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7CE927" w14:textId="28E52ABD" w:rsidR="00D077E9" w:rsidRDefault="00393576" w:rsidP="00D70D02">
      <w:r>
        <w:rPr>
          <w:noProof/>
        </w:rPr>
        <w:drawing>
          <wp:anchor distT="0" distB="0" distL="114300" distR="114300" simplePos="0" relativeHeight="251658240" behindDoc="1" locked="0" layoutInCell="1" allowOverlap="1" wp14:anchorId="142C2CDD" wp14:editId="39C00CBA">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52C4245D" w14:textId="77777777" w:rsidTr="00D077E9">
        <w:trPr>
          <w:trHeight w:val="1894"/>
        </w:trPr>
        <w:tc>
          <w:tcPr>
            <w:tcW w:w="5580" w:type="dxa"/>
            <w:tcBorders>
              <w:top w:val="nil"/>
              <w:left w:val="nil"/>
              <w:bottom w:val="nil"/>
              <w:right w:val="nil"/>
            </w:tcBorders>
          </w:tcPr>
          <w:p w14:paraId="510932BE" w14:textId="7FCAF9FC" w:rsidR="00D077E9" w:rsidRDefault="00D077E9" w:rsidP="00D077E9">
            <w:r>
              <w:rPr>
                <w:noProof/>
              </w:rPr>
              <mc:AlternateContent>
                <mc:Choice Requires="wps">
                  <w:drawing>
                    <wp:inline distT="0" distB="0" distL="0" distR="0" wp14:anchorId="10B74FBA" wp14:editId="7409652B">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28ED5326" w14:textId="77777777" w:rsidR="00B91940" w:rsidRDefault="00B91940" w:rsidP="00B91940">
                                  <w:pPr>
                                    <w:pStyle w:val="Title"/>
                                  </w:pPr>
                                </w:p>
                                <w:p w14:paraId="5B155CC2" w14:textId="3B723F25" w:rsidR="00B91940" w:rsidRPr="00E5409A" w:rsidRDefault="00B91940" w:rsidP="00B91940">
                                  <w:pPr>
                                    <w:pStyle w:val="Title"/>
                                    <w:rPr>
                                      <w:b/>
                                      <w:bCs w:val="0"/>
                                      <w:sz w:val="42"/>
                                      <w:szCs w:val="42"/>
                                    </w:rPr>
                                  </w:pPr>
                                  <w:r w:rsidRPr="00B91940">
                                    <w:rPr>
                                      <w:b/>
                                      <w:bCs w:val="0"/>
                                    </w:rPr>
                                    <w:t xml:space="preserve"> </w:t>
                                  </w:r>
                                  <w:r w:rsidRPr="00E5409A">
                                    <w:rPr>
                                      <w:b/>
                                      <w:bCs w:val="0"/>
                                      <w:sz w:val="42"/>
                                      <w:szCs w:val="42"/>
                                    </w:rPr>
                                    <w:t>PREDICTIVE MODELING</w:t>
                                  </w:r>
                                </w:p>
                                <w:p w14:paraId="7992154E" w14:textId="5D94602E" w:rsidR="00D077E9" w:rsidRPr="00D86945" w:rsidRDefault="00D077E9" w:rsidP="00D077E9">
                                  <w:pPr>
                                    <w:pStyle w:val="Title"/>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0B74FBA"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" filled="f" stroked="f" strokeweight=".5pt">
                      <v:textbox>
                        <w:txbxContent>
                          <w:p w14:paraId="28ED5326" w14:textId="77777777" w:rsidR="00B91940" w:rsidRDefault="00B91940" w:rsidP="00B91940">
                            <w:pPr>
                              <w:pStyle w:val="Title"/>
                            </w:pPr>
                          </w:p>
                          <w:p w14:paraId="5B155CC2" w14:textId="3B723F25" w:rsidR="00B91940" w:rsidRPr="00E5409A" w:rsidRDefault="00B91940" w:rsidP="00B91940">
                            <w:pPr>
                              <w:pStyle w:val="Title"/>
                              <w:rPr>
                                <w:b/>
                                <w:bCs w:val="0"/>
                                <w:sz w:val="42"/>
                                <w:szCs w:val="42"/>
                              </w:rPr>
                            </w:pPr>
                            <w:r w:rsidRPr="00B91940">
                              <w:rPr>
                                <w:b/>
                                <w:bCs w:val="0"/>
                              </w:rPr>
                              <w:t xml:space="preserve"> </w:t>
                            </w:r>
                            <w:r w:rsidRPr="00E5409A">
                              <w:rPr>
                                <w:b/>
                                <w:bCs w:val="0"/>
                                <w:sz w:val="42"/>
                                <w:szCs w:val="42"/>
                              </w:rPr>
                              <w:t>PREDICTIVE MODELING</w:t>
                            </w:r>
                          </w:p>
                          <w:p w14:paraId="7992154E" w14:textId="5D94602E" w:rsidR="00D077E9" w:rsidRPr="00D86945" w:rsidRDefault="00D077E9" w:rsidP="00D077E9">
                            <w:pPr>
                              <w:pStyle w:val="Title"/>
                              <w:spacing w:after="0"/>
                            </w:pPr>
                          </w:p>
                        </w:txbxContent>
                      </v:textbox>
                      <w10:anchorlock/>
                    </v:shape>
                  </w:pict>
                </mc:Fallback>
              </mc:AlternateContent>
            </w:r>
          </w:p>
          <w:p w14:paraId="68EC77FD" w14:textId="77777777" w:rsidR="00D077E9" w:rsidRPr="003A5BB2" w:rsidRDefault="00D077E9" w:rsidP="00D077E9">
            <w:r>
              <w:rPr>
                <w:noProof/>
              </w:rPr>
              <mc:AlternateContent>
                <mc:Choice Requires="wps">
                  <w:drawing>
                    <wp:inline distT="0" distB="0" distL="0" distR="0" wp14:anchorId="680E674D" wp14:editId="0B9DE13F">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6BD578B"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141EF6BD" w14:textId="77777777" w:rsidTr="00D077E9">
        <w:trPr>
          <w:trHeight w:val="7636"/>
        </w:trPr>
        <w:tc>
          <w:tcPr>
            <w:tcW w:w="5580" w:type="dxa"/>
            <w:tcBorders>
              <w:top w:val="nil"/>
              <w:left w:val="nil"/>
              <w:bottom w:val="nil"/>
              <w:right w:val="nil"/>
            </w:tcBorders>
          </w:tcPr>
          <w:p w14:paraId="49B3DC80" w14:textId="14D2AF11" w:rsidR="00D077E9" w:rsidRPr="00E5409A" w:rsidRDefault="00E5409A" w:rsidP="00D077E9">
            <w:pPr>
              <w:rPr>
                <w:b/>
                <w:bCs/>
                <w:noProof/>
                <w:sz w:val="36"/>
                <w:szCs w:val="36"/>
              </w:rPr>
            </w:pPr>
            <w:r w:rsidRPr="00E5409A">
              <w:rPr>
                <w:b/>
                <w:bCs/>
                <w:noProof/>
                <w:sz w:val="36"/>
                <w:szCs w:val="36"/>
              </w:rPr>
              <w:t>2024</w:t>
            </w:r>
          </w:p>
        </w:tc>
      </w:tr>
      <w:tr w:rsidR="00D077E9" w14:paraId="2D69D6F4" w14:textId="77777777" w:rsidTr="00D077E9">
        <w:trPr>
          <w:trHeight w:val="2171"/>
        </w:trPr>
        <w:tc>
          <w:tcPr>
            <w:tcW w:w="5580" w:type="dxa"/>
            <w:tcBorders>
              <w:top w:val="nil"/>
              <w:left w:val="nil"/>
              <w:bottom w:val="nil"/>
              <w:right w:val="nil"/>
            </w:tcBorders>
          </w:tcPr>
          <w:p w14:paraId="02EC7B25" w14:textId="2E711A03" w:rsidR="00D077E9" w:rsidRDefault="00D077E9" w:rsidP="00D077E9"/>
          <w:p w14:paraId="453CDCAF"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42D6F36C" wp14:editId="4B453F4A">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1386289"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4AEAFFCA" w14:textId="77777777" w:rsidR="00D077E9" w:rsidRDefault="00D077E9" w:rsidP="00D077E9">
            <w:pPr>
              <w:rPr>
                <w:noProof/>
                <w:sz w:val="10"/>
                <w:szCs w:val="10"/>
              </w:rPr>
            </w:pPr>
          </w:p>
          <w:p w14:paraId="3463CD89" w14:textId="77777777" w:rsidR="00D077E9" w:rsidRDefault="00D077E9" w:rsidP="00D077E9">
            <w:pPr>
              <w:rPr>
                <w:noProof/>
                <w:sz w:val="10"/>
                <w:szCs w:val="10"/>
              </w:rPr>
            </w:pPr>
          </w:p>
          <w:p w14:paraId="73D0E2D9" w14:textId="13077B56" w:rsidR="00D077E9" w:rsidRDefault="00000000" w:rsidP="00D077E9">
            <w:sdt>
              <w:sdtPr>
                <w:id w:val="-1740469667"/>
                <w:placeholder>
                  <w:docPart w:val="7E8A35F57BF147ECB36EF07DB6F5FC52"/>
                </w:placeholder>
                <w15:appearance w15:val="hidden"/>
              </w:sdtPr>
              <w:sdtContent>
                <w:r w:rsidR="00995AE1">
                  <w:t>PGP DSBA PROGRAM</w:t>
                </w:r>
              </w:sdtContent>
            </w:sdt>
          </w:p>
          <w:p w14:paraId="2F9B961F" w14:textId="6BA7BB5B" w:rsidR="00D077E9" w:rsidRDefault="00D077E9" w:rsidP="00D077E9">
            <w:r w:rsidRPr="00B231E5">
              <w:t>by:</w:t>
            </w:r>
            <w:r>
              <w:t xml:space="preserve"> </w:t>
            </w:r>
            <w:sdt>
              <w:sdtPr>
                <w:alias w:val="Your Name"/>
                <w:tag w:val="Your Name"/>
                <w:id w:val="-180584491"/>
                <w:placeholder>
                  <w:docPart w:val="B9AA2232B8244D6EB2C72DF006502D1B"/>
                </w:placeholder>
                <w:dataBinding w:prefixMappings="xmlns:ns0='http://schemas.microsoft.com/office/2006/coverPageProps' " w:xpath="/ns0:CoverPageProperties[1]/ns0:CompanyFax[1]" w:storeItemID="{55AF091B-3C7A-41E3-B477-F2FDAA23CFDA}"/>
                <w15:appearance w15:val="hidden"/>
                <w:text w:multiLine="1"/>
              </w:sdtPr>
              <w:sdtContent>
                <w:r w:rsidR="00995AE1">
                  <w:t>ABHISHEK K HIREMATH</w:t>
                </w:r>
              </w:sdtContent>
            </w:sdt>
          </w:p>
          <w:p w14:paraId="7EDADD54" w14:textId="77777777" w:rsidR="00D077E9" w:rsidRPr="00D86945" w:rsidRDefault="00D077E9" w:rsidP="00D077E9">
            <w:pPr>
              <w:rPr>
                <w:noProof/>
                <w:sz w:val="10"/>
                <w:szCs w:val="10"/>
              </w:rPr>
            </w:pPr>
          </w:p>
        </w:tc>
      </w:tr>
    </w:tbl>
    <w:p w14:paraId="5AA71ACB" w14:textId="1D33CDF3" w:rsidR="00393576" w:rsidRDefault="009119EB" w:rsidP="009B2089">
      <w:pPr>
        <w:spacing w:after="200"/>
      </w:pPr>
      <w:r>
        <w:rPr>
          <w:noProof/>
        </w:rPr>
        <w:drawing>
          <wp:anchor distT="0" distB="0" distL="114300" distR="114300" simplePos="0" relativeHeight="251662336" behindDoc="0" locked="0" layoutInCell="1" allowOverlap="0" wp14:anchorId="7650FC1E" wp14:editId="15FBF694">
            <wp:simplePos x="0" y="0"/>
            <wp:positionH relativeFrom="page">
              <wp:posOffset>5633085</wp:posOffset>
            </wp:positionH>
            <wp:positionV relativeFrom="page">
              <wp:posOffset>7580743</wp:posOffset>
            </wp:positionV>
            <wp:extent cx="1293114" cy="575945"/>
            <wp:effectExtent l="0" t="0" r="0" b="0"/>
            <wp:wrapSquare wrapText="bothSides"/>
            <wp:docPr id="716002736" name="Picture 71600273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stretch>
                      <a:fillRect/>
                    </a:stretch>
                  </pic:blipFill>
                  <pic:spPr>
                    <a:xfrm>
                      <a:off x="0" y="0"/>
                      <a:ext cx="1293114" cy="575945"/>
                    </a:xfrm>
                    <a:prstGeom prst="rect">
                      <a:avLst/>
                    </a:prstGeom>
                  </pic:spPr>
                </pic:pic>
              </a:graphicData>
            </a:graphic>
          </wp:anchor>
        </w:drawing>
      </w:r>
      <w:r w:rsidR="00393576">
        <w:rPr>
          <w:noProof/>
        </w:rPr>
        <mc:AlternateContent>
          <mc:Choice Requires="wps">
            <w:drawing>
              <wp:anchor distT="0" distB="0" distL="114300" distR="114300" simplePos="0" relativeHeight="251659264" behindDoc="1" locked="0" layoutInCell="1" allowOverlap="1" wp14:anchorId="75F9768C" wp14:editId="5FA215E3">
                <wp:simplePos x="0" y="0"/>
                <wp:positionH relativeFrom="column">
                  <wp:posOffset>-746760</wp:posOffset>
                </wp:positionH>
                <wp:positionV relativeFrom="page">
                  <wp:posOffset>6667500</wp:posOffset>
                </wp:positionV>
                <wp:extent cx="7760970" cy="267462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267462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9D014C" id="Rectangle 2" o:spid="_x0000_s1026" alt="colored rectangle" style="position:absolute;margin-left:-58.8pt;margin-top:525pt;width:611.1pt;height:210.6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" fillcolor="#34aba2 [3206]" stroked="f" strokeweight="2pt">
                <w10:wrap anchory="page"/>
              </v:rect>
            </w:pict>
          </mc:Fallback>
        </mc:AlternateContent>
      </w:r>
      <w:r w:rsidR="00393576">
        <w:rPr>
          <w:noProof/>
        </w:rPr>
        <w:drawing>
          <wp:anchor distT="0" distB="0" distL="114300" distR="114300" simplePos="0" relativeHeight="251664384" behindDoc="0" locked="0" layoutInCell="1" allowOverlap="1" wp14:anchorId="0C2D71FC" wp14:editId="38A8E2FE">
            <wp:simplePos x="0" y="0"/>
            <wp:positionH relativeFrom="column">
              <wp:posOffset>4488180</wp:posOffset>
            </wp:positionH>
            <wp:positionV relativeFrom="paragraph">
              <wp:posOffset>7455535</wp:posOffset>
            </wp:positionV>
            <wp:extent cx="2475186" cy="534645"/>
            <wp:effectExtent l="0" t="0" r="0" b="0"/>
            <wp:wrapNone/>
            <wp:docPr id="95" name="Picture 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1"/>
                    <a:stretch>
                      <a:fillRect/>
                    </a:stretch>
                  </pic:blipFill>
                  <pic:spPr>
                    <a:xfrm>
                      <a:off x="0" y="0"/>
                      <a:ext cx="2475186" cy="534645"/>
                    </a:xfrm>
                    <a:prstGeom prst="rect">
                      <a:avLst/>
                    </a:prstGeom>
                  </pic:spPr>
                </pic:pic>
              </a:graphicData>
            </a:graphic>
          </wp:anchor>
        </w:drawing>
      </w:r>
      <w:r w:rsidR="00D077E9">
        <w:rPr>
          <w:noProof/>
        </w:rPr>
        <mc:AlternateContent>
          <mc:Choice Requires="wps">
            <w:drawing>
              <wp:anchor distT="0" distB="0" distL="114300" distR="114300" simplePos="0" relativeHeight="251660288" behindDoc="1" locked="0" layoutInCell="1" allowOverlap="1" wp14:anchorId="59C47FA0" wp14:editId="62610772">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2D5C15"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" fillcolor="white [3212]" stroked="f" strokeweight="2pt">
                <w10:wrap anchory="page"/>
              </v:rect>
            </w:pict>
          </mc:Fallback>
        </mc:AlternateContent>
      </w:r>
      <w:r w:rsidR="00D077E9">
        <w:br w:type="page"/>
      </w:r>
      <w:r w:rsidR="00393576">
        <w:rPr>
          <w:rFonts w:ascii="Calibri" w:eastAsia="Calibri" w:hAnsi="Calibri" w:cs="Calibri"/>
        </w:rPr>
        <w:lastRenderedPageBreak/>
        <w:t xml:space="preserve"> </w:t>
      </w:r>
    </w:p>
    <w:tbl>
      <w:tblPr>
        <w:tblStyle w:val="TableGrid0"/>
        <w:tblW w:w="10236" w:type="dxa"/>
        <w:jc w:val="center"/>
        <w:tblInd w:w="0" w:type="dxa"/>
        <w:tblCellMar>
          <w:top w:w="53" w:type="dxa"/>
          <w:left w:w="107" w:type="dxa"/>
          <w:right w:w="41" w:type="dxa"/>
        </w:tblCellMar>
        <w:tblLook w:val="04A0" w:firstRow="1" w:lastRow="0" w:firstColumn="1" w:lastColumn="0" w:noHBand="0" w:noVBand="1"/>
      </w:tblPr>
      <w:tblGrid>
        <w:gridCol w:w="754"/>
        <w:gridCol w:w="8304"/>
        <w:gridCol w:w="1178"/>
      </w:tblGrid>
      <w:tr w:rsidR="00393576" w:rsidRPr="009B2089" w14:paraId="40E09434" w14:textId="77777777" w:rsidTr="009B2089">
        <w:trPr>
          <w:trHeight w:val="700"/>
          <w:jc w:val="center"/>
        </w:trPr>
        <w:tc>
          <w:tcPr>
            <w:tcW w:w="754" w:type="dxa"/>
            <w:tcBorders>
              <w:top w:val="single" w:sz="8" w:space="0" w:color="000000"/>
              <w:left w:val="single" w:sz="8" w:space="0" w:color="000000"/>
              <w:bottom w:val="single" w:sz="8" w:space="0" w:color="000000"/>
              <w:right w:val="single" w:sz="8" w:space="0" w:color="000000"/>
            </w:tcBorders>
            <w:shd w:val="clear" w:color="auto" w:fill="92D050"/>
            <w:vAlign w:val="center"/>
          </w:tcPr>
          <w:p w14:paraId="57BBC466" w14:textId="072118CB" w:rsidR="00393576" w:rsidRPr="009B2089" w:rsidRDefault="00393576" w:rsidP="004B1063">
            <w:pPr>
              <w:jc w:val="both"/>
              <w:rPr>
                <w:rFonts w:cs="Poppins"/>
                <w:color w:val="auto"/>
                <w:szCs w:val="20"/>
              </w:rPr>
            </w:pPr>
            <w:r w:rsidRPr="009B2089">
              <w:rPr>
                <w:rFonts w:eastAsia="Calibri" w:cs="Poppins"/>
                <w:color w:val="auto"/>
                <w:szCs w:val="20"/>
              </w:rPr>
              <w:t xml:space="preserve">S NO </w:t>
            </w:r>
          </w:p>
        </w:tc>
        <w:tc>
          <w:tcPr>
            <w:tcW w:w="8304" w:type="dxa"/>
            <w:tcBorders>
              <w:top w:val="single" w:sz="8" w:space="0" w:color="000000"/>
              <w:left w:val="single" w:sz="8" w:space="0" w:color="000000"/>
              <w:bottom w:val="single" w:sz="8" w:space="0" w:color="000000"/>
              <w:right w:val="single" w:sz="8" w:space="0" w:color="000000"/>
            </w:tcBorders>
            <w:shd w:val="clear" w:color="auto" w:fill="00B050"/>
            <w:vAlign w:val="center"/>
          </w:tcPr>
          <w:p w14:paraId="596A510C" w14:textId="2460760A" w:rsidR="00393576" w:rsidRPr="009B2089" w:rsidRDefault="001628C5" w:rsidP="003B07CC">
            <w:pPr>
              <w:ind w:right="56"/>
              <w:jc w:val="center"/>
              <w:rPr>
                <w:rFonts w:cs="Poppins"/>
                <w:color w:val="auto"/>
                <w:szCs w:val="20"/>
              </w:rPr>
            </w:pPr>
            <w:r>
              <w:rPr>
                <w:rFonts w:cs="Poppins"/>
                <w:color w:val="auto"/>
                <w:szCs w:val="20"/>
              </w:rPr>
              <w:t xml:space="preserve">  </w:t>
            </w:r>
            <w:r w:rsidR="00001947">
              <w:rPr>
                <w:rFonts w:cs="Poppins"/>
                <w:color w:val="auto"/>
                <w:szCs w:val="20"/>
              </w:rPr>
              <w:t>Linear Regression</w:t>
            </w:r>
          </w:p>
        </w:tc>
        <w:tc>
          <w:tcPr>
            <w:tcW w:w="1178" w:type="dxa"/>
            <w:tcBorders>
              <w:top w:val="single" w:sz="8" w:space="0" w:color="000000"/>
              <w:left w:val="single" w:sz="8" w:space="0" w:color="000000"/>
              <w:bottom w:val="single" w:sz="8" w:space="0" w:color="000000"/>
              <w:right w:val="single" w:sz="8" w:space="0" w:color="000000"/>
            </w:tcBorders>
            <w:shd w:val="clear" w:color="auto" w:fill="92D050"/>
          </w:tcPr>
          <w:p w14:paraId="5EB42AF3" w14:textId="77777777" w:rsidR="00393576" w:rsidRPr="009B2089" w:rsidRDefault="00393576" w:rsidP="004B1063">
            <w:pPr>
              <w:jc w:val="center"/>
              <w:rPr>
                <w:rFonts w:cs="Poppins"/>
                <w:color w:val="auto"/>
                <w:szCs w:val="20"/>
              </w:rPr>
            </w:pPr>
            <w:r w:rsidRPr="009B2089">
              <w:rPr>
                <w:rFonts w:eastAsia="Calibri" w:cs="Poppins"/>
                <w:color w:val="auto"/>
                <w:szCs w:val="20"/>
              </w:rPr>
              <w:t xml:space="preserve">Page No. </w:t>
            </w:r>
          </w:p>
        </w:tc>
      </w:tr>
      <w:tr w:rsidR="00393576" w:rsidRPr="009B2089" w14:paraId="6E761F90" w14:textId="77777777" w:rsidTr="00393576">
        <w:trPr>
          <w:trHeight w:val="636"/>
          <w:jc w:val="center"/>
        </w:trPr>
        <w:tc>
          <w:tcPr>
            <w:tcW w:w="754" w:type="dxa"/>
            <w:tcBorders>
              <w:top w:val="single" w:sz="8" w:space="0" w:color="000000"/>
              <w:left w:val="single" w:sz="8" w:space="0" w:color="000000"/>
              <w:bottom w:val="single" w:sz="8" w:space="0" w:color="000000"/>
              <w:right w:val="single" w:sz="8" w:space="0" w:color="000000"/>
            </w:tcBorders>
            <w:vAlign w:val="center"/>
          </w:tcPr>
          <w:p w14:paraId="02A26643" w14:textId="77777777" w:rsidR="00393576" w:rsidRPr="009B2089" w:rsidRDefault="00393576" w:rsidP="004B1063">
            <w:pPr>
              <w:ind w:right="62"/>
              <w:jc w:val="center"/>
              <w:rPr>
                <w:rFonts w:cs="Poppins"/>
                <w:color w:val="auto"/>
                <w:szCs w:val="20"/>
              </w:rPr>
            </w:pPr>
            <w:r w:rsidRPr="009B2089">
              <w:rPr>
                <w:rFonts w:eastAsia="Calibri" w:cs="Poppins"/>
                <w:color w:val="auto"/>
                <w:szCs w:val="20"/>
              </w:rPr>
              <w:t xml:space="preserve">1.1 </w:t>
            </w:r>
          </w:p>
        </w:tc>
        <w:tc>
          <w:tcPr>
            <w:tcW w:w="8304" w:type="dxa"/>
            <w:tcBorders>
              <w:top w:val="single" w:sz="8" w:space="0" w:color="000000"/>
              <w:left w:val="single" w:sz="8" w:space="0" w:color="000000"/>
              <w:bottom w:val="single" w:sz="8" w:space="0" w:color="000000"/>
              <w:right w:val="single" w:sz="8" w:space="0" w:color="000000"/>
            </w:tcBorders>
          </w:tcPr>
          <w:p w14:paraId="2B39C3E0" w14:textId="28B3D2AE" w:rsidR="00393576" w:rsidRPr="00A20178" w:rsidRDefault="007F0121" w:rsidP="007F0121">
            <w:pPr>
              <w:pStyle w:val="Heading2"/>
              <w:jc w:val="both"/>
              <w:rPr>
                <w:rFonts w:ascii="Calibri" w:eastAsia="Calibri" w:hAnsi="Calibri"/>
                <w:b w:val="0"/>
                <w:bCs/>
                <w:color w:val="2F5496"/>
                <w:kern w:val="0"/>
                <w:sz w:val="20"/>
                <w:szCs w:val="20"/>
                <w14:ligatures w14:val="none"/>
              </w:rPr>
            </w:pPr>
            <w:r w:rsidRPr="00A20178">
              <w:rPr>
                <w:b w:val="0"/>
                <w:bCs/>
                <w:sz w:val="20"/>
                <w:szCs w:val="20"/>
              </w:rPr>
              <w:t>Read the data and do exploratory data analysis. Describe the data briefly. (Check the Data types, shape, EDA, 5point summary). Perform Univariate, Bivariate Analysis, Multivariate Analysis.</w:t>
            </w:r>
          </w:p>
        </w:tc>
        <w:tc>
          <w:tcPr>
            <w:tcW w:w="1178" w:type="dxa"/>
            <w:tcBorders>
              <w:top w:val="single" w:sz="8" w:space="0" w:color="000000"/>
              <w:left w:val="single" w:sz="8" w:space="0" w:color="000000"/>
              <w:bottom w:val="single" w:sz="8" w:space="0" w:color="000000"/>
              <w:right w:val="single" w:sz="8" w:space="0" w:color="000000"/>
            </w:tcBorders>
            <w:vAlign w:val="center"/>
          </w:tcPr>
          <w:p w14:paraId="621C304F" w14:textId="2CDE7B23" w:rsidR="00393576" w:rsidRPr="009B2089" w:rsidRDefault="007C215E" w:rsidP="004B1063">
            <w:pPr>
              <w:ind w:right="61"/>
              <w:jc w:val="center"/>
              <w:rPr>
                <w:rFonts w:cs="Poppins"/>
                <w:color w:val="auto"/>
                <w:szCs w:val="20"/>
              </w:rPr>
            </w:pPr>
            <w:r>
              <w:rPr>
                <w:rFonts w:eastAsia="Calibri" w:cs="Poppins"/>
                <w:i/>
                <w:color w:val="auto"/>
                <w:szCs w:val="20"/>
              </w:rPr>
              <w:t>5</w:t>
            </w:r>
            <w:r w:rsidR="00393576" w:rsidRPr="009B2089">
              <w:rPr>
                <w:rFonts w:eastAsia="Calibri" w:cs="Poppins"/>
                <w:i/>
                <w:color w:val="auto"/>
                <w:szCs w:val="20"/>
              </w:rPr>
              <w:t xml:space="preserve"> - </w:t>
            </w:r>
            <w:r>
              <w:rPr>
                <w:rFonts w:eastAsia="Calibri" w:cs="Poppins"/>
                <w:i/>
                <w:color w:val="auto"/>
                <w:szCs w:val="20"/>
              </w:rPr>
              <w:t>10</w:t>
            </w:r>
          </w:p>
        </w:tc>
      </w:tr>
      <w:tr w:rsidR="00393576" w:rsidRPr="009B2089" w14:paraId="3437DF75" w14:textId="77777777" w:rsidTr="00393576">
        <w:trPr>
          <w:trHeight w:val="336"/>
          <w:jc w:val="center"/>
        </w:trPr>
        <w:tc>
          <w:tcPr>
            <w:tcW w:w="754" w:type="dxa"/>
            <w:tcBorders>
              <w:top w:val="single" w:sz="8" w:space="0" w:color="000000"/>
              <w:left w:val="single" w:sz="8" w:space="0" w:color="000000"/>
              <w:bottom w:val="single" w:sz="8" w:space="0" w:color="000000"/>
              <w:right w:val="single" w:sz="8" w:space="0" w:color="000000"/>
            </w:tcBorders>
          </w:tcPr>
          <w:p w14:paraId="44A5C17C" w14:textId="77777777" w:rsidR="00393576" w:rsidRPr="009B2089" w:rsidRDefault="00393576" w:rsidP="004B1063">
            <w:pPr>
              <w:ind w:right="62"/>
              <w:jc w:val="center"/>
              <w:rPr>
                <w:rFonts w:cs="Poppins"/>
                <w:color w:val="auto"/>
                <w:szCs w:val="20"/>
              </w:rPr>
            </w:pPr>
            <w:r w:rsidRPr="009B2089">
              <w:rPr>
                <w:rFonts w:eastAsia="Calibri" w:cs="Poppins"/>
                <w:color w:val="auto"/>
                <w:szCs w:val="20"/>
              </w:rPr>
              <w:t xml:space="preserve">1.2 </w:t>
            </w:r>
          </w:p>
        </w:tc>
        <w:tc>
          <w:tcPr>
            <w:tcW w:w="8304" w:type="dxa"/>
            <w:tcBorders>
              <w:top w:val="single" w:sz="8" w:space="0" w:color="000000"/>
              <w:left w:val="single" w:sz="8" w:space="0" w:color="000000"/>
              <w:bottom w:val="single" w:sz="8" w:space="0" w:color="000000"/>
              <w:right w:val="single" w:sz="8" w:space="0" w:color="000000"/>
            </w:tcBorders>
          </w:tcPr>
          <w:p w14:paraId="25FC9AB9" w14:textId="47AB83A8" w:rsidR="00393576" w:rsidRPr="00A20178" w:rsidRDefault="007C215E" w:rsidP="007C215E">
            <w:pPr>
              <w:pStyle w:val="Heading2"/>
              <w:jc w:val="both"/>
              <w:rPr>
                <w:rFonts w:ascii="Calibri" w:eastAsia="Calibri" w:hAnsi="Calibri"/>
                <w:b w:val="0"/>
                <w:bCs/>
                <w:color w:val="2F5496"/>
                <w:kern w:val="0"/>
                <w:sz w:val="20"/>
                <w:szCs w:val="20"/>
                <w14:ligatures w14:val="none"/>
              </w:rPr>
            </w:pPr>
            <w:r w:rsidRPr="00A20178">
              <w:rPr>
                <w:b w:val="0"/>
                <w:bCs/>
                <w:sz w:val="20"/>
                <w:szCs w:val="20"/>
              </w:rPr>
              <w:t xml:space="preserve">Impute null values if present, also check for the values which are equal to zero. Do they have any meaning or do we need to change them or drop them? Check for the possibility of creating new features if required. Also check for outliers and duplicates if there. </w:t>
            </w:r>
          </w:p>
        </w:tc>
        <w:tc>
          <w:tcPr>
            <w:tcW w:w="1178" w:type="dxa"/>
            <w:tcBorders>
              <w:top w:val="single" w:sz="8" w:space="0" w:color="000000"/>
              <w:left w:val="single" w:sz="8" w:space="0" w:color="000000"/>
              <w:bottom w:val="single" w:sz="8" w:space="0" w:color="000000"/>
              <w:right w:val="single" w:sz="8" w:space="0" w:color="000000"/>
            </w:tcBorders>
          </w:tcPr>
          <w:p w14:paraId="66C87B87" w14:textId="5AAEF451" w:rsidR="00393576" w:rsidRPr="009B2089" w:rsidRDefault="00E74F04" w:rsidP="004B1063">
            <w:pPr>
              <w:ind w:right="61"/>
              <w:jc w:val="center"/>
              <w:rPr>
                <w:rFonts w:cs="Poppins"/>
                <w:color w:val="auto"/>
                <w:szCs w:val="20"/>
              </w:rPr>
            </w:pPr>
            <w:r>
              <w:rPr>
                <w:rFonts w:eastAsia="Calibri" w:cs="Poppins"/>
                <w:i/>
                <w:color w:val="auto"/>
                <w:szCs w:val="20"/>
              </w:rPr>
              <w:t>11 - 13</w:t>
            </w:r>
            <w:r w:rsidR="00393576" w:rsidRPr="009B2089">
              <w:rPr>
                <w:rFonts w:eastAsia="Calibri" w:cs="Poppins"/>
                <w:i/>
                <w:color w:val="auto"/>
                <w:szCs w:val="20"/>
              </w:rPr>
              <w:t xml:space="preserve"> </w:t>
            </w:r>
          </w:p>
        </w:tc>
      </w:tr>
      <w:tr w:rsidR="00393576" w:rsidRPr="009B2089" w14:paraId="5620BFFF" w14:textId="77777777" w:rsidTr="00393576">
        <w:trPr>
          <w:trHeight w:val="934"/>
          <w:jc w:val="center"/>
        </w:trPr>
        <w:tc>
          <w:tcPr>
            <w:tcW w:w="754" w:type="dxa"/>
            <w:tcBorders>
              <w:top w:val="single" w:sz="8" w:space="0" w:color="000000"/>
              <w:left w:val="single" w:sz="8" w:space="0" w:color="000000"/>
              <w:bottom w:val="single" w:sz="8" w:space="0" w:color="000000"/>
              <w:right w:val="single" w:sz="8" w:space="0" w:color="000000"/>
            </w:tcBorders>
            <w:vAlign w:val="center"/>
          </w:tcPr>
          <w:p w14:paraId="5E84572E" w14:textId="77777777" w:rsidR="00393576" w:rsidRPr="009B2089" w:rsidRDefault="00393576" w:rsidP="004B1063">
            <w:pPr>
              <w:ind w:right="62"/>
              <w:jc w:val="center"/>
              <w:rPr>
                <w:rFonts w:cs="Poppins"/>
                <w:color w:val="auto"/>
                <w:szCs w:val="20"/>
              </w:rPr>
            </w:pPr>
            <w:r w:rsidRPr="009B2089">
              <w:rPr>
                <w:rFonts w:eastAsia="Calibri" w:cs="Poppins"/>
                <w:color w:val="auto"/>
                <w:szCs w:val="20"/>
              </w:rPr>
              <w:t xml:space="preserve">1.3 </w:t>
            </w:r>
          </w:p>
        </w:tc>
        <w:tc>
          <w:tcPr>
            <w:tcW w:w="8304" w:type="dxa"/>
            <w:tcBorders>
              <w:top w:val="single" w:sz="8" w:space="0" w:color="000000"/>
              <w:left w:val="single" w:sz="8" w:space="0" w:color="000000"/>
              <w:bottom w:val="single" w:sz="8" w:space="0" w:color="000000"/>
              <w:right w:val="single" w:sz="8" w:space="0" w:color="000000"/>
            </w:tcBorders>
          </w:tcPr>
          <w:p w14:paraId="16116B16" w14:textId="4D2EFA64" w:rsidR="00393576" w:rsidRPr="00A20178" w:rsidRDefault="00E74F04" w:rsidP="00E74F04">
            <w:pPr>
              <w:pStyle w:val="Heading2"/>
              <w:jc w:val="both"/>
              <w:rPr>
                <w:b w:val="0"/>
                <w:bCs/>
                <w:sz w:val="20"/>
                <w:szCs w:val="20"/>
              </w:rPr>
            </w:pPr>
            <w:r w:rsidRPr="00A20178">
              <w:rPr>
                <w:b w:val="0"/>
                <w:bCs/>
                <w:sz w:val="20"/>
                <w:szCs w:val="20"/>
              </w:rPr>
              <w:t>Encode the data (having string values) for Modelling. Split the data into train and test (70:30). Apply Linear regression using scikit learn. Perform checks for significant variables using appropriate method from stats model. Create multiple models and check the performance of Predictions on Train and Test sets using R-square, RMSE &amp; Adj R-square. Compare these models and select the best one with appropriate reasoning.</w:t>
            </w:r>
          </w:p>
        </w:tc>
        <w:tc>
          <w:tcPr>
            <w:tcW w:w="1178" w:type="dxa"/>
            <w:tcBorders>
              <w:top w:val="single" w:sz="8" w:space="0" w:color="000000"/>
              <w:left w:val="single" w:sz="8" w:space="0" w:color="000000"/>
              <w:bottom w:val="single" w:sz="8" w:space="0" w:color="000000"/>
              <w:right w:val="single" w:sz="8" w:space="0" w:color="000000"/>
            </w:tcBorders>
            <w:vAlign w:val="center"/>
          </w:tcPr>
          <w:p w14:paraId="3545E9A2" w14:textId="299CF6D6" w:rsidR="00393576" w:rsidRPr="009B2089" w:rsidRDefault="00E74F04" w:rsidP="004B1063">
            <w:pPr>
              <w:ind w:right="61"/>
              <w:jc w:val="center"/>
              <w:rPr>
                <w:rFonts w:cs="Poppins"/>
                <w:color w:val="auto"/>
                <w:szCs w:val="20"/>
              </w:rPr>
            </w:pPr>
            <w:r>
              <w:rPr>
                <w:rFonts w:eastAsia="Calibri" w:cs="Poppins"/>
                <w:i/>
                <w:color w:val="auto"/>
                <w:szCs w:val="20"/>
              </w:rPr>
              <w:t>13 - 24</w:t>
            </w:r>
            <w:r w:rsidR="00393576" w:rsidRPr="009B2089">
              <w:rPr>
                <w:rFonts w:eastAsia="Calibri" w:cs="Poppins"/>
                <w:i/>
                <w:color w:val="auto"/>
                <w:szCs w:val="20"/>
              </w:rPr>
              <w:t xml:space="preserve"> </w:t>
            </w:r>
          </w:p>
        </w:tc>
      </w:tr>
      <w:tr w:rsidR="00393576" w:rsidRPr="009B2089" w14:paraId="4F7FFB28" w14:textId="77777777" w:rsidTr="00393576">
        <w:trPr>
          <w:trHeight w:val="336"/>
          <w:jc w:val="center"/>
        </w:trPr>
        <w:tc>
          <w:tcPr>
            <w:tcW w:w="754" w:type="dxa"/>
            <w:tcBorders>
              <w:top w:val="single" w:sz="8" w:space="0" w:color="000000"/>
              <w:left w:val="single" w:sz="8" w:space="0" w:color="000000"/>
              <w:bottom w:val="single" w:sz="8" w:space="0" w:color="000000"/>
              <w:right w:val="single" w:sz="8" w:space="0" w:color="000000"/>
            </w:tcBorders>
          </w:tcPr>
          <w:p w14:paraId="417272CD" w14:textId="77777777" w:rsidR="00393576" w:rsidRPr="009B2089" w:rsidRDefault="00393576" w:rsidP="004B1063">
            <w:pPr>
              <w:ind w:right="62"/>
              <w:jc w:val="center"/>
              <w:rPr>
                <w:rFonts w:cs="Poppins"/>
                <w:color w:val="auto"/>
                <w:szCs w:val="20"/>
              </w:rPr>
            </w:pPr>
            <w:r w:rsidRPr="009B2089">
              <w:rPr>
                <w:rFonts w:eastAsia="Calibri" w:cs="Poppins"/>
                <w:color w:val="auto"/>
                <w:szCs w:val="20"/>
              </w:rPr>
              <w:t xml:space="preserve">1.4 </w:t>
            </w:r>
          </w:p>
        </w:tc>
        <w:tc>
          <w:tcPr>
            <w:tcW w:w="8304" w:type="dxa"/>
            <w:tcBorders>
              <w:top w:val="single" w:sz="8" w:space="0" w:color="000000"/>
              <w:left w:val="single" w:sz="8" w:space="0" w:color="000000"/>
              <w:bottom w:val="single" w:sz="8" w:space="0" w:color="000000"/>
              <w:right w:val="single" w:sz="8" w:space="0" w:color="000000"/>
            </w:tcBorders>
          </w:tcPr>
          <w:p w14:paraId="5EAB0228" w14:textId="05B64790" w:rsidR="00393576" w:rsidRPr="00A20178" w:rsidRDefault="00E74F04" w:rsidP="004B1063">
            <w:pPr>
              <w:ind w:left="5"/>
              <w:rPr>
                <w:rFonts w:cs="Poppins"/>
                <w:bCs/>
                <w:color w:val="auto"/>
                <w:szCs w:val="20"/>
              </w:rPr>
            </w:pPr>
            <w:r w:rsidRPr="00A20178">
              <w:rPr>
                <w:bCs/>
                <w:szCs w:val="20"/>
              </w:rPr>
              <w:t>Inference: Basis on these predictions, what are the business insights and recommendations. Please explain and summaries the various steps performed in this project. There should be proper business interpretation and actionable insights present.</w:t>
            </w:r>
          </w:p>
        </w:tc>
        <w:tc>
          <w:tcPr>
            <w:tcW w:w="1178" w:type="dxa"/>
            <w:tcBorders>
              <w:top w:val="single" w:sz="8" w:space="0" w:color="000000"/>
              <w:left w:val="single" w:sz="8" w:space="0" w:color="000000"/>
              <w:bottom w:val="single" w:sz="8" w:space="0" w:color="000000"/>
              <w:right w:val="single" w:sz="8" w:space="0" w:color="000000"/>
            </w:tcBorders>
          </w:tcPr>
          <w:p w14:paraId="617E90A5" w14:textId="506145F6" w:rsidR="00393576" w:rsidRPr="009B2089" w:rsidRDefault="00A20178" w:rsidP="004B1063">
            <w:pPr>
              <w:ind w:right="61"/>
              <w:jc w:val="center"/>
              <w:rPr>
                <w:rFonts w:cs="Poppins"/>
                <w:color w:val="auto"/>
                <w:szCs w:val="20"/>
              </w:rPr>
            </w:pPr>
            <w:r>
              <w:rPr>
                <w:rFonts w:eastAsia="Calibri" w:cs="Poppins"/>
                <w:i/>
                <w:color w:val="auto"/>
                <w:szCs w:val="20"/>
              </w:rPr>
              <w:t>2</w:t>
            </w:r>
            <w:r w:rsidR="00394965">
              <w:rPr>
                <w:rFonts w:eastAsia="Calibri" w:cs="Poppins"/>
                <w:i/>
                <w:color w:val="auto"/>
                <w:szCs w:val="20"/>
              </w:rPr>
              <w:t>3</w:t>
            </w:r>
            <w:r w:rsidR="00393576" w:rsidRPr="009B2089">
              <w:rPr>
                <w:rFonts w:eastAsia="Calibri" w:cs="Poppins"/>
                <w:i/>
                <w:color w:val="auto"/>
                <w:szCs w:val="20"/>
              </w:rPr>
              <w:t xml:space="preserve"> </w:t>
            </w:r>
          </w:p>
        </w:tc>
      </w:tr>
      <w:tr w:rsidR="00393576" w:rsidRPr="009B2089" w14:paraId="6BEF0607" w14:textId="77777777" w:rsidTr="009B2089">
        <w:trPr>
          <w:trHeight w:val="700"/>
          <w:jc w:val="center"/>
        </w:trPr>
        <w:tc>
          <w:tcPr>
            <w:tcW w:w="754" w:type="dxa"/>
            <w:tcBorders>
              <w:top w:val="single" w:sz="8" w:space="0" w:color="000000"/>
              <w:left w:val="single" w:sz="8" w:space="0" w:color="000000"/>
              <w:bottom w:val="single" w:sz="8" w:space="0" w:color="000000"/>
              <w:right w:val="single" w:sz="8" w:space="0" w:color="000000"/>
            </w:tcBorders>
            <w:shd w:val="clear" w:color="auto" w:fill="92D050"/>
            <w:vAlign w:val="center"/>
          </w:tcPr>
          <w:p w14:paraId="5763AA61" w14:textId="713CF4D1" w:rsidR="00393576" w:rsidRPr="009B2089" w:rsidRDefault="00393576" w:rsidP="004B1063">
            <w:pPr>
              <w:jc w:val="both"/>
              <w:rPr>
                <w:rFonts w:cs="Poppins"/>
                <w:color w:val="auto"/>
                <w:szCs w:val="20"/>
              </w:rPr>
            </w:pPr>
            <w:r w:rsidRPr="009B2089">
              <w:rPr>
                <w:rFonts w:eastAsia="Calibri" w:cs="Poppins"/>
                <w:color w:val="auto"/>
                <w:szCs w:val="20"/>
              </w:rPr>
              <w:t xml:space="preserve">S NO </w:t>
            </w:r>
          </w:p>
        </w:tc>
        <w:tc>
          <w:tcPr>
            <w:tcW w:w="8304" w:type="dxa"/>
            <w:tcBorders>
              <w:top w:val="single" w:sz="8" w:space="0" w:color="000000"/>
              <w:left w:val="single" w:sz="8" w:space="0" w:color="000000"/>
              <w:bottom w:val="single" w:sz="8" w:space="0" w:color="000000"/>
              <w:right w:val="single" w:sz="8" w:space="0" w:color="000000"/>
            </w:tcBorders>
            <w:shd w:val="clear" w:color="auto" w:fill="00B050"/>
            <w:vAlign w:val="center"/>
          </w:tcPr>
          <w:p w14:paraId="258C20A9" w14:textId="77777777" w:rsidR="00393576" w:rsidRPr="009B2089" w:rsidRDefault="00393576" w:rsidP="004B1063">
            <w:pPr>
              <w:ind w:right="58"/>
              <w:jc w:val="center"/>
              <w:rPr>
                <w:rFonts w:cs="Poppins"/>
                <w:color w:val="auto"/>
                <w:szCs w:val="20"/>
              </w:rPr>
            </w:pPr>
            <w:r w:rsidRPr="009B2089">
              <w:rPr>
                <w:rFonts w:eastAsia="Calibri" w:cs="Poppins"/>
                <w:color w:val="auto"/>
                <w:szCs w:val="20"/>
              </w:rPr>
              <w:t xml:space="preserve">PCA </w:t>
            </w:r>
          </w:p>
        </w:tc>
        <w:tc>
          <w:tcPr>
            <w:tcW w:w="1178" w:type="dxa"/>
            <w:tcBorders>
              <w:top w:val="single" w:sz="8" w:space="0" w:color="000000"/>
              <w:left w:val="single" w:sz="8" w:space="0" w:color="000000"/>
              <w:bottom w:val="single" w:sz="8" w:space="0" w:color="000000"/>
              <w:right w:val="single" w:sz="8" w:space="0" w:color="000000"/>
            </w:tcBorders>
            <w:shd w:val="clear" w:color="auto" w:fill="92D050"/>
          </w:tcPr>
          <w:p w14:paraId="0BCDA992" w14:textId="77777777" w:rsidR="00393576" w:rsidRPr="009B2089" w:rsidRDefault="00393576" w:rsidP="004B1063">
            <w:pPr>
              <w:jc w:val="center"/>
              <w:rPr>
                <w:rFonts w:cs="Poppins"/>
                <w:color w:val="auto"/>
                <w:szCs w:val="20"/>
              </w:rPr>
            </w:pPr>
            <w:r w:rsidRPr="009B2089">
              <w:rPr>
                <w:rFonts w:eastAsia="Calibri" w:cs="Poppins"/>
                <w:color w:val="auto"/>
                <w:szCs w:val="20"/>
              </w:rPr>
              <w:t xml:space="preserve">Page No. </w:t>
            </w:r>
          </w:p>
        </w:tc>
      </w:tr>
      <w:tr w:rsidR="00393576" w:rsidRPr="009B2089" w14:paraId="788507F9" w14:textId="77777777" w:rsidTr="00393576">
        <w:trPr>
          <w:trHeight w:val="636"/>
          <w:jc w:val="center"/>
        </w:trPr>
        <w:tc>
          <w:tcPr>
            <w:tcW w:w="754" w:type="dxa"/>
            <w:tcBorders>
              <w:top w:val="single" w:sz="8" w:space="0" w:color="000000"/>
              <w:left w:val="single" w:sz="8" w:space="0" w:color="000000"/>
              <w:bottom w:val="single" w:sz="8" w:space="0" w:color="000000"/>
              <w:right w:val="single" w:sz="8" w:space="0" w:color="000000"/>
            </w:tcBorders>
            <w:vAlign w:val="center"/>
          </w:tcPr>
          <w:p w14:paraId="4BC71907" w14:textId="77777777" w:rsidR="00393576" w:rsidRPr="009B2089" w:rsidRDefault="00393576" w:rsidP="004B1063">
            <w:pPr>
              <w:ind w:right="62"/>
              <w:jc w:val="center"/>
              <w:rPr>
                <w:rFonts w:cs="Poppins"/>
                <w:color w:val="auto"/>
                <w:szCs w:val="20"/>
              </w:rPr>
            </w:pPr>
            <w:r w:rsidRPr="009B2089">
              <w:rPr>
                <w:rFonts w:eastAsia="Calibri" w:cs="Poppins"/>
                <w:color w:val="auto"/>
                <w:szCs w:val="20"/>
              </w:rPr>
              <w:t xml:space="preserve">2.1 </w:t>
            </w:r>
          </w:p>
        </w:tc>
        <w:tc>
          <w:tcPr>
            <w:tcW w:w="8304" w:type="dxa"/>
            <w:tcBorders>
              <w:top w:val="single" w:sz="8" w:space="0" w:color="000000"/>
              <w:left w:val="single" w:sz="8" w:space="0" w:color="000000"/>
              <w:bottom w:val="single" w:sz="8" w:space="0" w:color="000000"/>
              <w:right w:val="single" w:sz="8" w:space="0" w:color="000000"/>
            </w:tcBorders>
          </w:tcPr>
          <w:p w14:paraId="3017FD55" w14:textId="4076AA49" w:rsidR="00393576" w:rsidRPr="001042C3" w:rsidRDefault="001042C3" w:rsidP="004B1063">
            <w:pPr>
              <w:ind w:left="5"/>
              <w:rPr>
                <w:rFonts w:cs="Poppins"/>
                <w:bCs/>
                <w:color w:val="auto"/>
                <w:szCs w:val="20"/>
              </w:rPr>
            </w:pPr>
            <w:r w:rsidRPr="001042C3">
              <w:rPr>
                <w:rFonts w:eastAsia="Nirmala UI" w:cs="Poppins"/>
                <w:bCs/>
                <w:szCs w:val="20"/>
              </w:rPr>
              <w:t>Data Ingestion: Read the dataset. Do the descriptive statistics and do null value condition check, check for duplicates and outliers and write an inference on it. Perform Univariate and Bivariate Analysis and Multivariate Analysis</w:t>
            </w:r>
          </w:p>
        </w:tc>
        <w:tc>
          <w:tcPr>
            <w:tcW w:w="1178" w:type="dxa"/>
            <w:tcBorders>
              <w:top w:val="single" w:sz="8" w:space="0" w:color="000000"/>
              <w:left w:val="single" w:sz="8" w:space="0" w:color="000000"/>
              <w:bottom w:val="single" w:sz="8" w:space="0" w:color="000000"/>
              <w:right w:val="single" w:sz="8" w:space="0" w:color="000000"/>
            </w:tcBorders>
            <w:vAlign w:val="center"/>
          </w:tcPr>
          <w:p w14:paraId="235E6CEA" w14:textId="44C3655B" w:rsidR="00393576" w:rsidRPr="009B2089" w:rsidRDefault="00394965" w:rsidP="004B1063">
            <w:pPr>
              <w:ind w:right="63"/>
              <w:jc w:val="center"/>
              <w:rPr>
                <w:rFonts w:cs="Poppins"/>
                <w:color w:val="auto"/>
                <w:szCs w:val="20"/>
              </w:rPr>
            </w:pPr>
            <w:r>
              <w:rPr>
                <w:rFonts w:eastAsia="Calibri" w:cs="Poppins"/>
                <w:i/>
                <w:color w:val="auto"/>
                <w:szCs w:val="20"/>
              </w:rPr>
              <w:t>2</w:t>
            </w:r>
            <w:r w:rsidR="001042C3">
              <w:rPr>
                <w:rFonts w:eastAsia="Calibri" w:cs="Poppins"/>
                <w:i/>
                <w:color w:val="auto"/>
                <w:szCs w:val="20"/>
              </w:rPr>
              <w:t>4</w:t>
            </w:r>
            <w:r w:rsidR="00393576" w:rsidRPr="009B2089">
              <w:rPr>
                <w:rFonts w:eastAsia="Calibri" w:cs="Poppins"/>
                <w:i/>
                <w:color w:val="auto"/>
                <w:szCs w:val="20"/>
              </w:rPr>
              <w:t xml:space="preserve"> – </w:t>
            </w:r>
            <w:r w:rsidR="001042C3">
              <w:rPr>
                <w:rFonts w:eastAsia="Calibri" w:cs="Poppins"/>
                <w:i/>
                <w:color w:val="auto"/>
                <w:szCs w:val="20"/>
              </w:rPr>
              <w:t>31</w:t>
            </w:r>
          </w:p>
        </w:tc>
      </w:tr>
      <w:tr w:rsidR="00393576" w:rsidRPr="009B2089" w14:paraId="32FD928A" w14:textId="77777777" w:rsidTr="00393576">
        <w:trPr>
          <w:trHeight w:val="1901"/>
          <w:jc w:val="center"/>
        </w:trPr>
        <w:tc>
          <w:tcPr>
            <w:tcW w:w="754" w:type="dxa"/>
            <w:tcBorders>
              <w:top w:val="single" w:sz="8" w:space="0" w:color="000000"/>
              <w:left w:val="single" w:sz="8" w:space="0" w:color="000000"/>
              <w:bottom w:val="single" w:sz="8" w:space="0" w:color="000000"/>
              <w:right w:val="single" w:sz="8" w:space="0" w:color="000000"/>
            </w:tcBorders>
            <w:vAlign w:val="center"/>
          </w:tcPr>
          <w:p w14:paraId="228FD9CA" w14:textId="77777777" w:rsidR="00393576" w:rsidRPr="009B2089" w:rsidRDefault="00393576" w:rsidP="004B1063">
            <w:pPr>
              <w:ind w:right="62"/>
              <w:jc w:val="center"/>
              <w:rPr>
                <w:rFonts w:cs="Poppins"/>
                <w:color w:val="auto"/>
                <w:szCs w:val="20"/>
              </w:rPr>
            </w:pPr>
            <w:r w:rsidRPr="009B2089">
              <w:rPr>
                <w:rFonts w:eastAsia="Calibri" w:cs="Poppins"/>
                <w:color w:val="auto"/>
                <w:szCs w:val="20"/>
              </w:rPr>
              <w:t xml:space="preserve">2.2 </w:t>
            </w:r>
          </w:p>
        </w:tc>
        <w:tc>
          <w:tcPr>
            <w:tcW w:w="8304" w:type="dxa"/>
            <w:tcBorders>
              <w:top w:val="single" w:sz="8" w:space="0" w:color="000000"/>
              <w:left w:val="single" w:sz="8" w:space="0" w:color="000000"/>
              <w:bottom w:val="single" w:sz="8" w:space="0" w:color="000000"/>
              <w:right w:val="single" w:sz="8" w:space="0" w:color="000000"/>
            </w:tcBorders>
          </w:tcPr>
          <w:p w14:paraId="68FC8C9C" w14:textId="1F946855" w:rsidR="00393576" w:rsidRPr="009B2089" w:rsidRDefault="001042C3" w:rsidP="001042C3">
            <w:pPr>
              <w:ind w:left="5"/>
              <w:jc w:val="both"/>
              <w:rPr>
                <w:rFonts w:cs="Poppins"/>
                <w:color w:val="auto"/>
                <w:szCs w:val="20"/>
              </w:rPr>
            </w:pPr>
            <w:r w:rsidRPr="00F80AD0">
              <w:rPr>
                <w:color w:val="auto"/>
                <w:sz w:val="22"/>
              </w:rPr>
              <w:t>Do not scale the data. Encode the data (having string values) for Modelling. Data Split: Split the data into train and test (70:30). Apply Logistic Regression and LDA (linear discriminant analysis) and CART.</w:t>
            </w:r>
          </w:p>
        </w:tc>
        <w:tc>
          <w:tcPr>
            <w:tcW w:w="1178" w:type="dxa"/>
            <w:tcBorders>
              <w:top w:val="single" w:sz="8" w:space="0" w:color="000000"/>
              <w:left w:val="single" w:sz="8" w:space="0" w:color="000000"/>
              <w:bottom w:val="single" w:sz="8" w:space="0" w:color="000000"/>
              <w:right w:val="single" w:sz="8" w:space="0" w:color="000000"/>
            </w:tcBorders>
            <w:vAlign w:val="center"/>
          </w:tcPr>
          <w:p w14:paraId="3BAB3ADA" w14:textId="37540450" w:rsidR="00393576" w:rsidRPr="009B2089" w:rsidRDefault="00545C2C" w:rsidP="004B1063">
            <w:pPr>
              <w:ind w:right="63"/>
              <w:jc w:val="center"/>
              <w:rPr>
                <w:rFonts w:cs="Poppins"/>
                <w:color w:val="auto"/>
                <w:szCs w:val="20"/>
              </w:rPr>
            </w:pPr>
            <w:r>
              <w:rPr>
                <w:rFonts w:eastAsia="Calibri" w:cs="Poppins"/>
                <w:i/>
                <w:color w:val="auto"/>
                <w:szCs w:val="20"/>
              </w:rPr>
              <w:t>31 - 3</w:t>
            </w:r>
            <w:r w:rsidR="00A248BA">
              <w:rPr>
                <w:rFonts w:eastAsia="Calibri" w:cs="Poppins"/>
                <w:i/>
                <w:color w:val="auto"/>
                <w:szCs w:val="20"/>
              </w:rPr>
              <w:t>4</w:t>
            </w:r>
            <w:r w:rsidR="00393576" w:rsidRPr="009B2089">
              <w:rPr>
                <w:rFonts w:eastAsia="Calibri" w:cs="Poppins"/>
                <w:i/>
                <w:color w:val="auto"/>
                <w:szCs w:val="20"/>
              </w:rPr>
              <w:t xml:space="preserve"> </w:t>
            </w:r>
          </w:p>
        </w:tc>
      </w:tr>
      <w:tr w:rsidR="00393576" w:rsidRPr="009B2089" w14:paraId="790EC1E7" w14:textId="77777777" w:rsidTr="00393576">
        <w:trPr>
          <w:trHeight w:val="634"/>
          <w:jc w:val="center"/>
        </w:trPr>
        <w:tc>
          <w:tcPr>
            <w:tcW w:w="754" w:type="dxa"/>
            <w:tcBorders>
              <w:top w:val="single" w:sz="8" w:space="0" w:color="000000"/>
              <w:left w:val="single" w:sz="8" w:space="0" w:color="000000"/>
              <w:bottom w:val="single" w:sz="8" w:space="0" w:color="000000"/>
              <w:right w:val="single" w:sz="8" w:space="0" w:color="000000"/>
            </w:tcBorders>
            <w:vAlign w:val="center"/>
          </w:tcPr>
          <w:p w14:paraId="44EB8DB3" w14:textId="77777777" w:rsidR="00393576" w:rsidRPr="009B2089" w:rsidRDefault="00393576" w:rsidP="004B1063">
            <w:pPr>
              <w:ind w:right="62"/>
              <w:jc w:val="center"/>
              <w:rPr>
                <w:rFonts w:cs="Poppins"/>
                <w:color w:val="auto"/>
                <w:szCs w:val="20"/>
              </w:rPr>
            </w:pPr>
            <w:r w:rsidRPr="009B2089">
              <w:rPr>
                <w:rFonts w:eastAsia="Calibri" w:cs="Poppins"/>
                <w:color w:val="auto"/>
                <w:szCs w:val="20"/>
              </w:rPr>
              <w:t xml:space="preserve">2.3 </w:t>
            </w:r>
          </w:p>
        </w:tc>
        <w:tc>
          <w:tcPr>
            <w:tcW w:w="8304" w:type="dxa"/>
            <w:tcBorders>
              <w:top w:val="single" w:sz="8" w:space="0" w:color="000000"/>
              <w:left w:val="single" w:sz="8" w:space="0" w:color="000000"/>
              <w:bottom w:val="single" w:sz="8" w:space="0" w:color="000000"/>
              <w:right w:val="single" w:sz="8" w:space="0" w:color="000000"/>
            </w:tcBorders>
          </w:tcPr>
          <w:p w14:paraId="1BA7F681" w14:textId="62453CD8" w:rsidR="00393576" w:rsidRPr="00545C2C" w:rsidRDefault="00545C2C" w:rsidP="00545C2C">
            <w:pPr>
              <w:pStyle w:val="Heading2"/>
              <w:ind w:right="609"/>
              <w:jc w:val="both"/>
              <w:rPr>
                <w:rFonts w:ascii="Calibri" w:eastAsia="Calibri" w:hAnsi="Calibri"/>
                <w:b w:val="0"/>
                <w:bCs/>
                <w:color w:val="2F5496"/>
                <w:kern w:val="0"/>
                <w:sz w:val="20"/>
                <w:szCs w:val="20"/>
                <w14:ligatures w14:val="none"/>
              </w:rPr>
            </w:pPr>
            <w:r w:rsidRPr="00545C2C">
              <w:rPr>
                <w:b w:val="0"/>
                <w:bCs/>
                <w:sz w:val="20"/>
                <w:szCs w:val="20"/>
              </w:rPr>
              <w:t xml:space="preserve">Performance Metrics: Check the performance of Predictions on Train and Test sets using Accuracy, Confusion Matrix, Plot ROC curve and get ROC_AUC score for each model Final Model: Compare Both the models and write inference which model is best/optimized. </w:t>
            </w:r>
          </w:p>
        </w:tc>
        <w:tc>
          <w:tcPr>
            <w:tcW w:w="1178" w:type="dxa"/>
            <w:tcBorders>
              <w:top w:val="single" w:sz="8" w:space="0" w:color="000000"/>
              <w:left w:val="single" w:sz="8" w:space="0" w:color="000000"/>
              <w:bottom w:val="single" w:sz="8" w:space="0" w:color="000000"/>
              <w:right w:val="single" w:sz="8" w:space="0" w:color="000000"/>
            </w:tcBorders>
            <w:vAlign w:val="center"/>
          </w:tcPr>
          <w:p w14:paraId="15A86A9D" w14:textId="33F19AAF" w:rsidR="00393576" w:rsidRPr="009B2089" w:rsidRDefault="00545C2C" w:rsidP="004B1063">
            <w:pPr>
              <w:ind w:right="63"/>
              <w:jc w:val="center"/>
              <w:rPr>
                <w:rFonts w:cs="Poppins"/>
                <w:color w:val="auto"/>
                <w:szCs w:val="20"/>
              </w:rPr>
            </w:pPr>
            <w:r>
              <w:rPr>
                <w:rFonts w:cs="Poppins"/>
                <w:color w:val="auto"/>
                <w:szCs w:val="20"/>
              </w:rPr>
              <w:t>3</w:t>
            </w:r>
            <w:r w:rsidR="00A248BA">
              <w:rPr>
                <w:rFonts w:cs="Poppins"/>
                <w:color w:val="auto"/>
                <w:szCs w:val="20"/>
              </w:rPr>
              <w:t>4</w:t>
            </w:r>
            <w:r w:rsidR="00143D27">
              <w:rPr>
                <w:rFonts w:cs="Poppins"/>
                <w:color w:val="auto"/>
                <w:szCs w:val="20"/>
              </w:rPr>
              <w:t xml:space="preserve"> - </w:t>
            </w:r>
            <w:r w:rsidR="00A248BA">
              <w:rPr>
                <w:rFonts w:cs="Poppins"/>
                <w:color w:val="auto"/>
                <w:szCs w:val="20"/>
              </w:rPr>
              <w:t>37</w:t>
            </w:r>
          </w:p>
        </w:tc>
      </w:tr>
      <w:tr w:rsidR="00393576" w:rsidRPr="009B2089" w14:paraId="36DE5126" w14:textId="77777777" w:rsidTr="00393576">
        <w:trPr>
          <w:trHeight w:val="636"/>
          <w:jc w:val="center"/>
        </w:trPr>
        <w:tc>
          <w:tcPr>
            <w:tcW w:w="754" w:type="dxa"/>
            <w:tcBorders>
              <w:top w:val="single" w:sz="8" w:space="0" w:color="000000"/>
              <w:left w:val="single" w:sz="8" w:space="0" w:color="000000"/>
              <w:bottom w:val="single" w:sz="8" w:space="0" w:color="000000"/>
              <w:right w:val="single" w:sz="8" w:space="0" w:color="000000"/>
            </w:tcBorders>
            <w:vAlign w:val="center"/>
          </w:tcPr>
          <w:p w14:paraId="4631B5F3" w14:textId="77777777" w:rsidR="00393576" w:rsidRPr="009B2089" w:rsidRDefault="00393576" w:rsidP="004B1063">
            <w:pPr>
              <w:ind w:right="62"/>
              <w:jc w:val="center"/>
              <w:rPr>
                <w:rFonts w:cs="Poppins"/>
                <w:color w:val="auto"/>
                <w:szCs w:val="20"/>
              </w:rPr>
            </w:pPr>
            <w:r w:rsidRPr="009B2089">
              <w:rPr>
                <w:rFonts w:eastAsia="Calibri" w:cs="Poppins"/>
                <w:color w:val="auto"/>
                <w:szCs w:val="20"/>
              </w:rPr>
              <w:t xml:space="preserve">2.4 </w:t>
            </w:r>
          </w:p>
        </w:tc>
        <w:tc>
          <w:tcPr>
            <w:tcW w:w="8304" w:type="dxa"/>
            <w:tcBorders>
              <w:top w:val="single" w:sz="8" w:space="0" w:color="000000"/>
              <w:left w:val="single" w:sz="8" w:space="0" w:color="000000"/>
              <w:bottom w:val="single" w:sz="8" w:space="0" w:color="000000"/>
              <w:right w:val="single" w:sz="8" w:space="0" w:color="000000"/>
            </w:tcBorders>
          </w:tcPr>
          <w:p w14:paraId="7C1E0F01" w14:textId="078F75CF" w:rsidR="00393576" w:rsidRPr="00471DA4" w:rsidRDefault="00471DA4" w:rsidP="00471DA4">
            <w:pPr>
              <w:spacing w:after="161" w:line="259" w:lineRule="auto"/>
              <w:jc w:val="both"/>
              <w:rPr>
                <w:rFonts w:cs="Poppins"/>
                <w:szCs w:val="20"/>
              </w:rPr>
            </w:pPr>
            <w:r w:rsidRPr="00471DA4">
              <w:rPr>
                <w:rFonts w:cs="Poppins"/>
                <w:szCs w:val="20"/>
              </w:rPr>
              <w:t xml:space="preserve">Inference: Basis on these predictions, what are the insights and recommendations. Please explain and </w:t>
            </w:r>
            <w:r w:rsidRPr="00471DA4">
              <w:rPr>
                <w:rFonts w:cs="Poppins"/>
                <w:szCs w:val="20"/>
              </w:rPr>
              <w:t>summarize</w:t>
            </w:r>
            <w:r w:rsidRPr="00471DA4">
              <w:rPr>
                <w:rFonts w:cs="Poppins"/>
                <w:szCs w:val="20"/>
              </w:rPr>
              <w:t xml:space="preserve"> the various steps performed in this project. There should be proper business interpretation and actionable insights present.</w:t>
            </w:r>
          </w:p>
        </w:tc>
        <w:tc>
          <w:tcPr>
            <w:tcW w:w="1178" w:type="dxa"/>
            <w:tcBorders>
              <w:top w:val="single" w:sz="8" w:space="0" w:color="000000"/>
              <w:left w:val="single" w:sz="8" w:space="0" w:color="000000"/>
              <w:bottom w:val="single" w:sz="8" w:space="0" w:color="000000"/>
              <w:right w:val="single" w:sz="8" w:space="0" w:color="000000"/>
            </w:tcBorders>
            <w:vAlign w:val="center"/>
          </w:tcPr>
          <w:p w14:paraId="28329080" w14:textId="5AFC0D55" w:rsidR="00393576" w:rsidRPr="009B2089" w:rsidRDefault="00840288" w:rsidP="00840288">
            <w:pPr>
              <w:ind w:right="63"/>
              <w:jc w:val="center"/>
              <w:rPr>
                <w:rFonts w:cs="Poppins"/>
                <w:color w:val="auto"/>
                <w:szCs w:val="20"/>
              </w:rPr>
            </w:pPr>
            <w:r>
              <w:rPr>
                <w:rFonts w:eastAsia="Calibri" w:cs="Poppins"/>
                <w:i/>
                <w:color w:val="auto"/>
                <w:szCs w:val="20"/>
              </w:rPr>
              <w:t>37 - 38</w:t>
            </w:r>
          </w:p>
        </w:tc>
      </w:tr>
    </w:tbl>
    <w:p w14:paraId="60B8B19E" w14:textId="77777777" w:rsidR="00545C2C" w:rsidRDefault="00545C2C" w:rsidP="00A20178"/>
    <w:tbl>
      <w:tblPr>
        <w:tblStyle w:val="TableGrid"/>
        <w:tblW w:w="0" w:type="auto"/>
        <w:jc w:val="center"/>
        <w:tblLook w:val="04A0" w:firstRow="1" w:lastRow="0" w:firstColumn="1" w:lastColumn="0" w:noHBand="0" w:noVBand="1"/>
      </w:tblPr>
      <w:tblGrid>
        <w:gridCol w:w="709"/>
        <w:gridCol w:w="8363"/>
        <w:gridCol w:w="1134"/>
      </w:tblGrid>
      <w:tr w:rsidR="0015495B" w:rsidRPr="0015495B" w14:paraId="31AA38A7" w14:textId="77777777" w:rsidTr="0015495B">
        <w:trPr>
          <w:jc w:val="center"/>
        </w:trPr>
        <w:tc>
          <w:tcPr>
            <w:tcW w:w="709" w:type="dxa"/>
            <w:shd w:val="clear" w:color="auto" w:fill="00B050"/>
          </w:tcPr>
          <w:p w14:paraId="04C4504E" w14:textId="011897AA" w:rsidR="008D3A3D" w:rsidRPr="0015495B" w:rsidRDefault="00613FCD" w:rsidP="00393576">
            <w:pPr>
              <w:jc w:val="center"/>
              <w:rPr>
                <w:rFonts w:cs="Poppins"/>
                <w:noProof/>
                <w:color w:val="auto"/>
                <w:szCs w:val="20"/>
              </w:rPr>
            </w:pPr>
            <w:r w:rsidRPr="0015495B">
              <w:rPr>
                <w:rFonts w:cs="Poppins"/>
                <w:noProof/>
                <w:color w:val="auto"/>
                <w:szCs w:val="20"/>
              </w:rPr>
              <w:lastRenderedPageBreak/>
              <w:t>S No</w:t>
            </w:r>
          </w:p>
        </w:tc>
        <w:tc>
          <w:tcPr>
            <w:tcW w:w="8363" w:type="dxa"/>
            <w:shd w:val="clear" w:color="auto" w:fill="92D050"/>
          </w:tcPr>
          <w:p w14:paraId="7A49717C" w14:textId="76152912" w:rsidR="008D3A3D" w:rsidRPr="0015495B" w:rsidRDefault="00613FCD" w:rsidP="00393576">
            <w:pPr>
              <w:jc w:val="center"/>
              <w:rPr>
                <w:rFonts w:cs="Poppins"/>
                <w:noProof/>
                <w:color w:val="auto"/>
                <w:szCs w:val="20"/>
              </w:rPr>
            </w:pPr>
            <w:r w:rsidRPr="0015495B">
              <w:rPr>
                <w:rFonts w:cs="Poppins"/>
                <w:noProof/>
                <w:color w:val="auto"/>
                <w:szCs w:val="20"/>
              </w:rPr>
              <w:t>Figures and Table</w:t>
            </w:r>
            <w:r w:rsidR="001A101A" w:rsidRPr="0015495B">
              <w:rPr>
                <w:rFonts w:cs="Poppins"/>
                <w:noProof/>
                <w:color w:val="auto"/>
                <w:szCs w:val="20"/>
              </w:rPr>
              <w:t>s</w:t>
            </w:r>
          </w:p>
        </w:tc>
        <w:tc>
          <w:tcPr>
            <w:tcW w:w="1134" w:type="dxa"/>
            <w:shd w:val="clear" w:color="auto" w:fill="00B050"/>
          </w:tcPr>
          <w:p w14:paraId="6E93A83E" w14:textId="026F61C8" w:rsidR="008D3A3D" w:rsidRPr="0015495B" w:rsidRDefault="001A101A" w:rsidP="00393576">
            <w:pPr>
              <w:jc w:val="center"/>
              <w:rPr>
                <w:rFonts w:cs="Poppins"/>
                <w:noProof/>
                <w:color w:val="auto"/>
                <w:szCs w:val="20"/>
              </w:rPr>
            </w:pPr>
            <w:r w:rsidRPr="0015495B">
              <w:rPr>
                <w:rFonts w:cs="Poppins"/>
                <w:noProof/>
                <w:color w:val="auto"/>
                <w:szCs w:val="20"/>
              </w:rPr>
              <w:t>Page No.</w:t>
            </w:r>
          </w:p>
        </w:tc>
      </w:tr>
      <w:tr w:rsidR="0015495B" w:rsidRPr="0015495B" w14:paraId="58923A57" w14:textId="77777777" w:rsidTr="0015495B">
        <w:trPr>
          <w:jc w:val="center"/>
        </w:trPr>
        <w:tc>
          <w:tcPr>
            <w:tcW w:w="709" w:type="dxa"/>
          </w:tcPr>
          <w:p w14:paraId="6A4C2852" w14:textId="2ED051B2" w:rsidR="008D3A3D" w:rsidRPr="0015495B" w:rsidRDefault="001A101A" w:rsidP="00393576">
            <w:pPr>
              <w:jc w:val="center"/>
              <w:rPr>
                <w:rFonts w:cs="Poppins"/>
                <w:noProof/>
                <w:color w:val="auto"/>
                <w:szCs w:val="20"/>
              </w:rPr>
            </w:pPr>
            <w:r w:rsidRPr="0015495B">
              <w:rPr>
                <w:rFonts w:cs="Poppins"/>
                <w:noProof/>
                <w:color w:val="auto"/>
                <w:szCs w:val="20"/>
              </w:rPr>
              <w:t>1</w:t>
            </w:r>
          </w:p>
        </w:tc>
        <w:tc>
          <w:tcPr>
            <w:tcW w:w="8363" w:type="dxa"/>
          </w:tcPr>
          <w:p w14:paraId="06B3C0D6" w14:textId="12C7E27F" w:rsidR="008D3A3D" w:rsidRPr="0031756F" w:rsidRDefault="0078193E" w:rsidP="00393576">
            <w:pPr>
              <w:jc w:val="center"/>
              <w:rPr>
                <w:rFonts w:cs="Poppins"/>
                <w:b/>
                <w:bCs/>
                <w:noProof/>
                <w:color w:val="auto"/>
                <w:szCs w:val="20"/>
              </w:rPr>
            </w:pPr>
            <w:r w:rsidRPr="0031756F">
              <w:rPr>
                <w:rFonts w:cs="Poppins"/>
                <w:b/>
                <w:bCs/>
                <w:noProof/>
                <w:color w:val="auto"/>
                <w:szCs w:val="20"/>
              </w:rPr>
              <w:t>Fig-1:</w:t>
            </w:r>
            <w:r w:rsidR="00D86A30" w:rsidRPr="0031756F">
              <w:rPr>
                <w:rFonts w:cs="Poppins"/>
                <w:b/>
                <w:bCs/>
                <w:noProof/>
                <w:color w:val="auto"/>
                <w:szCs w:val="20"/>
              </w:rPr>
              <w:t xml:space="preserve"> </w:t>
            </w:r>
            <w:r w:rsidR="0015495B" w:rsidRPr="0031756F">
              <w:rPr>
                <w:rFonts w:cs="Poppins"/>
                <w:b/>
                <w:bCs/>
                <w:noProof/>
                <w:color w:val="auto"/>
                <w:szCs w:val="20"/>
              </w:rPr>
              <w:t>Data</w:t>
            </w:r>
            <w:r w:rsidR="005D3F2E" w:rsidRPr="0031756F">
              <w:rPr>
                <w:rFonts w:cs="Poppins"/>
                <w:b/>
                <w:bCs/>
                <w:noProof/>
                <w:color w:val="auto"/>
                <w:szCs w:val="20"/>
              </w:rPr>
              <w:t>set head</w:t>
            </w:r>
          </w:p>
        </w:tc>
        <w:tc>
          <w:tcPr>
            <w:tcW w:w="1134" w:type="dxa"/>
          </w:tcPr>
          <w:p w14:paraId="38F98C90" w14:textId="13815E83" w:rsidR="008D3A3D" w:rsidRPr="0015495B" w:rsidRDefault="004A4E96" w:rsidP="00393576">
            <w:pPr>
              <w:jc w:val="center"/>
              <w:rPr>
                <w:rFonts w:cs="Poppins"/>
                <w:noProof/>
                <w:color w:val="auto"/>
                <w:szCs w:val="20"/>
              </w:rPr>
            </w:pPr>
            <w:r>
              <w:rPr>
                <w:rFonts w:cs="Poppins"/>
                <w:noProof/>
                <w:color w:val="auto"/>
                <w:szCs w:val="20"/>
              </w:rPr>
              <w:t>6</w:t>
            </w:r>
          </w:p>
        </w:tc>
      </w:tr>
      <w:tr w:rsidR="0015495B" w:rsidRPr="0015495B" w14:paraId="556CC66C" w14:textId="77777777" w:rsidTr="0015495B">
        <w:trPr>
          <w:jc w:val="center"/>
        </w:trPr>
        <w:tc>
          <w:tcPr>
            <w:tcW w:w="709" w:type="dxa"/>
          </w:tcPr>
          <w:p w14:paraId="7CD50720" w14:textId="43F4EE9A" w:rsidR="008D3A3D" w:rsidRPr="0015495B" w:rsidRDefault="008F1B94" w:rsidP="00393576">
            <w:pPr>
              <w:jc w:val="center"/>
              <w:rPr>
                <w:rFonts w:cs="Poppins"/>
                <w:noProof/>
                <w:color w:val="auto"/>
                <w:szCs w:val="20"/>
              </w:rPr>
            </w:pPr>
            <w:r w:rsidRPr="0015495B">
              <w:rPr>
                <w:rFonts w:cs="Poppins"/>
                <w:noProof/>
                <w:color w:val="auto"/>
                <w:szCs w:val="20"/>
              </w:rPr>
              <w:t>2</w:t>
            </w:r>
          </w:p>
        </w:tc>
        <w:tc>
          <w:tcPr>
            <w:tcW w:w="8363" w:type="dxa"/>
          </w:tcPr>
          <w:p w14:paraId="137F4991" w14:textId="0D55E377" w:rsidR="008D3A3D" w:rsidRPr="0031756F" w:rsidRDefault="0078193E" w:rsidP="00393576">
            <w:pPr>
              <w:jc w:val="center"/>
              <w:rPr>
                <w:rFonts w:cs="Poppins"/>
                <w:b/>
                <w:bCs/>
                <w:noProof/>
                <w:color w:val="auto"/>
                <w:szCs w:val="20"/>
              </w:rPr>
            </w:pPr>
            <w:r w:rsidRPr="0031756F">
              <w:rPr>
                <w:rFonts w:cs="Poppins"/>
                <w:b/>
                <w:bCs/>
                <w:noProof/>
                <w:color w:val="auto"/>
                <w:szCs w:val="20"/>
              </w:rPr>
              <w:t>Fig-2:</w:t>
            </w:r>
            <w:r w:rsidR="00D86A30" w:rsidRPr="0031756F">
              <w:rPr>
                <w:rFonts w:cs="Poppins"/>
                <w:b/>
                <w:bCs/>
                <w:noProof/>
                <w:color w:val="auto"/>
                <w:szCs w:val="20"/>
              </w:rPr>
              <w:t xml:space="preserve"> </w:t>
            </w:r>
            <w:r w:rsidR="00377546">
              <w:rPr>
                <w:b/>
                <w:bCs/>
                <w:szCs w:val="20"/>
              </w:rPr>
              <w:t>Dataset info</w:t>
            </w:r>
          </w:p>
        </w:tc>
        <w:tc>
          <w:tcPr>
            <w:tcW w:w="1134" w:type="dxa"/>
          </w:tcPr>
          <w:p w14:paraId="15360BBB" w14:textId="65139583" w:rsidR="008D3A3D" w:rsidRPr="0015495B" w:rsidRDefault="004A4E96" w:rsidP="00393576">
            <w:pPr>
              <w:jc w:val="center"/>
              <w:rPr>
                <w:rFonts w:cs="Poppins"/>
                <w:noProof/>
                <w:color w:val="auto"/>
                <w:szCs w:val="20"/>
              </w:rPr>
            </w:pPr>
            <w:r>
              <w:rPr>
                <w:rFonts w:cs="Poppins"/>
                <w:noProof/>
                <w:color w:val="auto"/>
                <w:szCs w:val="20"/>
              </w:rPr>
              <w:t>6</w:t>
            </w:r>
          </w:p>
        </w:tc>
      </w:tr>
      <w:tr w:rsidR="0015495B" w:rsidRPr="0015495B" w14:paraId="0D666D6D" w14:textId="77777777" w:rsidTr="0015495B">
        <w:trPr>
          <w:jc w:val="center"/>
        </w:trPr>
        <w:tc>
          <w:tcPr>
            <w:tcW w:w="709" w:type="dxa"/>
          </w:tcPr>
          <w:p w14:paraId="4904EDA2" w14:textId="26725BB2" w:rsidR="008D3A3D" w:rsidRPr="0015495B" w:rsidRDefault="008F1B94" w:rsidP="00393576">
            <w:pPr>
              <w:jc w:val="center"/>
              <w:rPr>
                <w:rFonts w:cs="Poppins"/>
                <w:noProof/>
                <w:color w:val="auto"/>
                <w:szCs w:val="20"/>
              </w:rPr>
            </w:pPr>
            <w:r w:rsidRPr="0015495B">
              <w:rPr>
                <w:rFonts w:cs="Poppins"/>
                <w:noProof/>
                <w:color w:val="auto"/>
                <w:szCs w:val="20"/>
              </w:rPr>
              <w:t>3</w:t>
            </w:r>
          </w:p>
        </w:tc>
        <w:tc>
          <w:tcPr>
            <w:tcW w:w="8363" w:type="dxa"/>
          </w:tcPr>
          <w:p w14:paraId="5D1D35DE" w14:textId="4766DC7A" w:rsidR="008D3A3D" w:rsidRPr="0031756F" w:rsidRDefault="0078193E" w:rsidP="00393576">
            <w:pPr>
              <w:jc w:val="center"/>
              <w:rPr>
                <w:rFonts w:cs="Poppins"/>
                <w:b/>
                <w:bCs/>
                <w:noProof/>
                <w:color w:val="auto"/>
                <w:szCs w:val="20"/>
              </w:rPr>
            </w:pPr>
            <w:r w:rsidRPr="0031756F">
              <w:rPr>
                <w:rFonts w:cs="Poppins"/>
                <w:b/>
                <w:bCs/>
                <w:noProof/>
                <w:color w:val="auto"/>
                <w:szCs w:val="20"/>
              </w:rPr>
              <w:t>Fig-3:</w:t>
            </w:r>
            <w:r w:rsidR="00D86A30" w:rsidRPr="0031756F">
              <w:rPr>
                <w:rFonts w:cs="Poppins"/>
                <w:b/>
                <w:bCs/>
                <w:noProof/>
                <w:color w:val="auto"/>
                <w:szCs w:val="20"/>
              </w:rPr>
              <w:t xml:space="preserve"> </w:t>
            </w:r>
            <w:r w:rsidR="007F0121">
              <w:rPr>
                <w:rFonts w:cs="Poppins"/>
                <w:b/>
                <w:bCs/>
              </w:rPr>
              <w:t>Statistical summary</w:t>
            </w:r>
          </w:p>
        </w:tc>
        <w:tc>
          <w:tcPr>
            <w:tcW w:w="1134" w:type="dxa"/>
          </w:tcPr>
          <w:p w14:paraId="44A87391" w14:textId="4EF18282" w:rsidR="008D3A3D" w:rsidRPr="0015495B" w:rsidRDefault="004A4E96" w:rsidP="00393576">
            <w:pPr>
              <w:jc w:val="center"/>
              <w:rPr>
                <w:rFonts w:cs="Poppins"/>
                <w:noProof/>
                <w:color w:val="auto"/>
                <w:szCs w:val="20"/>
              </w:rPr>
            </w:pPr>
            <w:r>
              <w:rPr>
                <w:rFonts w:cs="Poppins"/>
                <w:noProof/>
                <w:color w:val="auto"/>
                <w:szCs w:val="20"/>
              </w:rPr>
              <w:t>7</w:t>
            </w:r>
          </w:p>
        </w:tc>
      </w:tr>
      <w:tr w:rsidR="0015495B" w:rsidRPr="0015495B" w14:paraId="026032A8" w14:textId="77777777" w:rsidTr="0015495B">
        <w:trPr>
          <w:jc w:val="center"/>
        </w:trPr>
        <w:tc>
          <w:tcPr>
            <w:tcW w:w="709" w:type="dxa"/>
          </w:tcPr>
          <w:p w14:paraId="2D80A9B8" w14:textId="0C3475A9" w:rsidR="008D3A3D" w:rsidRPr="0015495B" w:rsidRDefault="008F1B94" w:rsidP="00393576">
            <w:pPr>
              <w:jc w:val="center"/>
              <w:rPr>
                <w:rFonts w:cs="Poppins"/>
                <w:noProof/>
                <w:color w:val="auto"/>
                <w:szCs w:val="20"/>
              </w:rPr>
            </w:pPr>
            <w:r w:rsidRPr="0015495B">
              <w:rPr>
                <w:rFonts w:cs="Poppins"/>
                <w:noProof/>
                <w:color w:val="auto"/>
                <w:szCs w:val="20"/>
              </w:rPr>
              <w:t>4</w:t>
            </w:r>
          </w:p>
        </w:tc>
        <w:tc>
          <w:tcPr>
            <w:tcW w:w="8363" w:type="dxa"/>
          </w:tcPr>
          <w:p w14:paraId="3BFBB762" w14:textId="460882D2" w:rsidR="008D3A3D" w:rsidRPr="0031756F" w:rsidRDefault="0078193E" w:rsidP="00393576">
            <w:pPr>
              <w:jc w:val="center"/>
              <w:rPr>
                <w:rFonts w:cs="Poppins"/>
                <w:b/>
                <w:bCs/>
                <w:noProof/>
                <w:color w:val="auto"/>
                <w:szCs w:val="20"/>
              </w:rPr>
            </w:pPr>
            <w:r w:rsidRPr="0031756F">
              <w:rPr>
                <w:rFonts w:cs="Poppins"/>
                <w:b/>
                <w:bCs/>
                <w:noProof/>
                <w:color w:val="auto"/>
                <w:szCs w:val="20"/>
              </w:rPr>
              <w:t>Fig-4:</w:t>
            </w:r>
            <w:r w:rsidR="00D86A30" w:rsidRPr="0031756F">
              <w:rPr>
                <w:rFonts w:cs="Poppins"/>
                <w:b/>
                <w:bCs/>
                <w:noProof/>
                <w:color w:val="auto"/>
                <w:szCs w:val="20"/>
              </w:rPr>
              <w:t xml:space="preserve"> </w:t>
            </w:r>
            <w:r w:rsidR="007F0121" w:rsidRPr="00916BD4">
              <w:rPr>
                <w:b/>
                <w:bCs/>
                <w:szCs w:val="20"/>
              </w:rPr>
              <w:t>Dependent variable usr</w:t>
            </w:r>
          </w:p>
        </w:tc>
        <w:tc>
          <w:tcPr>
            <w:tcW w:w="1134" w:type="dxa"/>
          </w:tcPr>
          <w:p w14:paraId="42B705A4" w14:textId="2A92185F" w:rsidR="008D3A3D" w:rsidRPr="0015495B" w:rsidRDefault="005D3F2E" w:rsidP="00393576">
            <w:pPr>
              <w:jc w:val="center"/>
              <w:rPr>
                <w:rFonts w:cs="Poppins"/>
                <w:noProof/>
                <w:color w:val="auto"/>
                <w:szCs w:val="20"/>
              </w:rPr>
            </w:pPr>
            <w:r>
              <w:rPr>
                <w:rFonts w:cs="Poppins"/>
                <w:noProof/>
                <w:color w:val="auto"/>
                <w:szCs w:val="20"/>
              </w:rPr>
              <w:t>8</w:t>
            </w:r>
          </w:p>
        </w:tc>
      </w:tr>
      <w:tr w:rsidR="0015495B" w:rsidRPr="0015495B" w14:paraId="47B2B46B" w14:textId="77777777" w:rsidTr="0015495B">
        <w:trPr>
          <w:jc w:val="center"/>
        </w:trPr>
        <w:tc>
          <w:tcPr>
            <w:tcW w:w="709" w:type="dxa"/>
          </w:tcPr>
          <w:p w14:paraId="3F8414D9" w14:textId="53929E7F" w:rsidR="008D3A3D" w:rsidRPr="0015495B" w:rsidRDefault="008F1B94" w:rsidP="00393576">
            <w:pPr>
              <w:jc w:val="center"/>
              <w:rPr>
                <w:rFonts w:cs="Poppins"/>
                <w:noProof/>
                <w:color w:val="auto"/>
                <w:szCs w:val="20"/>
              </w:rPr>
            </w:pPr>
            <w:r w:rsidRPr="0015495B">
              <w:rPr>
                <w:rFonts w:cs="Poppins"/>
                <w:noProof/>
                <w:color w:val="auto"/>
                <w:szCs w:val="20"/>
              </w:rPr>
              <w:t>5</w:t>
            </w:r>
          </w:p>
        </w:tc>
        <w:tc>
          <w:tcPr>
            <w:tcW w:w="8363" w:type="dxa"/>
          </w:tcPr>
          <w:p w14:paraId="49209D0E" w14:textId="616C7FB2" w:rsidR="008D3A3D" w:rsidRPr="0031756F" w:rsidRDefault="0078193E" w:rsidP="00393576">
            <w:pPr>
              <w:jc w:val="center"/>
              <w:rPr>
                <w:rFonts w:cs="Poppins"/>
                <w:b/>
                <w:bCs/>
                <w:noProof/>
                <w:color w:val="auto"/>
                <w:szCs w:val="20"/>
              </w:rPr>
            </w:pPr>
            <w:r w:rsidRPr="0031756F">
              <w:rPr>
                <w:rFonts w:cs="Poppins"/>
                <w:b/>
                <w:bCs/>
                <w:noProof/>
                <w:color w:val="auto"/>
                <w:szCs w:val="20"/>
              </w:rPr>
              <w:t>Fig-5:</w:t>
            </w:r>
            <w:r w:rsidR="00D86A30" w:rsidRPr="0031756F">
              <w:rPr>
                <w:rFonts w:cs="Poppins"/>
                <w:b/>
                <w:bCs/>
                <w:noProof/>
                <w:color w:val="auto"/>
                <w:szCs w:val="20"/>
              </w:rPr>
              <w:t xml:space="preserve"> </w:t>
            </w:r>
            <w:r w:rsidR="007F0121">
              <w:rPr>
                <w:b/>
                <w:bCs/>
                <w:szCs w:val="20"/>
              </w:rPr>
              <w:t>distribution plot for variables</w:t>
            </w:r>
          </w:p>
        </w:tc>
        <w:tc>
          <w:tcPr>
            <w:tcW w:w="1134" w:type="dxa"/>
          </w:tcPr>
          <w:p w14:paraId="0335F2DD" w14:textId="41BDC6A2" w:rsidR="008D3A3D" w:rsidRPr="0015495B" w:rsidRDefault="005D3F2E" w:rsidP="00393576">
            <w:pPr>
              <w:jc w:val="center"/>
              <w:rPr>
                <w:rFonts w:cs="Poppins"/>
                <w:noProof/>
                <w:color w:val="auto"/>
                <w:szCs w:val="20"/>
              </w:rPr>
            </w:pPr>
            <w:r>
              <w:rPr>
                <w:rFonts w:cs="Poppins"/>
                <w:noProof/>
                <w:color w:val="auto"/>
                <w:szCs w:val="20"/>
              </w:rPr>
              <w:t>9</w:t>
            </w:r>
          </w:p>
        </w:tc>
      </w:tr>
      <w:tr w:rsidR="0015495B" w:rsidRPr="0015495B" w14:paraId="6989982B" w14:textId="77777777" w:rsidTr="0015495B">
        <w:trPr>
          <w:jc w:val="center"/>
        </w:trPr>
        <w:tc>
          <w:tcPr>
            <w:tcW w:w="709" w:type="dxa"/>
          </w:tcPr>
          <w:p w14:paraId="2DC04630" w14:textId="4703B831" w:rsidR="008D3A3D" w:rsidRPr="0015495B" w:rsidRDefault="008F1B94" w:rsidP="00393576">
            <w:pPr>
              <w:jc w:val="center"/>
              <w:rPr>
                <w:rFonts w:cs="Poppins"/>
                <w:noProof/>
                <w:color w:val="auto"/>
                <w:szCs w:val="20"/>
              </w:rPr>
            </w:pPr>
            <w:r w:rsidRPr="0015495B">
              <w:rPr>
                <w:rFonts w:cs="Poppins"/>
                <w:noProof/>
                <w:color w:val="auto"/>
                <w:szCs w:val="20"/>
              </w:rPr>
              <w:t>6</w:t>
            </w:r>
          </w:p>
        </w:tc>
        <w:tc>
          <w:tcPr>
            <w:tcW w:w="8363" w:type="dxa"/>
          </w:tcPr>
          <w:p w14:paraId="44517DB3" w14:textId="437E3650" w:rsidR="008D3A3D" w:rsidRPr="0031756F" w:rsidRDefault="0078193E" w:rsidP="00393576">
            <w:pPr>
              <w:jc w:val="center"/>
              <w:rPr>
                <w:rFonts w:cs="Poppins"/>
                <w:b/>
                <w:bCs/>
                <w:noProof/>
                <w:color w:val="auto"/>
                <w:szCs w:val="20"/>
              </w:rPr>
            </w:pPr>
            <w:r w:rsidRPr="0031756F">
              <w:rPr>
                <w:rFonts w:cs="Poppins"/>
                <w:b/>
                <w:bCs/>
                <w:noProof/>
                <w:color w:val="auto"/>
                <w:szCs w:val="20"/>
              </w:rPr>
              <w:t>Fig-</w:t>
            </w:r>
            <w:r w:rsidR="00EF62F5" w:rsidRPr="0031756F">
              <w:rPr>
                <w:rFonts w:cs="Poppins"/>
                <w:b/>
                <w:bCs/>
                <w:noProof/>
                <w:color w:val="auto"/>
                <w:szCs w:val="20"/>
              </w:rPr>
              <w:t>7</w:t>
            </w:r>
            <w:r w:rsidRPr="0031756F">
              <w:rPr>
                <w:rFonts w:cs="Poppins"/>
                <w:b/>
                <w:bCs/>
                <w:noProof/>
                <w:color w:val="auto"/>
                <w:szCs w:val="20"/>
              </w:rPr>
              <w:t>:</w:t>
            </w:r>
            <w:r w:rsidR="00D86A30" w:rsidRPr="0031756F">
              <w:rPr>
                <w:rFonts w:cs="Poppins"/>
                <w:b/>
                <w:bCs/>
                <w:noProof/>
                <w:color w:val="auto"/>
                <w:szCs w:val="20"/>
              </w:rPr>
              <w:t xml:space="preserve"> </w:t>
            </w:r>
            <w:r w:rsidR="007F0121">
              <w:rPr>
                <w:b/>
                <w:bCs/>
                <w:szCs w:val="20"/>
              </w:rPr>
              <w:t>Pairplot</w:t>
            </w:r>
          </w:p>
        </w:tc>
        <w:tc>
          <w:tcPr>
            <w:tcW w:w="1134" w:type="dxa"/>
          </w:tcPr>
          <w:p w14:paraId="055002D7" w14:textId="521E01EF" w:rsidR="008D3A3D" w:rsidRPr="0015495B" w:rsidRDefault="004A4E96" w:rsidP="00393576">
            <w:pPr>
              <w:jc w:val="center"/>
              <w:rPr>
                <w:rFonts w:cs="Poppins"/>
                <w:noProof/>
                <w:color w:val="auto"/>
                <w:szCs w:val="20"/>
              </w:rPr>
            </w:pPr>
            <w:r>
              <w:rPr>
                <w:rFonts w:cs="Poppins"/>
                <w:noProof/>
                <w:color w:val="auto"/>
                <w:szCs w:val="20"/>
              </w:rPr>
              <w:t>10</w:t>
            </w:r>
          </w:p>
        </w:tc>
      </w:tr>
      <w:tr w:rsidR="0015495B" w:rsidRPr="0015495B" w14:paraId="4F7C68F8" w14:textId="77777777" w:rsidTr="0015495B">
        <w:trPr>
          <w:jc w:val="center"/>
        </w:trPr>
        <w:tc>
          <w:tcPr>
            <w:tcW w:w="709" w:type="dxa"/>
          </w:tcPr>
          <w:p w14:paraId="1A069EAF" w14:textId="3F0B482B" w:rsidR="008F1B94" w:rsidRPr="0015495B" w:rsidRDefault="008F1B94" w:rsidP="00393576">
            <w:pPr>
              <w:jc w:val="center"/>
              <w:rPr>
                <w:rFonts w:cs="Poppins"/>
                <w:noProof/>
                <w:color w:val="auto"/>
                <w:szCs w:val="20"/>
              </w:rPr>
            </w:pPr>
            <w:r w:rsidRPr="0015495B">
              <w:rPr>
                <w:rFonts w:cs="Poppins"/>
                <w:noProof/>
                <w:color w:val="auto"/>
                <w:szCs w:val="20"/>
              </w:rPr>
              <w:t>8</w:t>
            </w:r>
          </w:p>
        </w:tc>
        <w:tc>
          <w:tcPr>
            <w:tcW w:w="8363" w:type="dxa"/>
          </w:tcPr>
          <w:p w14:paraId="0B026A6E" w14:textId="3DC98DBC" w:rsidR="008F1B94" w:rsidRPr="0031756F" w:rsidRDefault="0078193E" w:rsidP="00393576">
            <w:pPr>
              <w:jc w:val="center"/>
              <w:rPr>
                <w:rFonts w:cs="Poppins"/>
                <w:b/>
                <w:bCs/>
                <w:noProof/>
                <w:color w:val="auto"/>
                <w:szCs w:val="20"/>
              </w:rPr>
            </w:pPr>
            <w:r w:rsidRPr="0031756F">
              <w:rPr>
                <w:rFonts w:cs="Poppins"/>
                <w:b/>
                <w:bCs/>
                <w:noProof/>
                <w:color w:val="auto"/>
                <w:szCs w:val="20"/>
              </w:rPr>
              <w:t>Fig-8:</w:t>
            </w:r>
            <w:r w:rsidR="00D86A30" w:rsidRPr="0031756F">
              <w:rPr>
                <w:rFonts w:cs="Poppins"/>
                <w:b/>
                <w:bCs/>
                <w:noProof/>
                <w:color w:val="auto"/>
                <w:szCs w:val="20"/>
              </w:rPr>
              <w:t xml:space="preserve"> </w:t>
            </w:r>
            <w:r w:rsidR="007F0121">
              <w:rPr>
                <w:b/>
                <w:bCs/>
                <w:szCs w:val="20"/>
              </w:rPr>
              <w:t>Heatmap for Correlation analysis</w:t>
            </w:r>
          </w:p>
        </w:tc>
        <w:tc>
          <w:tcPr>
            <w:tcW w:w="1134" w:type="dxa"/>
          </w:tcPr>
          <w:p w14:paraId="76B9C30B" w14:textId="56452906" w:rsidR="008F1B94" w:rsidRPr="0015495B" w:rsidRDefault="00EF62F5" w:rsidP="00393576">
            <w:pPr>
              <w:jc w:val="center"/>
              <w:rPr>
                <w:rFonts w:cs="Poppins"/>
                <w:noProof/>
                <w:color w:val="auto"/>
                <w:szCs w:val="20"/>
              </w:rPr>
            </w:pPr>
            <w:r>
              <w:rPr>
                <w:rFonts w:cs="Poppins"/>
                <w:noProof/>
                <w:color w:val="auto"/>
                <w:szCs w:val="20"/>
              </w:rPr>
              <w:t>1</w:t>
            </w:r>
            <w:r w:rsidR="004A4E96">
              <w:rPr>
                <w:rFonts w:cs="Poppins"/>
                <w:noProof/>
                <w:color w:val="auto"/>
                <w:szCs w:val="20"/>
              </w:rPr>
              <w:t>1</w:t>
            </w:r>
          </w:p>
        </w:tc>
      </w:tr>
      <w:tr w:rsidR="0015495B" w:rsidRPr="0015495B" w14:paraId="28DF34E9" w14:textId="77777777" w:rsidTr="0015495B">
        <w:trPr>
          <w:jc w:val="center"/>
        </w:trPr>
        <w:tc>
          <w:tcPr>
            <w:tcW w:w="709" w:type="dxa"/>
          </w:tcPr>
          <w:p w14:paraId="72D3C230" w14:textId="2EDC7BB4" w:rsidR="008F1B94" w:rsidRPr="0015495B" w:rsidRDefault="008F1B94" w:rsidP="00393576">
            <w:pPr>
              <w:jc w:val="center"/>
              <w:rPr>
                <w:rFonts w:cs="Poppins"/>
                <w:noProof/>
                <w:color w:val="auto"/>
                <w:szCs w:val="20"/>
              </w:rPr>
            </w:pPr>
            <w:r w:rsidRPr="0015495B">
              <w:rPr>
                <w:rFonts w:cs="Poppins"/>
                <w:noProof/>
                <w:color w:val="auto"/>
                <w:szCs w:val="20"/>
              </w:rPr>
              <w:t>9</w:t>
            </w:r>
          </w:p>
        </w:tc>
        <w:tc>
          <w:tcPr>
            <w:tcW w:w="8363" w:type="dxa"/>
          </w:tcPr>
          <w:p w14:paraId="40CDB24F" w14:textId="3D531E67" w:rsidR="008F1B94" w:rsidRPr="0031756F" w:rsidRDefault="0078193E" w:rsidP="00393576">
            <w:pPr>
              <w:jc w:val="center"/>
              <w:rPr>
                <w:rFonts w:cs="Poppins"/>
                <w:b/>
                <w:bCs/>
                <w:noProof/>
                <w:color w:val="auto"/>
                <w:szCs w:val="20"/>
              </w:rPr>
            </w:pPr>
            <w:r w:rsidRPr="0031756F">
              <w:rPr>
                <w:rFonts w:cs="Poppins"/>
                <w:b/>
                <w:bCs/>
                <w:noProof/>
                <w:color w:val="auto"/>
                <w:szCs w:val="20"/>
              </w:rPr>
              <w:t>Fig-9:</w:t>
            </w:r>
            <w:r w:rsidR="00D86A30" w:rsidRPr="0031756F">
              <w:rPr>
                <w:rFonts w:cs="Poppins"/>
                <w:b/>
                <w:bCs/>
                <w:noProof/>
                <w:color w:val="auto"/>
                <w:szCs w:val="20"/>
              </w:rPr>
              <w:t xml:space="preserve"> </w:t>
            </w:r>
            <w:r w:rsidR="007F0121" w:rsidRPr="002C0722">
              <w:rPr>
                <w:b/>
                <w:bCs/>
              </w:rPr>
              <w:t>Boxplot of all the numeric attributes before treating outliers</w:t>
            </w:r>
          </w:p>
        </w:tc>
        <w:tc>
          <w:tcPr>
            <w:tcW w:w="1134" w:type="dxa"/>
          </w:tcPr>
          <w:p w14:paraId="2E3E58BE" w14:textId="55F95E7B" w:rsidR="008F1B94" w:rsidRPr="0015495B" w:rsidRDefault="004A4E96" w:rsidP="00393576">
            <w:pPr>
              <w:jc w:val="center"/>
              <w:rPr>
                <w:rFonts w:cs="Poppins"/>
                <w:noProof/>
                <w:color w:val="auto"/>
                <w:szCs w:val="20"/>
              </w:rPr>
            </w:pPr>
            <w:r>
              <w:rPr>
                <w:rFonts w:cs="Poppins"/>
                <w:noProof/>
                <w:color w:val="auto"/>
                <w:szCs w:val="20"/>
              </w:rPr>
              <w:t>12</w:t>
            </w:r>
          </w:p>
        </w:tc>
      </w:tr>
      <w:tr w:rsidR="0015495B" w:rsidRPr="0015495B" w14:paraId="41C8D902" w14:textId="77777777" w:rsidTr="0015495B">
        <w:trPr>
          <w:jc w:val="center"/>
        </w:trPr>
        <w:tc>
          <w:tcPr>
            <w:tcW w:w="709" w:type="dxa"/>
          </w:tcPr>
          <w:p w14:paraId="15FD97DA" w14:textId="3774D27F" w:rsidR="008F1B94" w:rsidRPr="0015495B" w:rsidRDefault="008F1B94" w:rsidP="00393576">
            <w:pPr>
              <w:jc w:val="center"/>
              <w:rPr>
                <w:rFonts w:cs="Poppins"/>
                <w:noProof/>
                <w:color w:val="auto"/>
                <w:szCs w:val="20"/>
              </w:rPr>
            </w:pPr>
            <w:r w:rsidRPr="0015495B">
              <w:rPr>
                <w:rFonts w:cs="Poppins"/>
                <w:noProof/>
                <w:color w:val="auto"/>
                <w:szCs w:val="20"/>
              </w:rPr>
              <w:t>10</w:t>
            </w:r>
          </w:p>
        </w:tc>
        <w:tc>
          <w:tcPr>
            <w:tcW w:w="8363" w:type="dxa"/>
          </w:tcPr>
          <w:p w14:paraId="3CB74B6E" w14:textId="734DC28F" w:rsidR="008F1B94" w:rsidRPr="007F0121" w:rsidRDefault="0078193E" w:rsidP="007F0121">
            <w:pPr>
              <w:ind w:right="624"/>
              <w:jc w:val="center"/>
              <w:rPr>
                <w:b/>
                <w:bCs/>
                <w:color w:val="auto"/>
              </w:rPr>
            </w:pPr>
            <w:r w:rsidRPr="0031756F">
              <w:rPr>
                <w:rFonts w:cs="Poppins"/>
                <w:b/>
                <w:bCs/>
                <w:noProof/>
                <w:color w:val="auto"/>
                <w:szCs w:val="20"/>
              </w:rPr>
              <w:t>Fig-10:</w:t>
            </w:r>
            <w:r w:rsidR="00C942E4" w:rsidRPr="0031756F">
              <w:rPr>
                <w:rFonts w:cs="Poppins"/>
                <w:b/>
                <w:bCs/>
                <w:noProof/>
                <w:color w:val="auto"/>
                <w:szCs w:val="20"/>
              </w:rPr>
              <w:t xml:space="preserve"> </w:t>
            </w:r>
            <w:r w:rsidR="007F0121" w:rsidRPr="005A0FB6">
              <w:rPr>
                <w:b/>
                <w:bCs/>
                <w:color w:val="auto"/>
              </w:rPr>
              <w:t>Boxplot of numerical attributes after treating outlier</w:t>
            </w:r>
          </w:p>
        </w:tc>
        <w:tc>
          <w:tcPr>
            <w:tcW w:w="1134" w:type="dxa"/>
          </w:tcPr>
          <w:p w14:paraId="5ED58E81" w14:textId="378A7596" w:rsidR="008F1B94" w:rsidRPr="0015495B" w:rsidRDefault="004A4E96" w:rsidP="00393576">
            <w:pPr>
              <w:jc w:val="center"/>
              <w:rPr>
                <w:rFonts w:cs="Poppins"/>
                <w:noProof/>
                <w:color w:val="auto"/>
                <w:szCs w:val="20"/>
              </w:rPr>
            </w:pPr>
            <w:r>
              <w:rPr>
                <w:rFonts w:cs="Poppins"/>
                <w:noProof/>
                <w:color w:val="auto"/>
                <w:szCs w:val="20"/>
              </w:rPr>
              <w:t>13</w:t>
            </w:r>
          </w:p>
        </w:tc>
      </w:tr>
      <w:tr w:rsidR="0015495B" w:rsidRPr="0015495B" w14:paraId="71254EA5" w14:textId="77777777" w:rsidTr="0015495B">
        <w:trPr>
          <w:jc w:val="center"/>
        </w:trPr>
        <w:tc>
          <w:tcPr>
            <w:tcW w:w="709" w:type="dxa"/>
          </w:tcPr>
          <w:p w14:paraId="5139FC04" w14:textId="279F96A0" w:rsidR="008F1B94" w:rsidRPr="0015495B" w:rsidRDefault="008F1B94" w:rsidP="00393576">
            <w:pPr>
              <w:jc w:val="center"/>
              <w:rPr>
                <w:rFonts w:cs="Poppins"/>
                <w:noProof/>
                <w:color w:val="auto"/>
                <w:szCs w:val="20"/>
              </w:rPr>
            </w:pPr>
            <w:r w:rsidRPr="0015495B">
              <w:rPr>
                <w:rFonts w:cs="Poppins"/>
                <w:noProof/>
                <w:color w:val="auto"/>
                <w:szCs w:val="20"/>
              </w:rPr>
              <w:t>11</w:t>
            </w:r>
          </w:p>
        </w:tc>
        <w:tc>
          <w:tcPr>
            <w:tcW w:w="8363" w:type="dxa"/>
          </w:tcPr>
          <w:p w14:paraId="3885FA93" w14:textId="3243B4AF" w:rsidR="008F1B94" w:rsidRPr="0031756F" w:rsidRDefault="0078193E" w:rsidP="00393576">
            <w:pPr>
              <w:jc w:val="center"/>
              <w:rPr>
                <w:rFonts w:cs="Poppins"/>
                <w:b/>
                <w:bCs/>
                <w:noProof/>
                <w:color w:val="auto"/>
                <w:szCs w:val="20"/>
              </w:rPr>
            </w:pPr>
            <w:r w:rsidRPr="0031756F">
              <w:rPr>
                <w:rFonts w:cs="Poppins"/>
                <w:b/>
                <w:bCs/>
                <w:noProof/>
                <w:color w:val="auto"/>
                <w:szCs w:val="20"/>
              </w:rPr>
              <w:t>Fig-11:</w:t>
            </w:r>
            <w:r w:rsidR="0065526A" w:rsidRPr="0031756F">
              <w:rPr>
                <w:rFonts w:cs="Poppins"/>
                <w:b/>
                <w:bCs/>
                <w:noProof/>
                <w:color w:val="auto"/>
                <w:szCs w:val="20"/>
              </w:rPr>
              <w:t xml:space="preserve"> </w:t>
            </w:r>
            <w:r w:rsidR="007F0121">
              <w:rPr>
                <w:b/>
                <w:bCs/>
              </w:rPr>
              <w:t>Data info after encoding the data.</w:t>
            </w:r>
          </w:p>
        </w:tc>
        <w:tc>
          <w:tcPr>
            <w:tcW w:w="1134" w:type="dxa"/>
          </w:tcPr>
          <w:p w14:paraId="06EA9A12" w14:textId="559A5D93" w:rsidR="008F1B94" w:rsidRPr="0015495B" w:rsidRDefault="004A4E96" w:rsidP="00393576">
            <w:pPr>
              <w:jc w:val="center"/>
              <w:rPr>
                <w:rFonts w:cs="Poppins"/>
                <w:noProof/>
                <w:color w:val="auto"/>
                <w:szCs w:val="20"/>
              </w:rPr>
            </w:pPr>
            <w:r>
              <w:rPr>
                <w:rFonts w:cs="Poppins"/>
                <w:noProof/>
                <w:color w:val="auto"/>
                <w:szCs w:val="20"/>
              </w:rPr>
              <w:t>14</w:t>
            </w:r>
          </w:p>
        </w:tc>
      </w:tr>
      <w:tr w:rsidR="0015495B" w:rsidRPr="0015495B" w14:paraId="1A7806BB" w14:textId="77777777" w:rsidTr="0015495B">
        <w:trPr>
          <w:jc w:val="center"/>
        </w:trPr>
        <w:tc>
          <w:tcPr>
            <w:tcW w:w="709" w:type="dxa"/>
          </w:tcPr>
          <w:p w14:paraId="3F47134B" w14:textId="4462BFC2" w:rsidR="008F1B94" w:rsidRPr="0015495B" w:rsidRDefault="008F1B94" w:rsidP="00393576">
            <w:pPr>
              <w:jc w:val="center"/>
              <w:rPr>
                <w:rFonts w:cs="Poppins"/>
                <w:noProof/>
                <w:color w:val="auto"/>
                <w:szCs w:val="20"/>
              </w:rPr>
            </w:pPr>
            <w:r w:rsidRPr="0015495B">
              <w:rPr>
                <w:rFonts w:cs="Poppins"/>
                <w:noProof/>
                <w:color w:val="auto"/>
                <w:szCs w:val="20"/>
              </w:rPr>
              <w:t>12</w:t>
            </w:r>
          </w:p>
        </w:tc>
        <w:tc>
          <w:tcPr>
            <w:tcW w:w="8363" w:type="dxa"/>
          </w:tcPr>
          <w:p w14:paraId="24BBE7C2" w14:textId="5050F431" w:rsidR="008F1B94" w:rsidRPr="0031756F" w:rsidRDefault="0078193E" w:rsidP="00393576">
            <w:pPr>
              <w:jc w:val="center"/>
              <w:rPr>
                <w:rFonts w:cs="Poppins"/>
                <w:b/>
                <w:bCs/>
                <w:noProof/>
                <w:color w:val="auto"/>
                <w:szCs w:val="20"/>
              </w:rPr>
            </w:pPr>
            <w:r w:rsidRPr="0031756F">
              <w:rPr>
                <w:rFonts w:cs="Poppins"/>
                <w:b/>
                <w:bCs/>
                <w:noProof/>
                <w:color w:val="auto"/>
                <w:szCs w:val="20"/>
              </w:rPr>
              <w:t>Fig-12:</w:t>
            </w:r>
            <w:r w:rsidR="0065526A" w:rsidRPr="0031756F">
              <w:rPr>
                <w:rFonts w:cs="Poppins"/>
                <w:b/>
                <w:bCs/>
                <w:noProof/>
                <w:color w:val="auto"/>
                <w:szCs w:val="20"/>
              </w:rPr>
              <w:t xml:space="preserve"> </w:t>
            </w:r>
            <w:r w:rsidR="007F0121">
              <w:rPr>
                <w:rFonts w:cs="Poppins"/>
                <w:b/>
                <w:bCs/>
                <w:noProof/>
                <w:color w:val="auto"/>
                <w:szCs w:val="20"/>
              </w:rPr>
              <w:t>Initial OLS Model</w:t>
            </w:r>
          </w:p>
        </w:tc>
        <w:tc>
          <w:tcPr>
            <w:tcW w:w="1134" w:type="dxa"/>
          </w:tcPr>
          <w:p w14:paraId="57B6CA34" w14:textId="4674D238" w:rsidR="008F1B94" w:rsidRPr="0015495B" w:rsidRDefault="004A4E96" w:rsidP="00393576">
            <w:pPr>
              <w:jc w:val="center"/>
              <w:rPr>
                <w:rFonts w:cs="Poppins"/>
                <w:noProof/>
                <w:color w:val="auto"/>
                <w:szCs w:val="20"/>
              </w:rPr>
            </w:pPr>
            <w:r>
              <w:rPr>
                <w:rFonts w:cs="Poppins"/>
                <w:noProof/>
                <w:color w:val="auto"/>
                <w:szCs w:val="20"/>
              </w:rPr>
              <w:t>16</w:t>
            </w:r>
          </w:p>
        </w:tc>
      </w:tr>
      <w:tr w:rsidR="0015495B" w:rsidRPr="0015495B" w14:paraId="43E70A5E" w14:textId="77777777" w:rsidTr="0015495B">
        <w:trPr>
          <w:jc w:val="center"/>
        </w:trPr>
        <w:tc>
          <w:tcPr>
            <w:tcW w:w="709" w:type="dxa"/>
          </w:tcPr>
          <w:p w14:paraId="09A7059C" w14:textId="4E0BAF65" w:rsidR="008F1B94" w:rsidRPr="0015495B" w:rsidRDefault="008F1B94" w:rsidP="00393576">
            <w:pPr>
              <w:jc w:val="center"/>
              <w:rPr>
                <w:rFonts w:cs="Poppins"/>
                <w:noProof/>
                <w:color w:val="auto"/>
                <w:szCs w:val="20"/>
              </w:rPr>
            </w:pPr>
            <w:r w:rsidRPr="0015495B">
              <w:rPr>
                <w:rFonts w:cs="Poppins"/>
                <w:noProof/>
                <w:color w:val="auto"/>
                <w:szCs w:val="20"/>
              </w:rPr>
              <w:t>13</w:t>
            </w:r>
          </w:p>
        </w:tc>
        <w:tc>
          <w:tcPr>
            <w:tcW w:w="8363" w:type="dxa"/>
          </w:tcPr>
          <w:p w14:paraId="678EE4B2" w14:textId="4708808E" w:rsidR="008F1B94" w:rsidRPr="0031756F" w:rsidRDefault="0078193E" w:rsidP="00393576">
            <w:pPr>
              <w:jc w:val="center"/>
              <w:rPr>
                <w:rFonts w:cs="Poppins"/>
                <w:b/>
                <w:bCs/>
                <w:noProof/>
                <w:color w:val="auto"/>
                <w:szCs w:val="20"/>
              </w:rPr>
            </w:pPr>
            <w:r w:rsidRPr="0031756F">
              <w:rPr>
                <w:rFonts w:cs="Poppins"/>
                <w:b/>
                <w:bCs/>
                <w:noProof/>
                <w:color w:val="auto"/>
                <w:szCs w:val="20"/>
              </w:rPr>
              <w:t>Fig-</w:t>
            </w:r>
            <w:r w:rsidR="0091530B" w:rsidRPr="0031756F">
              <w:rPr>
                <w:rFonts w:cs="Poppins"/>
                <w:b/>
                <w:bCs/>
                <w:noProof/>
                <w:color w:val="auto"/>
                <w:szCs w:val="20"/>
              </w:rPr>
              <w:t>13</w:t>
            </w:r>
            <w:r w:rsidRPr="0031756F">
              <w:rPr>
                <w:rFonts w:cs="Poppins"/>
                <w:b/>
                <w:bCs/>
                <w:noProof/>
                <w:color w:val="auto"/>
                <w:szCs w:val="20"/>
              </w:rPr>
              <w:t>:</w:t>
            </w:r>
            <w:r w:rsidR="0065526A" w:rsidRPr="0031756F">
              <w:rPr>
                <w:rFonts w:cs="Poppins"/>
                <w:b/>
                <w:bCs/>
                <w:noProof/>
                <w:color w:val="auto"/>
                <w:szCs w:val="20"/>
              </w:rPr>
              <w:t xml:space="preserve"> </w:t>
            </w:r>
            <w:r w:rsidR="007F0121">
              <w:rPr>
                <w:b/>
                <w:bCs/>
              </w:rPr>
              <w:t>VIF values</w:t>
            </w:r>
          </w:p>
        </w:tc>
        <w:tc>
          <w:tcPr>
            <w:tcW w:w="1134" w:type="dxa"/>
          </w:tcPr>
          <w:p w14:paraId="6FE87540" w14:textId="683A7481" w:rsidR="008F1B94" w:rsidRPr="0015495B" w:rsidRDefault="004A4E96" w:rsidP="00393576">
            <w:pPr>
              <w:jc w:val="center"/>
              <w:rPr>
                <w:rFonts w:cs="Poppins"/>
                <w:noProof/>
                <w:color w:val="auto"/>
                <w:szCs w:val="20"/>
              </w:rPr>
            </w:pPr>
            <w:r>
              <w:rPr>
                <w:rFonts w:cs="Poppins"/>
                <w:noProof/>
                <w:color w:val="auto"/>
                <w:szCs w:val="20"/>
              </w:rPr>
              <w:t>17</w:t>
            </w:r>
          </w:p>
        </w:tc>
      </w:tr>
      <w:tr w:rsidR="0015495B" w:rsidRPr="0015495B" w14:paraId="5884183B" w14:textId="77777777" w:rsidTr="0015495B">
        <w:trPr>
          <w:jc w:val="center"/>
        </w:trPr>
        <w:tc>
          <w:tcPr>
            <w:tcW w:w="709" w:type="dxa"/>
          </w:tcPr>
          <w:p w14:paraId="11858434" w14:textId="16C7E6EA" w:rsidR="008F1B94" w:rsidRPr="0015495B" w:rsidRDefault="008F1B94" w:rsidP="00393576">
            <w:pPr>
              <w:jc w:val="center"/>
              <w:rPr>
                <w:rFonts w:cs="Poppins"/>
                <w:noProof/>
                <w:color w:val="auto"/>
                <w:szCs w:val="20"/>
              </w:rPr>
            </w:pPr>
            <w:r w:rsidRPr="0015495B">
              <w:rPr>
                <w:rFonts w:cs="Poppins"/>
                <w:noProof/>
                <w:color w:val="auto"/>
                <w:szCs w:val="20"/>
              </w:rPr>
              <w:t>14</w:t>
            </w:r>
          </w:p>
        </w:tc>
        <w:tc>
          <w:tcPr>
            <w:tcW w:w="8363" w:type="dxa"/>
          </w:tcPr>
          <w:p w14:paraId="4A2D8061" w14:textId="01ED8509" w:rsidR="008F1B94" w:rsidRPr="0031756F" w:rsidRDefault="0078193E" w:rsidP="00393576">
            <w:pPr>
              <w:jc w:val="center"/>
              <w:rPr>
                <w:rFonts w:cs="Poppins"/>
                <w:b/>
                <w:bCs/>
                <w:noProof/>
                <w:color w:val="auto"/>
                <w:szCs w:val="20"/>
              </w:rPr>
            </w:pPr>
            <w:r w:rsidRPr="0031756F">
              <w:rPr>
                <w:rFonts w:cs="Poppins"/>
                <w:b/>
                <w:bCs/>
                <w:noProof/>
                <w:color w:val="auto"/>
                <w:szCs w:val="20"/>
              </w:rPr>
              <w:t>Fig-</w:t>
            </w:r>
            <w:r w:rsidR="0091530B" w:rsidRPr="0031756F">
              <w:rPr>
                <w:rFonts w:cs="Poppins"/>
                <w:b/>
                <w:bCs/>
                <w:noProof/>
                <w:color w:val="auto"/>
                <w:szCs w:val="20"/>
              </w:rPr>
              <w:t>14</w:t>
            </w:r>
            <w:r w:rsidRPr="0031756F">
              <w:rPr>
                <w:rFonts w:cs="Poppins"/>
                <w:b/>
                <w:bCs/>
                <w:noProof/>
                <w:color w:val="auto"/>
                <w:szCs w:val="20"/>
              </w:rPr>
              <w:t>:</w:t>
            </w:r>
            <w:r w:rsidR="007F0121">
              <w:rPr>
                <w:rFonts w:eastAsia="Calibri" w:cs="Poppins"/>
                <w:b/>
                <w:bCs/>
                <w:color w:val="000000"/>
                <w:szCs w:val="20"/>
              </w:rPr>
              <w:t xml:space="preserve"> OLS Model</w:t>
            </w:r>
          </w:p>
        </w:tc>
        <w:tc>
          <w:tcPr>
            <w:tcW w:w="1134" w:type="dxa"/>
          </w:tcPr>
          <w:p w14:paraId="4EA2D9A3" w14:textId="2DE1B5D9" w:rsidR="008F1B94" w:rsidRPr="0015495B" w:rsidRDefault="004A4E96" w:rsidP="00393576">
            <w:pPr>
              <w:jc w:val="center"/>
              <w:rPr>
                <w:rFonts w:cs="Poppins"/>
                <w:noProof/>
                <w:color w:val="auto"/>
                <w:szCs w:val="20"/>
              </w:rPr>
            </w:pPr>
            <w:r>
              <w:rPr>
                <w:rFonts w:cs="Poppins"/>
                <w:noProof/>
                <w:color w:val="auto"/>
                <w:szCs w:val="20"/>
              </w:rPr>
              <w:t>18</w:t>
            </w:r>
          </w:p>
        </w:tc>
      </w:tr>
      <w:tr w:rsidR="0015495B" w:rsidRPr="0015495B" w14:paraId="122DF050" w14:textId="77777777" w:rsidTr="0015495B">
        <w:trPr>
          <w:jc w:val="center"/>
        </w:trPr>
        <w:tc>
          <w:tcPr>
            <w:tcW w:w="709" w:type="dxa"/>
          </w:tcPr>
          <w:p w14:paraId="5EA27D5A" w14:textId="27D60FE3" w:rsidR="008F1B94" w:rsidRPr="0015495B" w:rsidRDefault="008F1B94" w:rsidP="00393576">
            <w:pPr>
              <w:jc w:val="center"/>
              <w:rPr>
                <w:rFonts w:cs="Poppins"/>
                <w:noProof/>
                <w:color w:val="auto"/>
                <w:szCs w:val="20"/>
              </w:rPr>
            </w:pPr>
            <w:r w:rsidRPr="0015495B">
              <w:rPr>
                <w:rFonts w:cs="Poppins"/>
                <w:noProof/>
                <w:color w:val="auto"/>
                <w:szCs w:val="20"/>
              </w:rPr>
              <w:t>15</w:t>
            </w:r>
          </w:p>
        </w:tc>
        <w:tc>
          <w:tcPr>
            <w:tcW w:w="8363" w:type="dxa"/>
          </w:tcPr>
          <w:p w14:paraId="1AAFD172" w14:textId="311676C3" w:rsidR="008F1B94" w:rsidRPr="0031756F" w:rsidRDefault="0078193E" w:rsidP="00393576">
            <w:pPr>
              <w:jc w:val="center"/>
              <w:rPr>
                <w:rFonts w:cs="Poppins"/>
                <w:b/>
                <w:bCs/>
                <w:noProof/>
                <w:color w:val="auto"/>
                <w:szCs w:val="20"/>
              </w:rPr>
            </w:pPr>
            <w:r w:rsidRPr="0031756F">
              <w:rPr>
                <w:rFonts w:cs="Poppins"/>
                <w:b/>
                <w:bCs/>
                <w:noProof/>
                <w:color w:val="auto"/>
                <w:szCs w:val="20"/>
              </w:rPr>
              <w:t>Fig-</w:t>
            </w:r>
            <w:r w:rsidR="0091530B" w:rsidRPr="0031756F">
              <w:rPr>
                <w:rFonts w:cs="Poppins"/>
                <w:b/>
                <w:bCs/>
                <w:noProof/>
                <w:color w:val="auto"/>
                <w:szCs w:val="20"/>
              </w:rPr>
              <w:t>15</w:t>
            </w:r>
            <w:r w:rsidRPr="0031756F">
              <w:rPr>
                <w:rFonts w:cs="Poppins"/>
                <w:b/>
                <w:bCs/>
                <w:noProof/>
                <w:color w:val="auto"/>
                <w:szCs w:val="20"/>
              </w:rPr>
              <w:t>:</w:t>
            </w:r>
            <w:r w:rsidR="0065526A" w:rsidRPr="0031756F">
              <w:rPr>
                <w:rFonts w:cs="Poppins"/>
                <w:b/>
                <w:bCs/>
                <w:noProof/>
                <w:color w:val="auto"/>
                <w:szCs w:val="20"/>
              </w:rPr>
              <w:t xml:space="preserve"> </w:t>
            </w:r>
            <w:r w:rsidR="007F0121">
              <w:rPr>
                <w:rFonts w:eastAsia="Calibri" w:cs="Poppins"/>
                <w:b/>
                <w:bCs/>
                <w:color w:val="000000"/>
                <w:szCs w:val="20"/>
              </w:rPr>
              <w:t>Final OLS Model</w:t>
            </w:r>
          </w:p>
        </w:tc>
        <w:tc>
          <w:tcPr>
            <w:tcW w:w="1134" w:type="dxa"/>
          </w:tcPr>
          <w:p w14:paraId="6602BD88" w14:textId="105641C2" w:rsidR="008F1B94" w:rsidRPr="0015495B" w:rsidRDefault="004A4E96" w:rsidP="00393576">
            <w:pPr>
              <w:jc w:val="center"/>
              <w:rPr>
                <w:rFonts w:cs="Poppins"/>
                <w:noProof/>
                <w:color w:val="auto"/>
                <w:szCs w:val="20"/>
              </w:rPr>
            </w:pPr>
            <w:r>
              <w:rPr>
                <w:rFonts w:cs="Poppins"/>
                <w:noProof/>
                <w:color w:val="auto"/>
                <w:szCs w:val="20"/>
              </w:rPr>
              <w:t>19</w:t>
            </w:r>
          </w:p>
        </w:tc>
      </w:tr>
      <w:tr w:rsidR="0015495B" w:rsidRPr="0015495B" w14:paraId="6C7F1831" w14:textId="77777777" w:rsidTr="0015495B">
        <w:trPr>
          <w:jc w:val="center"/>
        </w:trPr>
        <w:tc>
          <w:tcPr>
            <w:tcW w:w="709" w:type="dxa"/>
          </w:tcPr>
          <w:p w14:paraId="2928718B" w14:textId="01E471C1" w:rsidR="008F1B94" w:rsidRPr="0015495B" w:rsidRDefault="008F1B94" w:rsidP="00393576">
            <w:pPr>
              <w:jc w:val="center"/>
              <w:rPr>
                <w:rFonts w:cs="Poppins"/>
                <w:noProof/>
                <w:color w:val="auto"/>
                <w:szCs w:val="20"/>
              </w:rPr>
            </w:pPr>
            <w:r w:rsidRPr="0015495B">
              <w:rPr>
                <w:rFonts w:cs="Poppins"/>
                <w:noProof/>
                <w:color w:val="auto"/>
                <w:szCs w:val="20"/>
              </w:rPr>
              <w:t>16</w:t>
            </w:r>
          </w:p>
        </w:tc>
        <w:tc>
          <w:tcPr>
            <w:tcW w:w="8363" w:type="dxa"/>
          </w:tcPr>
          <w:p w14:paraId="0F989B45" w14:textId="3771CBED" w:rsidR="008F1B94" w:rsidRPr="0031756F" w:rsidRDefault="0078193E" w:rsidP="00393576">
            <w:pPr>
              <w:jc w:val="center"/>
              <w:rPr>
                <w:rFonts w:cs="Poppins"/>
                <w:b/>
                <w:bCs/>
                <w:noProof/>
                <w:color w:val="auto"/>
                <w:szCs w:val="20"/>
              </w:rPr>
            </w:pPr>
            <w:r w:rsidRPr="0031756F">
              <w:rPr>
                <w:rFonts w:cs="Poppins"/>
                <w:b/>
                <w:bCs/>
                <w:noProof/>
                <w:color w:val="auto"/>
                <w:szCs w:val="20"/>
              </w:rPr>
              <w:t>Fig-</w:t>
            </w:r>
            <w:r w:rsidR="0091530B" w:rsidRPr="0031756F">
              <w:rPr>
                <w:rFonts w:cs="Poppins"/>
                <w:b/>
                <w:bCs/>
                <w:noProof/>
                <w:color w:val="auto"/>
                <w:szCs w:val="20"/>
              </w:rPr>
              <w:t>16</w:t>
            </w:r>
            <w:r w:rsidRPr="0031756F">
              <w:rPr>
                <w:rFonts w:cs="Poppins"/>
                <w:b/>
                <w:bCs/>
                <w:noProof/>
                <w:color w:val="auto"/>
                <w:szCs w:val="20"/>
              </w:rPr>
              <w:t>:</w:t>
            </w:r>
            <w:r w:rsidR="0065526A" w:rsidRPr="0031756F">
              <w:rPr>
                <w:rFonts w:cs="Poppins"/>
                <w:b/>
                <w:bCs/>
                <w:noProof/>
                <w:color w:val="auto"/>
                <w:szCs w:val="20"/>
              </w:rPr>
              <w:t xml:space="preserve"> </w:t>
            </w:r>
            <w:r w:rsidR="007F0121" w:rsidRPr="000831CE">
              <w:rPr>
                <w:b/>
                <w:iCs/>
                <w:color w:val="auto"/>
                <w:szCs w:val="20"/>
              </w:rPr>
              <w:t>Fitted Vs. Residual Plot for Linearity</w:t>
            </w:r>
          </w:p>
        </w:tc>
        <w:tc>
          <w:tcPr>
            <w:tcW w:w="1134" w:type="dxa"/>
          </w:tcPr>
          <w:p w14:paraId="6C895B43" w14:textId="07A03208" w:rsidR="008F1B94" w:rsidRPr="0015495B" w:rsidRDefault="004A4E96" w:rsidP="00393576">
            <w:pPr>
              <w:jc w:val="center"/>
              <w:rPr>
                <w:rFonts w:cs="Poppins"/>
                <w:noProof/>
                <w:color w:val="auto"/>
                <w:szCs w:val="20"/>
              </w:rPr>
            </w:pPr>
            <w:r>
              <w:rPr>
                <w:rFonts w:cs="Poppins"/>
                <w:noProof/>
                <w:color w:val="auto"/>
                <w:szCs w:val="20"/>
              </w:rPr>
              <w:t>20</w:t>
            </w:r>
          </w:p>
        </w:tc>
      </w:tr>
      <w:tr w:rsidR="0015495B" w:rsidRPr="0015495B" w14:paraId="5082ABA1" w14:textId="77777777" w:rsidTr="0015495B">
        <w:trPr>
          <w:jc w:val="center"/>
        </w:trPr>
        <w:tc>
          <w:tcPr>
            <w:tcW w:w="709" w:type="dxa"/>
          </w:tcPr>
          <w:p w14:paraId="62CFFD92" w14:textId="1B101E3D" w:rsidR="008F1B94" w:rsidRPr="0015495B" w:rsidRDefault="008F1B94" w:rsidP="00393576">
            <w:pPr>
              <w:jc w:val="center"/>
              <w:rPr>
                <w:rFonts w:cs="Poppins"/>
                <w:noProof/>
                <w:color w:val="auto"/>
                <w:szCs w:val="20"/>
              </w:rPr>
            </w:pPr>
            <w:r w:rsidRPr="0015495B">
              <w:rPr>
                <w:rFonts w:cs="Poppins"/>
                <w:noProof/>
                <w:color w:val="auto"/>
                <w:szCs w:val="20"/>
              </w:rPr>
              <w:t>17</w:t>
            </w:r>
          </w:p>
        </w:tc>
        <w:tc>
          <w:tcPr>
            <w:tcW w:w="8363" w:type="dxa"/>
          </w:tcPr>
          <w:p w14:paraId="603FA7EC" w14:textId="6E5FE66C" w:rsidR="008F1B94" w:rsidRPr="0031756F" w:rsidRDefault="0078193E" w:rsidP="00393576">
            <w:pPr>
              <w:jc w:val="center"/>
              <w:rPr>
                <w:rFonts w:cs="Poppins"/>
                <w:b/>
                <w:bCs/>
                <w:noProof/>
                <w:color w:val="auto"/>
                <w:szCs w:val="20"/>
              </w:rPr>
            </w:pPr>
            <w:r w:rsidRPr="0031756F">
              <w:rPr>
                <w:rFonts w:cs="Poppins"/>
                <w:b/>
                <w:bCs/>
                <w:noProof/>
                <w:color w:val="auto"/>
                <w:szCs w:val="20"/>
              </w:rPr>
              <w:t>Fig-</w:t>
            </w:r>
            <w:r w:rsidR="0091530B" w:rsidRPr="0031756F">
              <w:rPr>
                <w:rFonts w:cs="Poppins"/>
                <w:b/>
                <w:bCs/>
                <w:noProof/>
                <w:color w:val="auto"/>
                <w:szCs w:val="20"/>
              </w:rPr>
              <w:t>17</w:t>
            </w:r>
            <w:r w:rsidRPr="0031756F">
              <w:rPr>
                <w:rFonts w:cs="Poppins"/>
                <w:b/>
                <w:bCs/>
                <w:noProof/>
                <w:color w:val="auto"/>
                <w:szCs w:val="20"/>
              </w:rPr>
              <w:t>:</w:t>
            </w:r>
            <w:r w:rsidR="0065526A" w:rsidRPr="0031756F">
              <w:rPr>
                <w:rFonts w:cs="Poppins"/>
                <w:b/>
                <w:bCs/>
                <w:noProof/>
                <w:color w:val="auto"/>
                <w:szCs w:val="20"/>
              </w:rPr>
              <w:t xml:space="preserve"> </w:t>
            </w:r>
            <w:r w:rsidR="007F0121" w:rsidRPr="003D145F">
              <w:rPr>
                <w:b/>
                <w:bCs/>
                <w:iCs/>
                <w:color w:val="auto"/>
                <w:szCs w:val="20"/>
              </w:rPr>
              <w:t>Normality of residuals</w:t>
            </w:r>
          </w:p>
        </w:tc>
        <w:tc>
          <w:tcPr>
            <w:tcW w:w="1134" w:type="dxa"/>
          </w:tcPr>
          <w:p w14:paraId="0519F96E" w14:textId="77046BFB" w:rsidR="008F1B94" w:rsidRPr="0015495B" w:rsidRDefault="004A4E96" w:rsidP="00393576">
            <w:pPr>
              <w:jc w:val="center"/>
              <w:rPr>
                <w:rFonts w:cs="Poppins"/>
                <w:noProof/>
                <w:color w:val="auto"/>
                <w:szCs w:val="20"/>
              </w:rPr>
            </w:pPr>
            <w:r>
              <w:rPr>
                <w:rFonts w:cs="Poppins"/>
                <w:noProof/>
                <w:color w:val="auto"/>
                <w:szCs w:val="20"/>
              </w:rPr>
              <w:t>21</w:t>
            </w:r>
          </w:p>
        </w:tc>
      </w:tr>
      <w:tr w:rsidR="0015495B" w:rsidRPr="0015495B" w14:paraId="2D76618F" w14:textId="77777777" w:rsidTr="0015495B">
        <w:trPr>
          <w:jc w:val="center"/>
        </w:trPr>
        <w:tc>
          <w:tcPr>
            <w:tcW w:w="709" w:type="dxa"/>
          </w:tcPr>
          <w:p w14:paraId="3FFF21F2" w14:textId="38198465" w:rsidR="008F1B94" w:rsidRPr="0015495B" w:rsidRDefault="008F1B94" w:rsidP="00393576">
            <w:pPr>
              <w:jc w:val="center"/>
              <w:rPr>
                <w:rFonts w:cs="Poppins"/>
                <w:noProof/>
                <w:color w:val="auto"/>
                <w:szCs w:val="20"/>
              </w:rPr>
            </w:pPr>
            <w:r w:rsidRPr="0015495B">
              <w:rPr>
                <w:rFonts w:cs="Poppins"/>
                <w:noProof/>
                <w:color w:val="auto"/>
                <w:szCs w:val="20"/>
              </w:rPr>
              <w:t>18</w:t>
            </w:r>
          </w:p>
        </w:tc>
        <w:tc>
          <w:tcPr>
            <w:tcW w:w="8363" w:type="dxa"/>
          </w:tcPr>
          <w:p w14:paraId="39C60E51" w14:textId="34E9E864" w:rsidR="008F1B94" w:rsidRPr="0031756F" w:rsidRDefault="0078193E" w:rsidP="00393576">
            <w:pPr>
              <w:jc w:val="center"/>
              <w:rPr>
                <w:rFonts w:cs="Poppins"/>
                <w:b/>
                <w:bCs/>
                <w:noProof/>
                <w:color w:val="auto"/>
                <w:szCs w:val="20"/>
              </w:rPr>
            </w:pPr>
            <w:r w:rsidRPr="0031756F">
              <w:rPr>
                <w:rFonts w:cs="Poppins"/>
                <w:b/>
                <w:bCs/>
                <w:noProof/>
                <w:color w:val="auto"/>
                <w:szCs w:val="20"/>
              </w:rPr>
              <w:t>Fig-</w:t>
            </w:r>
            <w:r w:rsidR="0091530B" w:rsidRPr="0031756F">
              <w:rPr>
                <w:rFonts w:cs="Poppins"/>
                <w:b/>
                <w:bCs/>
                <w:noProof/>
                <w:color w:val="auto"/>
                <w:szCs w:val="20"/>
              </w:rPr>
              <w:t>18</w:t>
            </w:r>
            <w:r w:rsidRPr="0031756F">
              <w:rPr>
                <w:rFonts w:cs="Poppins"/>
                <w:b/>
                <w:bCs/>
                <w:noProof/>
                <w:color w:val="auto"/>
                <w:szCs w:val="20"/>
              </w:rPr>
              <w:t>:</w:t>
            </w:r>
            <w:r w:rsidR="0065526A" w:rsidRPr="0031756F">
              <w:rPr>
                <w:rFonts w:cs="Poppins"/>
                <w:b/>
                <w:bCs/>
                <w:noProof/>
                <w:color w:val="auto"/>
                <w:szCs w:val="20"/>
              </w:rPr>
              <w:t xml:space="preserve"> </w:t>
            </w:r>
            <w:r w:rsidR="007F0121" w:rsidRPr="00C05D30">
              <w:rPr>
                <w:b/>
                <w:bCs/>
                <w:iCs/>
                <w:color w:val="auto"/>
                <w:szCs w:val="20"/>
              </w:rPr>
              <w:t>QQ Plot for normality</w:t>
            </w:r>
          </w:p>
        </w:tc>
        <w:tc>
          <w:tcPr>
            <w:tcW w:w="1134" w:type="dxa"/>
          </w:tcPr>
          <w:p w14:paraId="7E200540" w14:textId="42CD4029" w:rsidR="008F1B94" w:rsidRPr="0015495B" w:rsidRDefault="004A4E96" w:rsidP="00393576">
            <w:pPr>
              <w:jc w:val="center"/>
              <w:rPr>
                <w:rFonts w:cs="Poppins"/>
                <w:noProof/>
                <w:color w:val="auto"/>
                <w:szCs w:val="20"/>
              </w:rPr>
            </w:pPr>
            <w:r>
              <w:rPr>
                <w:rFonts w:cs="Poppins"/>
                <w:noProof/>
                <w:color w:val="auto"/>
                <w:szCs w:val="20"/>
              </w:rPr>
              <w:t>22</w:t>
            </w:r>
          </w:p>
        </w:tc>
      </w:tr>
      <w:tr w:rsidR="0015495B" w:rsidRPr="0015495B" w14:paraId="2C052BA8" w14:textId="77777777" w:rsidTr="0015495B">
        <w:trPr>
          <w:jc w:val="center"/>
        </w:trPr>
        <w:tc>
          <w:tcPr>
            <w:tcW w:w="709" w:type="dxa"/>
          </w:tcPr>
          <w:p w14:paraId="318987C9" w14:textId="7AB1BD41" w:rsidR="008F1B94" w:rsidRPr="0015495B" w:rsidRDefault="008F1B94" w:rsidP="00393576">
            <w:pPr>
              <w:jc w:val="center"/>
              <w:rPr>
                <w:rFonts w:cs="Poppins"/>
                <w:noProof/>
                <w:color w:val="auto"/>
                <w:szCs w:val="20"/>
              </w:rPr>
            </w:pPr>
            <w:r w:rsidRPr="0015495B">
              <w:rPr>
                <w:rFonts w:cs="Poppins"/>
                <w:noProof/>
                <w:color w:val="auto"/>
                <w:szCs w:val="20"/>
              </w:rPr>
              <w:t>19</w:t>
            </w:r>
          </w:p>
        </w:tc>
        <w:tc>
          <w:tcPr>
            <w:tcW w:w="8363" w:type="dxa"/>
          </w:tcPr>
          <w:p w14:paraId="042B05E3" w14:textId="49AAB2C9" w:rsidR="008F1B94" w:rsidRPr="007F0121" w:rsidRDefault="0078193E" w:rsidP="007F0121">
            <w:pPr>
              <w:ind w:right="624"/>
              <w:jc w:val="center"/>
              <w:rPr>
                <w:b/>
                <w:bCs/>
              </w:rPr>
            </w:pPr>
            <w:r w:rsidRPr="0031756F">
              <w:rPr>
                <w:rFonts w:cs="Poppins"/>
                <w:b/>
                <w:bCs/>
                <w:noProof/>
                <w:color w:val="auto"/>
                <w:szCs w:val="20"/>
              </w:rPr>
              <w:t>Fig-</w:t>
            </w:r>
            <w:r w:rsidR="0091530B" w:rsidRPr="0031756F">
              <w:rPr>
                <w:rFonts w:cs="Poppins"/>
                <w:b/>
                <w:bCs/>
                <w:noProof/>
                <w:color w:val="auto"/>
                <w:szCs w:val="20"/>
              </w:rPr>
              <w:t>19</w:t>
            </w:r>
            <w:r w:rsidRPr="0031756F">
              <w:rPr>
                <w:rFonts w:cs="Poppins"/>
                <w:b/>
                <w:bCs/>
                <w:noProof/>
                <w:color w:val="auto"/>
                <w:szCs w:val="20"/>
              </w:rPr>
              <w:t>:</w:t>
            </w:r>
            <w:r w:rsidR="0065526A" w:rsidRPr="0031756F">
              <w:rPr>
                <w:rFonts w:cs="Poppins"/>
                <w:b/>
                <w:bCs/>
                <w:noProof/>
                <w:color w:val="auto"/>
                <w:szCs w:val="20"/>
              </w:rPr>
              <w:t xml:space="preserve"> </w:t>
            </w:r>
            <w:r w:rsidR="007F0121">
              <w:rPr>
                <w:rFonts w:cs="Poppins"/>
                <w:b/>
                <w:bCs/>
                <w:szCs w:val="20"/>
              </w:rPr>
              <w:t>r</w:t>
            </w:r>
            <w:r w:rsidR="007F0121" w:rsidRPr="00A31725">
              <w:rPr>
                <w:b/>
                <w:bCs/>
              </w:rPr>
              <w:t>egression plot of t</w:t>
            </w:r>
            <w:r w:rsidR="007F0121">
              <w:rPr>
                <w:b/>
                <w:bCs/>
              </w:rPr>
              <w:t>est</w:t>
            </w:r>
            <w:r w:rsidR="007F0121" w:rsidRPr="00A31725">
              <w:rPr>
                <w:b/>
                <w:bCs/>
              </w:rPr>
              <w:t xml:space="preserve"> data on actual vs. predicted usr</w:t>
            </w:r>
          </w:p>
        </w:tc>
        <w:tc>
          <w:tcPr>
            <w:tcW w:w="1134" w:type="dxa"/>
          </w:tcPr>
          <w:p w14:paraId="018D7D1B" w14:textId="77CC6868" w:rsidR="008F1B94" w:rsidRPr="0015495B" w:rsidRDefault="004A4E96" w:rsidP="00393576">
            <w:pPr>
              <w:jc w:val="center"/>
              <w:rPr>
                <w:rFonts w:cs="Poppins"/>
                <w:noProof/>
                <w:color w:val="auto"/>
                <w:szCs w:val="20"/>
              </w:rPr>
            </w:pPr>
            <w:r>
              <w:rPr>
                <w:rFonts w:cs="Poppins"/>
                <w:noProof/>
                <w:color w:val="auto"/>
                <w:szCs w:val="20"/>
              </w:rPr>
              <w:t>23</w:t>
            </w:r>
          </w:p>
        </w:tc>
      </w:tr>
      <w:tr w:rsidR="0015495B" w:rsidRPr="0015495B" w14:paraId="72DC7B2E" w14:textId="77777777" w:rsidTr="0015495B">
        <w:trPr>
          <w:jc w:val="center"/>
        </w:trPr>
        <w:tc>
          <w:tcPr>
            <w:tcW w:w="709" w:type="dxa"/>
          </w:tcPr>
          <w:p w14:paraId="5D68A45F" w14:textId="64764787" w:rsidR="008F1B94" w:rsidRPr="0015495B" w:rsidRDefault="008F1B94" w:rsidP="00393576">
            <w:pPr>
              <w:jc w:val="center"/>
              <w:rPr>
                <w:rFonts w:cs="Poppins"/>
                <w:noProof/>
                <w:color w:val="auto"/>
                <w:szCs w:val="20"/>
              </w:rPr>
            </w:pPr>
            <w:r w:rsidRPr="0015495B">
              <w:rPr>
                <w:rFonts w:cs="Poppins"/>
                <w:noProof/>
                <w:color w:val="auto"/>
                <w:szCs w:val="20"/>
              </w:rPr>
              <w:t>20</w:t>
            </w:r>
          </w:p>
        </w:tc>
        <w:tc>
          <w:tcPr>
            <w:tcW w:w="8363" w:type="dxa"/>
          </w:tcPr>
          <w:p w14:paraId="1276BBC6" w14:textId="6E87E64B" w:rsidR="008F1B94" w:rsidRPr="0031756F" w:rsidRDefault="0078193E" w:rsidP="00393576">
            <w:pPr>
              <w:jc w:val="center"/>
              <w:rPr>
                <w:rFonts w:cs="Poppins"/>
                <w:b/>
                <w:bCs/>
                <w:noProof/>
                <w:color w:val="auto"/>
                <w:szCs w:val="20"/>
              </w:rPr>
            </w:pPr>
            <w:r w:rsidRPr="0031756F">
              <w:rPr>
                <w:rFonts w:cs="Poppins"/>
                <w:b/>
                <w:bCs/>
                <w:noProof/>
                <w:color w:val="auto"/>
                <w:szCs w:val="20"/>
              </w:rPr>
              <w:t>Fig-</w:t>
            </w:r>
            <w:r w:rsidR="0091530B" w:rsidRPr="0031756F">
              <w:rPr>
                <w:rFonts w:cs="Poppins"/>
                <w:b/>
                <w:bCs/>
                <w:noProof/>
                <w:color w:val="auto"/>
                <w:szCs w:val="20"/>
              </w:rPr>
              <w:t>20</w:t>
            </w:r>
            <w:r w:rsidRPr="0031756F">
              <w:rPr>
                <w:rFonts w:cs="Poppins"/>
                <w:b/>
                <w:bCs/>
                <w:noProof/>
                <w:color w:val="auto"/>
                <w:szCs w:val="20"/>
              </w:rPr>
              <w:t>:</w:t>
            </w:r>
            <w:r w:rsidR="0065526A" w:rsidRPr="0031756F">
              <w:rPr>
                <w:rFonts w:cs="Poppins"/>
                <w:b/>
                <w:bCs/>
                <w:noProof/>
                <w:color w:val="auto"/>
                <w:szCs w:val="20"/>
              </w:rPr>
              <w:t xml:space="preserve"> </w:t>
            </w:r>
            <w:r w:rsidR="007F0121">
              <w:rPr>
                <w:rFonts w:cs="Poppins"/>
                <w:b/>
                <w:bCs/>
                <w:szCs w:val="20"/>
              </w:rPr>
              <w:t>Dataset head</w:t>
            </w:r>
          </w:p>
        </w:tc>
        <w:tc>
          <w:tcPr>
            <w:tcW w:w="1134" w:type="dxa"/>
          </w:tcPr>
          <w:p w14:paraId="700E6242" w14:textId="2DE46C6A" w:rsidR="008F1B94" w:rsidRPr="0015495B" w:rsidRDefault="004A4E96" w:rsidP="00393576">
            <w:pPr>
              <w:jc w:val="center"/>
              <w:rPr>
                <w:rFonts w:cs="Poppins"/>
                <w:noProof/>
                <w:color w:val="auto"/>
                <w:szCs w:val="20"/>
              </w:rPr>
            </w:pPr>
            <w:r>
              <w:rPr>
                <w:rFonts w:cs="Poppins"/>
                <w:noProof/>
                <w:color w:val="auto"/>
                <w:szCs w:val="20"/>
              </w:rPr>
              <w:t>25</w:t>
            </w:r>
          </w:p>
        </w:tc>
      </w:tr>
      <w:tr w:rsidR="0015495B" w:rsidRPr="0015495B" w14:paraId="324CE796" w14:textId="77777777" w:rsidTr="0015495B">
        <w:trPr>
          <w:jc w:val="center"/>
        </w:trPr>
        <w:tc>
          <w:tcPr>
            <w:tcW w:w="709" w:type="dxa"/>
          </w:tcPr>
          <w:p w14:paraId="0F6E81A2" w14:textId="6FA5811C" w:rsidR="008F1B94" w:rsidRPr="0015495B" w:rsidRDefault="00A012B0" w:rsidP="00393576">
            <w:pPr>
              <w:jc w:val="center"/>
              <w:rPr>
                <w:rFonts w:cs="Poppins"/>
                <w:noProof/>
                <w:color w:val="auto"/>
                <w:szCs w:val="20"/>
              </w:rPr>
            </w:pPr>
            <w:r w:rsidRPr="0015495B">
              <w:rPr>
                <w:rFonts w:cs="Poppins"/>
                <w:noProof/>
                <w:color w:val="auto"/>
                <w:szCs w:val="20"/>
              </w:rPr>
              <w:t>21</w:t>
            </w:r>
          </w:p>
        </w:tc>
        <w:tc>
          <w:tcPr>
            <w:tcW w:w="8363" w:type="dxa"/>
          </w:tcPr>
          <w:p w14:paraId="1D6FE950" w14:textId="2D3689FE" w:rsidR="008F1B94" w:rsidRPr="0031756F" w:rsidRDefault="0078193E" w:rsidP="00393576">
            <w:pPr>
              <w:jc w:val="center"/>
              <w:rPr>
                <w:rFonts w:cs="Poppins"/>
                <w:b/>
                <w:bCs/>
                <w:noProof/>
                <w:color w:val="auto"/>
                <w:szCs w:val="20"/>
              </w:rPr>
            </w:pPr>
            <w:r w:rsidRPr="0031756F">
              <w:rPr>
                <w:rFonts w:cs="Poppins"/>
                <w:b/>
                <w:bCs/>
                <w:noProof/>
                <w:color w:val="auto"/>
                <w:szCs w:val="20"/>
              </w:rPr>
              <w:t>Fig-</w:t>
            </w:r>
            <w:r w:rsidR="0091530B" w:rsidRPr="0031756F">
              <w:rPr>
                <w:rFonts w:cs="Poppins"/>
                <w:b/>
                <w:bCs/>
                <w:noProof/>
                <w:color w:val="auto"/>
                <w:szCs w:val="20"/>
              </w:rPr>
              <w:t>2</w:t>
            </w:r>
            <w:r w:rsidR="00156B48" w:rsidRPr="0031756F">
              <w:rPr>
                <w:rFonts w:cs="Poppins"/>
                <w:b/>
                <w:bCs/>
                <w:noProof/>
                <w:color w:val="auto"/>
                <w:szCs w:val="20"/>
              </w:rPr>
              <w:t>1</w:t>
            </w:r>
            <w:r w:rsidRPr="0031756F">
              <w:rPr>
                <w:rFonts w:cs="Poppins"/>
                <w:b/>
                <w:bCs/>
                <w:noProof/>
                <w:color w:val="auto"/>
                <w:szCs w:val="20"/>
              </w:rPr>
              <w:t>:</w:t>
            </w:r>
            <w:r w:rsidR="0065526A" w:rsidRPr="0031756F">
              <w:rPr>
                <w:rFonts w:cs="Poppins"/>
                <w:b/>
                <w:bCs/>
                <w:noProof/>
                <w:color w:val="auto"/>
                <w:szCs w:val="20"/>
              </w:rPr>
              <w:t xml:space="preserve"> </w:t>
            </w:r>
            <w:r w:rsidR="007F0121">
              <w:rPr>
                <w:rFonts w:cs="Poppins"/>
                <w:b/>
                <w:bCs/>
                <w:szCs w:val="20"/>
              </w:rPr>
              <w:t>Dataset info and Null Values</w:t>
            </w:r>
          </w:p>
        </w:tc>
        <w:tc>
          <w:tcPr>
            <w:tcW w:w="1134" w:type="dxa"/>
          </w:tcPr>
          <w:p w14:paraId="69566426" w14:textId="218BFB19" w:rsidR="008F1B94" w:rsidRPr="0015495B" w:rsidRDefault="008F001C" w:rsidP="00393576">
            <w:pPr>
              <w:jc w:val="center"/>
              <w:rPr>
                <w:rFonts w:cs="Poppins"/>
                <w:noProof/>
                <w:color w:val="auto"/>
                <w:szCs w:val="20"/>
              </w:rPr>
            </w:pPr>
            <w:r>
              <w:rPr>
                <w:rFonts w:cs="Poppins"/>
                <w:noProof/>
                <w:color w:val="auto"/>
                <w:szCs w:val="20"/>
              </w:rPr>
              <w:t>26</w:t>
            </w:r>
          </w:p>
        </w:tc>
      </w:tr>
      <w:tr w:rsidR="0015495B" w:rsidRPr="0015495B" w14:paraId="1CCB7485" w14:textId="77777777" w:rsidTr="0015495B">
        <w:trPr>
          <w:jc w:val="center"/>
        </w:trPr>
        <w:tc>
          <w:tcPr>
            <w:tcW w:w="709" w:type="dxa"/>
          </w:tcPr>
          <w:p w14:paraId="4B5D40E8" w14:textId="161DE5D0" w:rsidR="008F1B94" w:rsidRPr="0015495B" w:rsidRDefault="00A012B0" w:rsidP="00393576">
            <w:pPr>
              <w:jc w:val="center"/>
              <w:rPr>
                <w:rFonts w:cs="Poppins"/>
                <w:noProof/>
                <w:color w:val="auto"/>
                <w:szCs w:val="20"/>
              </w:rPr>
            </w:pPr>
            <w:r w:rsidRPr="0015495B">
              <w:rPr>
                <w:rFonts w:cs="Poppins"/>
                <w:noProof/>
                <w:color w:val="auto"/>
                <w:szCs w:val="20"/>
              </w:rPr>
              <w:t>22</w:t>
            </w:r>
          </w:p>
        </w:tc>
        <w:tc>
          <w:tcPr>
            <w:tcW w:w="8363" w:type="dxa"/>
          </w:tcPr>
          <w:p w14:paraId="538FCED6" w14:textId="24BD4470" w:rsidR="008F1B94" w:rsidRPr="0015495B" w:rsidRDefault="0078193E" w:rsidP="0015495B">
            <w:pPr>
              <w:pStyle w:val="HTMLPreformatted"/>
              <w:spacing w:line="293" w:lineRule="atLeast"/>
              <w:jc w:val="center"/>
              <w:rPr>
                <w:rFonts w:ascii="Poppins" w:hAnsi="Poppins" w:cs="Poppins"/>
                <w:b w:val="0"/>
              </w:rPr>
            </w:pPr>
            <w:r w:rsidRPr="0015495B">
              <w:rPr>
                <w:rFonts w:ascii="Poppins" w:hAnsi="Poppins" w:cs="Poppins"/>
                <w:noProof/>
              </w:rPr>
              <w:t>Fig-</w:t>
            </w:r>
            <w:r w:rsidR="0091530B" w:rsidRPr="0015495B">
              <w:rPr>
                <w:rFonts w:ascii="Poppins" w:hAnsi="Poppins" w:cs="Poppins"/>
                <w:noProof/>
              </w:rPr>
              <w:t>2</w:t>
            </w:r>
            <w:r w:rsidR="00156B48" w:rsidRPr="0015495B">
              <w:rPr>
                <w:rFonts w:ascii="Poppins" w:hAnsi="Poppins" w:cs="Poppins"/>
                <w:noProof/>
              </w:rPr>
              <w:t>2</w:t>
            </w:r>
            <w:r w:rsidRPr="0015495B">
              <w:rPr>
                <w:rFonts w:ascii="Poppins" w:hAnsi="Poppins" w:cs="Poppins"/>
                <w:noProof/>
              </w:rPr>
              <w:t>:</w:t>
            </w:r>
            <w:r w:rsidR="00945179" w:rsidRPr="0015495B">
              <w:rPr>
                <w:rFonts w:ascii="Poppins" w:hAnsi="Poppins" w:cs="Poppins"/>
              </w:rPr>
              <w:t xml:space="preserve"> </w:t>
            </w:r>
            <w:r w:rsidR="007F0121" w:rsidRPr="007F0121">
              <w:rPr>
                <w:rFonts w:ascii="Poppins" w:hAnsi="Poppins" w:cs="Poppins"/>
              </w:rPr>
              <w:t>Dataset Describe</w:t>
            </w:r>
          </w:p>
        </w:tc>
        <w:tc>
          <w:tcPr>
            <w:tcW w:w="1134" w:type="dxa"/>
          </w:tcPr>
          <w:p w14:paraId="4EFEB751" w14:textId="2D6EE807" w:rsidR="008F1B94" w:rsidRPr="0015495B" w:rsidRDefault="008F001C" w:rsidP="00393576">
            <w:pPr>
              <w:jc w:val="center"/>
              <w:rPr>
                <w:rFonts w:cs="Poppins"/>
                <w:noProof/>
                <w:color w:val="auto"/>
                <w:szCs w:val="20"/>
              </w:rPr>
            </w:pPr>
            <w:r>
              <w:rPr>
                <w:rFonts w:cs="Poppins"/>
                <w:noProof/>
                <w:color w:val="auto"/>
                <w:szCs w:val="20"/>
              </w:rPr>
              <w:t>26</w:t>
            </w:r>
          </w:p>
        </w:tc>
      </w:tr>
      <w:tr w:rsidR="0015495B" w:rsidRPr="0015495B" w14:paraId="3EEAC9C4" w14:textId="77777777" w:rsidTr="0015495B">
        <w:trPr>
          <w:jc w:val="center"/>
        </w:trPr>
        <w:tc>
          <w:tcPr>
            <w:tcW w:w="709" w:type="dxa"/>
          </w:tcPr>
          <w:p w14:paraId="4441E0D7" w14:textId="4B765534" w:rsidR="008F1B94" w:rsidRPr="0015495B" w:rsidRDefault="00A012B0" w:rsidP="00393576">
            <w:pPr>
              <w:jc w:val="center"/>
              <w:rPr>
                <w:rFonts w:cs="Poppins"/>
                <w:noProof/>
                <w:color w:val="auto"/>
                <w:szCs w:val="20"/>
              </w:rPr>
            </w:pPr>
            <w:r w:rsidRPr="0015495B">
              <w:rPr>
                <w:rFonts w:cs="Poppins"/>
                <w:noProof/>
                <w:color w:val="auto"/>
                <w:szCs w:val="20"/>
              </w:rPr>
              <w:t>23</w:t>
            </w:r>
          </w:p>
        </w:tc>
        <w:tc>
          <w:tcPr>
            <w:tcW w:w="8363" w:type="dxa"/>
          </w:tcPr>
          <w:p w14:paraId="2E5B7FBC" w14:textId="22AE7171" w:rsidR="008F1B94" w:rsidRPr="0015495B" w:rsidRDefault="0078193E" w:rsidP="0015495B">
            <w:pPr>
              <w:pStyle w:val="HTMLPreformatted"/>
              <w:spacing w:line="293" w:lineRule="atLeast"/>
              <w:jc w:val="center"/>
              <w:rPr>
                <w:rFonts w:ascii="Poppins" w:hAnsi="Poppins" w:cs="Poppins"/>
                <w:b w:val="0"/>
              </w:rPr>
            </w:pPr>
            <w:r w:rsidRPr="0015495B">
              <w:rPr>
                <w:rFonts w:ascii="Poppins" w:hAnsi="Poppins" w:cs="Poppins"/>
                <w:noProof/>
              </w:rPr>
              <w:t>Fig-</w:t>
            </w:r>
            <w:r w:rsidR="00156B48" w:rsidRPr="0015495B">
              <w:rPr>
                <w:rFonts w:ascii="Poppins" w:hAnsi="Poppins" w:cs="Poppins"/>
                <w:noProof/>
              </w:rPr>
              <w:t>2</w:t>
            </w:r>
            <w:r w:rsidRPr="0015495B">
              <w:rPr>
                <w:rFonts w:ascii="Poppins" w:hAnsi="Poppins" w:cs="Poppins"/>
                <w:noProof/>
              </w:rPr>
              <w:t>3:</w:t>
            </w:r>
            <w:r w:rsidR="00945179" w:rsidRPr="0015495B">
              <w:rPr>
                <w:rFonts w:ascii="Poppins" w:hAnsi="Poppins" w:cs="Poppins"/>
              </w:rPr>
              <w:t xml:space="preserve"> </w:t>
            </w:r>
            <w:r w:rsidR="007F0121" w:rsidRPr="007F0121">
              <w:rPr>
                <w:rFonts w:ascii="Poppins" w:hAnsi="Poppins" w:cs="Poppins"/>
              </w:rPr>
              <w:t>Age of wife</w:t>
            </w:r>
          </w:p>
        </w:tc>
        <w:tc>
          <w:tcPr>
            <w:tcW w:w="1134" w:type="dxa"/>
          </w:tcPr>
          <w:p w14:paraId="07400ACB" w14:textId="27819F16" w:rsidR="008F1B94" w:rsidRPr="0015495B" w:rsidRDefault="008F001C" w:rsidP="00393576">
            <w:pPr>
              <w:jc w:val="center"/>
              <w:rPr>
                <w:rFonts w:cs="Poppins"/>
                <w:noProof/>
                <w:color w:val="auto"/>
                <w:szCs w:val="20"/>
              </w:rPr>
            </w:pPr>
            <w:r>
              <w:rPr>
                <w:rFonts w:cs="Poppins"/>
                <w:noProof/>
                <w:color w:val="auto"/>
                <w:szCs w:val="20"/>
              </w:rPr>
              <w:t>27</w:t>
            </w:r>
          </w:p>
        </w:tc>
      </w:tr>
      <w:tr w:rsidR="0015495B" w:rsidRPr="0015495B" w14:paraId="25E64B39" w14:textId="77777777" w:rsidTr="0015495B">
        <w:trPr>
          <w:jc w:val="center"/>
        </w:trPr>
        <w:tc>
          <w:tcPr>
            <w:tcW w:w="709" w:type="dxa"/>
          </w:tcPr>
          <w:p w14:paraId="00F9E574" w14:textId="0BB830F1" w:rsidR="008F1B94" w:rsidRPr="0015495B" w:rsidRDefault="00A012B0" w:rsidP="00393576">
            <w:pPr>
              <w:jc w:val="center"/>
              <w:rPr>
                <w:rFonts w:cs="Poppins"/>
                <w:noProof/>
                <w:color w:val="auto"/>
                <w:szCs w:val="20"/>
              </w:rPr>
            </w:pPr>
            <w:r w:rsidRPr="0015495B">
              <w:rPr>
                <w:rFonts w:cs="Poppins"/>
                <w:noProof/>
                <w:color w:val="auto"/>
                <w:szCs w:val="20"/>
              </w:rPr>
              <w:t>24</w:t>
            </w:r>
          </w:p>
        </w:tc>
        <w:tc>
          <w:tcPr>
            <w:tcW w:w="8363" w:type="dxa"/>
          </w:tcPr>
          <w:p w14:paraId="0DE43DDA" w14:textId="6D761FC9" w:rsidR="008F1B94" w:rsidRPr="0015495B" w:rsidRDefault="0078193E" w:rsidP="0015495B">
            <w:pPr>
              <w:pStyle w:val="HTMLPreformatted"/>
              <w:spacing w:line="293" w:lineRule="atLeast"/>
              <w:jc w:val="center"/>
              <w:rPr>
                <w:rFonts w:ascii="Poppins" w:hAnsi="Poppins" w:cs="Poppins"/>
                <w:b w:val="0"/>
              </w:rPr>
            </w:pPr>
            <w:r w:rsidRPr="0015495B">
              <w:rPr>
                <w:rFonts w:ascii="Poppins" w:hAnsi="Poppins" w:cs="Poppins"/>
                <w:noProof/>
              </w:rPr>
              <w:t>Fig-</w:t>
            </w:r>
            <w:r w:rsidR="00156B48" w:rsidRPr="0015495B">
              <w:rPr>
                <w:rFonts w:ascii="Poppins" w:hAnsi="Poppins" w:cs="Poppins"/>
                <w:noProof/>
              </w:rPr>
              <w:t>24</w:t>
            </w:r>
            <w:r w:rsidRPr="0015495B">
              <w:rPr>
                <w:rFonts w:ascii="Poppins" w:hAnsi="Poppins" w:cs="Poppins"/>
                <w:noProof/>
              </w:rPr>
              <w:t>:</w:t>
            </w:r>
            <w:r w:rsidR="00945179" w:rsidRPr="0015495B">
              <w:rPr>
                <w:rFonts w:ascii="Poppins" w:hAnsi="Poppins" w:cs="Poppins"/>
              </w:rPr>
              <w:t xml:space="preserve"> </w:t>
            </w:r>
            <w:r w:rsidR="007F0121" w:rsidRPr="007F0121">
              <w:rPr>
                <w:rFonts w:ascii="Poppins" w:hAnsi="Poppins" w:cs="Poppins"/>
              </w:rPr>
              <w:t>No of Children</w:t>
            </w:r>
          </w:p>
        </w:tc>
        <w:tc>
          <w:tcPr>
            <w:tcW w:w="1134" w:type="dxa"/>
          </w:tcPr>
          <w:p w14:paraId="08259C35" w14:textId="6B3E638D" w:rsidR="008F1B94" w:rsidRPr="0015495B" w:rsidRDefault="008F001C" w:rsidP="00393576">
            <w:pPr>
              <w:jc w:val="center"/>
              <w:rPr>
                <w:rFonts w:cs="Poppins"/>
                <w:noProof/>
                <w:color w:val="auto"/>
                <w:szCs w:val="20"/>
              </w:rPr>
            </w:pPr>
            <w:r>
              <w:rPr>
                <w:rFonts w:cs="Poppins"/>
                <w:noProof/>
                <w:color w:val="auto"/>
                <w:szCs w:val="20"/>
              </w:rPr>
              <w:t>27</w:t>
            </w:r>
          </w:p>
        </w:tc>
      </w:tr>
      <w:tr w:rsidR="0015495B" w:rsidRPr="0015495B" w14:paraId="51899EC8" w14:textId="77777777" w:rsidTr="0015495B">
        <w:trPr>
          <w:jc w:val="center"/>
        </w:trPr>
        <w:tc>
          <w:tcPr>
            <w:tcW w:w="709" w:type="dxa"/>
          </w:tcPr>
          <w:p w14:paraId="0EE0A11D" w14:textId="7843EB00" w:rsidR="008F1B94" w:rsidRPr="0015495B" w:rsidRDefault="00A012B0" w:rsidP="00393576">
            <w:pPr>
              <w:jc w:val="center"/>
              <w:rPr>
                <w:rFonts w:cs="Poppins"/>
                <w:noProof/>
                <w:color w:val="auto"/>
                <w:szCs w:val="20"/>
              </w:rPr>
            </w:pPr>
            <w:r w:rsidRPr="0015495B">
              <w:rPr>
                <w:rFonts w:cs="Poppins"/>
                <w:noProof/>
                <w:color w:val="auto"/>
                <w:szCs w:val="20"/>
              </w:rPr>
              <w:t>25</w:t>
            </w:r>
          </w:p>
        </w:tc>
        <w:tc>
          <w:tcPr>
            <w:tcW w:w="8363" w:type="dxa"/>
          </w:tcPr>
          <w:p w14:paraId="5A9197BC" w14:textId="784BB099" w:rsidR="008F1B94" w:rsidRPr="007F0121" w:rsidRDefault="0078193E" w:rsidP="007F0121">
            <w:pPr>
              <w:spacing w:after="9"/>
              <w:ind w:right="624"/>
              <w:jc w:val="center"/>
              <w:rPr>
                <w:b/>
                <w:bCs/>
              </w:rPr>
            </w:pPr>
            <w:r w:rsidRPr="0015495B">
              <w:rPr>
                <w:rFonts w:cs="Poppins"/>
                <w:b/>
                <w:noProof/>
              </w:rPr>
              <w:t>Fig-</w:t>
            </w:r>
            <w:r w:rsidR="00156B48" w:rsidRPr="0015495B">
              <w:rPr>
                <w:rFonts w:cs="Poppins"/>
                <w:b/>
                <w:noProof/>
              </w:rPr>
              <w:t>25</w:t>
            </w:r>
            <w:r w:rsidRPr="0015495B">
              <w:rPr>
                <w:rFonts w:cs="Poppins"/>
                <w:b/>
                <w:noProof/>
              </w:rPr>
              <w:t>:</w:t>
            </w:r>
            <w:r w:rsidR="00945179" w:rsidRPr="0015495B">
              <w:rPr>
                <w:rFonts w:cs="Poppins"/>
                <w:b/>
              </w:rPr>
              <w:t xml:space="preserve"> </w:t>
            </w:r>
            <w:r w:rsidR="007F0121">
              <w:rPr>
                <w:b/>
                <w:bCs/>
              </w:rPr>
              <w:t>countplot Categorical Variables</w:t>
            </w:r>
          </w:p>
        </w:tc>
        <w:tc>
          <w:tcPr>
            <w:tcW w:w="1134" w:type="dxa"/>
          </w:tcPr>
          <w:p w14:paraId="1E76E05A" w14:textId="1D45144B" w:rsidR="008F1B94" w:rsidRPr="0015495B" w:rsidRDefault="008F001C" w:rsidP="00393576">
            <w:pPr>
              <w:jc w:val="center"/>
              <w:rPr>
                <w:rFonts w:cs="Poppins"/>
                <w:noProof/>
                <w:color w:val="auto"/>
                <w:szCs w:val="20"/>
              </w:rPr>
            </w:pPr>
            <w:r>
              <w:rPr>
                <w:rFonts w:cs="Poppins"/>
                <w:noProof/>
                <w:color w:val="auto"/>
                <w:szCs w:val="20"/>
              </w:rPr>
              <w:t>28</w:t>
            </w:r>
          </w:p>
        </w:tc>
      </w:tr>
      <w:tr w:rsidR="0015495B" w:rsidRPr="0015495B" w14:paraId="52A8C393" w14:textId="77777777" w:rsidTr="0015495B">
        <w:trPr>
          <w:jc w:val="center"/>
        </w:trPr>
        <w:tc>
          <w:tcPr>
            <w:tcW w:w="709" w:type="dxa"/>
          </w:tcPr>
          <w:p w14:paraId="279D4071" w14:textId="444F77AC" w:rsidR="008F1B94" w:rsidRPr="0015495B" w:rsidRDefault="00A012B0" w:rsidP="00393576">
            <w:pPr>
              <w:jc w:val="center"/>
              <w:rPr>
                <w:rFonts w:cs="Poppins"/>
                <w:noProof/>
                <w:color w:val="auto"/>
                <w:szCs w:val="20"/>
              </w:rPr>
            </w:pPr>
            <w:r w:rsidRPr="0015495B">
              <w:rPr>
                <w:rFonts w:cs="Poppins"/>
                <w:noProof/>
                <w:color w:val="auto"/>
                <w:szCs w:val="20"/>
              </w:rPr>
              <w:t>26</w:t>
            </w:r>
          </w:p>
        </w:tc>
        <w:tc>
          <w:tcPr>
            <w:tcW w:w="8363" w:type="dxa"/>
          </w:tcPr>
          <w:p w14:paraId="56BDE419" w14:textId="7781B849" w:rsidR="008F1B94" w:rsidRPr="0015495B" w:rsidRDefault="0078193E" w:rsidP="0015495B">
            <w:pPr>
              <w:pStyle w:val="HTMLPreformatted"/>
              <w:spacing w:line="293" w:lineRule="atLeast"/>
              <w:jc w:val="center"/>
              <w:rPr>
                <w:rFonts w:ascii="Poppins" w:hAnsi="Poppins" w:cs="Poppins"/>
                <w:b w:val="0"/>
              </w:rPr>
            </w:pPr>
            <w:r w:rsidRPr="0015495B">
              <w:rPr>
                <w:rFonts w:ascii="Poppins" w:hAnsi="Poppins" w:cs="Poppins"/>
                <w:noProof/>
              </w:rPr>
              <w:t>Fig-</w:t>
            </w:r>
            <w:r w:rsidR="00156B48" w:rsidRPr="0015495B">
              <w:rPr>
                <w:rFonts w:ascii="Poppins" w:hAnsi="Poppins" w:cs="Poppins"/>
                <w:noProof/>
              </w:rPr>
              <w:t>26</w:t>
            </w:r>
            <w:r w:rsidRPr="0015495B">
              <w:rPr>
                <w:rFonts w:ascii="Poppins" w:hAnsi="Poppins" w:cs="Poppins"/>
                <w:noProof/>
              </w:rPr>
              <w:t>:</w:t>
            </w:r>
            <w:r w:rsidR="000C4FBC" w:rsidRPr="0015495B">
              <w:rPr>
                <w:rFonts w:ascii="Poppins" w:hAnsi="Poppins" w:cs="Poppins"/>
              </w:rPr>
              <w:t xml:space="preserve"> </w:t>
            </w:r>
            <w:r w:rsidR="007F0121" w:rsidRPr="007F0121">
              <w:rPr>
                <w:rFonts w:ascii="Poppins" w:hAnsi="Poppins" w:cs="Poppins"/>
              </w:rPr>
              <w:t>Histplot for Categorical Variables</w:t>
            </w:r>
          </w:p>
        </w:tc>
        <w:tc>
          <w:tcPr>
            <w:tcW w:w="1134" w:type="dxa"/>
          </w:tcPr>
          <w:p w14:paraId="4DE48400" w14:textId="56567D69" w:rsidR="008F1B94" w:rsidRPr="0015495B" w:rsidRDefault="008F001C" w:rsidP="00393576">
            <w:pPr>
              <w:jc w:val="center"/>
              <w:rPr>
                <w:rFonts w:cs="Poppins"/>
                <w:noProof/>
                <w:color w:val="auto"/>
                <w:szCs w:val="20"/>
              </w:rPr>
            </w:pPr>
            <w:r>
              <w:rPr>
                <w:rFonts w:cs="Poppins"/>
                <w:noProof/>
                <w:color w:val="auto"/>
                <w:szCs w:val="20"/>
              </w:rPr>
              <w:t>28</w:t>
            </w:r>
          </w:p>
        </w:tc>
      </w:tr>
      <w:tr w:rsidR="0015495B" w:rsidRPr="0015495B" w14:paraId="49429AAC" w14:textId="77777777" w:rsidTr="0015495B">
        <w:trPr>
          <w:jc w:val="center"/>
        </w:trPr>
        <w:tc>
          <w:tcPr>
            <w:tcW w:w="709" w:type="dxa"/>
          </w:tcPr>
          <w:p w14:paraId="2F63B47F" w14:textId="4CA1D3FC" w:rsidR="008F1B94" w:rsidRPr="0015495B" w:rsidRDefault="00A012B0" w:rsidP="00393576">
            <w:pPr>
              <w:jc w:val="center"/>
              <w:rPr>
                <w:rFonts w:cs="Poppins"/>
                <w:noProof/>
                <w:color w:val="auto"/>
                <w:szCs w:val="20"/>
              </w:rPr>
            </w:pPr>
            <w:r w:rsidRPr="0015495B">
              <w:rPr>
                <w:rFonts w:cs="Poppins"/>
                <w:noProof/>
                <w:color w:val="auto"/>
                <w:szCs w:val="20"/>
              </w:rPr>
              <w:t>27</w:t>
            </w:r>
          </w:p>
        </w:tc>
        <w:tc>
          <w:tcPr>
            <w:tcW w:w="8363" w:type="dxa"/>
          </w:tcPr>
          <w:p w14:paraId="1F103AAA" w14:textId="535B6969" w:rsidR="008F1B94" w:rsidRPr="007F0121" w:rsidRDefault="0078193E" w:rsidP="007F0121">
            <w:pPr>
              <w:spacing w:after="120" w:line="247" w:lineRule="auto"/>
              <w:ind w:right="624"/>
              <w:jc w:val="center"/>
              <w:rPr>
                <w:b/>
                <w:bCs/>
              </w:rPr>
            </w:pPr>
            <w:r w:rsidRPr="0015495B">
              <w:rPr>
                <w:rFonts w:cs="Poppins"/>
                <w:b/>
                <w:noProof/>
              </w:rPr>
              <w:t>Fig-</w:t>
            </w:r>
            <w:r w:rsidR="00156B48" w:rsidRPr="0015495B">
              <w:rPr>
                <w:rFonts w:cs="Poppins"/>
                <w:b/>
                <w:noProof/>
              </w:rPr>
              <w:t>27</w:t>
            </w:r>
            <w:r w:rsidRPr="0015495B">
              <w:rPr>
                <w:rFonts w:cs="Poppins"/>
                <w:b/>
                <w:noProof/>
              </w:rPr>
              <w:t>:</w:t>
            </w:r>
            <w:r w:rsidR="000C4FBC" w:rsidRPr="0015495B">
              <w:rPr>
                <w:rFonts w:cs="Poppins"/>
                <w:b/>
              </w:rPr>
              <w:t xml:space="preserve"> </w:t>
            </w:r>
            <w:r w:rsidR="007F0121">
              <w:rPr>
                <w:b/>
                <w:bCs/>
              </w:rPr>
              <w:t>Multivariate analysis</w:t>
            </w:r>
          </w:p>
        </w:tc>
        <w:tc>
          <w:tcPr>
            <w:tcW w:w="1134" w:type="dxa"/>
          </w:tcPr>
          <w:p w14:paraId="4CA74D05" w14:textId="6566F75C" w:rsidR="008F1B94" w:rsidRPr="0015495B" w:rsidRDefault="008F001C" w:rsidP="00393576">
            <w:pPr>
              <w:jc w:val="center"/>
              <w:rPr>
                <w:rFonts w:cs="Poppins"/>
                <w:noProof/>
                <w:color w:val="auto"/>
                <w:szCs w:val="20"/>
              </w:rPr>
            </w:pPr>
            <w:r>
              <w:rPr>
                <w:rFonts w:cs="Poppins"/>
                <w:noProof/>
                <w:color w:val="auto"/>
                <w:szCs w:val="20"/>
              </w:rPr>
              <w:t>29</w:t>
            </w:r>
          </w:p>
        </w:tc>
      </w:tr>
      <w:tr w:rsidR="0015495B" w:rsidRPr="0015495B" w14:paraId="66E9A656" w14:textId="77777777" w:rsidTr="0015495B">
        <w:trPr>
          <w:jc w:val="center"/>
        </w:trPr>
        <w:tc>
          <w:tcPr>
            <w:tcW w:w="709" w:type="dxa"/>
          </w:tcPr>
          <w:p w14:paraId="1B349ADE" w14:textId="10D33971" w:rsidR="008F1B94" w:rsidRPr="0015495B" w:rsidRDefault="00A012B0" w:rsidP="00393576">
            <w:pPr>
              <w:jc w:val="center"/>
              <w:rPr>
                <w:rFonts w:cs="Poppins"/>
                <w:noProof/>
                <w:color w:val="auto"/>
                <w:szCs w:val="20"/>
              </w:rPr>
            </w:pPr>
            <w:r w:rsidRPr="0015495B">
              <w:rPr>
                <w:rFonts w:cs="Poppins"/>
                <w:noProof/>
                <w:color w:val="auto"/>
                <w:szCs w:val="20"/>
              </w:rPr>
              <w:t>28</w:t>
            </w:r>
          </w:p>
        </w:tc>
        <w:tc>
          <w:tcPr>
            <w:tcW w:w="8363" w:type="dxa"/>
          </w:tcPr>
          <w:p w14:paraId="4C25FD15" w14:textId="74C357C7" w:rsidR="008F1B94" w:rsidRPr="0015495B" w:rsidRDefault="0078193E" w:rsidP="0015495B">
            <w:pPr>
              <w:pStyle w:val="HTMLPreformatted"/>
              <w:spacing w:line="293" w:lineRule="atLeast"/>
              <w:jc w:val="center"/>
              <w:rPr>
                <w:rFonts w:ascii="Poppins" w:hAnsi="Poppins" w:cs="Poppins"/>
                <w:b w:val="0"/>
              </w:rPr>
            </w:pPr>
            <w:r w:rsidRPr="0015495B">
              <w:rPr>
                <w:rFonts w:ascii="Poppins" w:hAnsi="Poppins" w:cs="Poppins"/>
                <w:noProof/>
              </w:rPr>
              <w:t>Fig-</w:t>
            </w:r>
            <w:r w:rsidR="00156B48" w:rsidRPr="0015495B">
              <w:rPr>
                <w:rFonts w:ascii="Poppins" w:hAnsi="Poppins" w:cs="Poppins"/>
                <w:noProof/>
              </w:rPr>
              <w:t>28</w:t>
            </w:r>
            <w:r w:rsidRPr="0015495B">
              <w:rPr>
                <w:rFonts w:ascii="Poppins" w:hAnsi="Poppins" w:cs="Poppins"/>
                <w:noProof/>
              </w:rPr>
              <w:t>:</w:t>
            </w:r>
            <w:r w:rsidR="000C4FBC" w:rsidRPr="0015495B">
              <w:rPr>
                <w:rFonts w:ascii="Poppins" w:hAnsi="Poppins" w:cs="Poppins"/>
              </w:rPr>
              <w:t xml:space="preserve"> </w:t>
            </w:r>
            <w:r w:rsidR="007F0121" w:rsidRPr="007F0121">
              <w:rPr>
                <w:rFonts w:ascii="Poppins" w:hAnsi="Poppins" w:cs="Poppins"/>
              </w:rPr>
              <w:t>pairplot</w:t>
            </w:r>
          </w:p>
        </w:tc>
        <w:tc>
          <w:tcPr>
            <w:tcW w:w="1134" w:type="dxa"/>
          </w:tcPr>
          <w:p w14:paraId="686ADE93" w14:textId="39025548" w:rsidR="008F1B94" w:rsidRPr="0015495B" w:rsidRDefault="0031756F" w:rsidP="0031756F">
            <w:pPr>
              <w:jc w:val="center"/>
              <w:rPr>
                <w:rFonts w:cs="Poppins"/>
                <w:noProof/>
                <w:color w:val="auto"/>
                <w:szCs w:val="20"/>
              </w:rPr>
            </w:pPr>
            <w:r>
              <w:rPr>
                <w:rFonts w:cs="Poppins"/>
                <w:noProof/>
                <w:color w:val="auto"/>
                <w:szCs w:val="20"/>
              </w:rPr>
              <w:t>30</w:t>
            </w:r>
          </w:p>
        </w:tc>
      </w:tr>
      <w:tr w:rsidR="0015495B" w:rsidRPr="0015495B" w14:paraId="2FE2CC86" w14:textId="77777777" w:rsidTr="0015495B">
        <w:trPr>
          <w:jc w:val="center"/>
        </w:trPr>
        <w:tc>
          <w:tcPr>
            <w:tcW w:w="709" w:type="dxa"/>
          </w:tcPr>
          <w:p w14:paraId="2C9F1187" w14:textId="09CF1CDB" w:rsidR="008F1B94" w:rsidRPr="0015495B" w:rsidRDefault="00A012B0" w:rsidP="00393576">
            <w:pPr>
              <w:jc w:val="center"/>
              <w:rPr>
                <w:rFonts w:cs="Poppins"/>
                <w:noProof/>
                <w:color w:val="auto"/>
                <w:szCs w:val="20"/>
              </w:rPr>
            </w:pPr>
            <w:r w:rsidRPr="0015495B">
              <w:rPr>
                <w:rFonts w:cs="Poppins"/>
                <w:noProof/>
                <w:color w:val="auto"/>
                <w:szCs w:val="20"/>
              </w:rPr>
              <w:t>29</w:t>
            </w:r>
          </w:p>
        </w:tc>
        <w:tc>
          <w:tcPr>
            <w:tcW w:w="8363" w:type="dxa"/>
          </w:tcPr>
          <w:p w14:paraId="6D702B2D" w14:textId="69094C1B" w:rsidR="008F1B94" w:rsidRPr="0015495B" w:rsidRDefault="0078193E" w:rsidP="0015495B">
            <w:pPr>
              <w:pStyle w:val="HTMLPreformatted"/>
              <w:spacing w:line="293" w:lineRule="atLeast"/>
              <w:jc w:val="center"/>
              <w:rPr>
                <w:rFonts w:ascii="Poppins" w:hAnsi="Poppins" w:cs="Poppins"/>
                <w:b w:val="0"/>
              </w:rPr>
            </w:pPr>
            <w:r w:rsidRPr="0015495B">
              <w:rPr>
                <w:rFonts w:ascii="Poppins" w:hAnsi="Poppins" w:cs="Poppins"/>
                <w:noProof/>
              </w:rPr>
              <w:t>Fig-</w:t>
            </w:r>
            <w:r w:rsidR="00156B48" w:rsidRPr="0015495B">
              <w:rPr>
                <w:rFonts w:ascii="Poppins" w:hAnsi="Poppins" w:cs="Poppins"/>
                <w:noProof/>
              </w:rPr>
              <w:t>29</w:t>
            </w:r>
            <w:r w:rsidRPr="0015495B">
              <w:rPr>
                <w:rFonts w:ascii="Poppins" w:hAnsi="Poppins" w:cs="Poppins"/>
                <w:noProof/>
              </w:rPr>
              <w:t>:</w:t>
            </w:r>
            <w:r w:rsidR="000C4FBC" w:rsidRPr="0015495B">
              <w:rPr>
                <w:rFonts w:ascii="Poppins" w:hAnsi="Poppins" w:cs="Poppins"/>
              </w:rPr>
              <w:t xml:space="preserve"> </w:t>
            </w:r>
            <w:r w:rsidR="007F0121" w:rsidRPr="007F0121">
              <w:rPr>
                <w:rFonts w:ascii="Poppins" w:hAnsi="Poppins" w:cs="Poppins"/>
              </w:rPr>
              <w:t>Heatmap</w:t>
            </w:r>
          </w:p>
        </w:tc>
        <w:tc>
          <w:tcPr>
            <w:tcW w:w="1134" w:type="dxa"/>
          </w:tcPr>
          <w:p w14:paraId="033553F7" w14:textId="1BBB4AA2" w:rsidR="008F1B94" w:rsidRPr="0015495B" w:rsidRDefault="0031756F" w:rsidP="00393576">
            <w:pPr>
              <w:jc w:val="center"/>
              <w:rPr>
                <w:rFonts w:cs="Poppins"/>
                <w:noProof/>
                <w:color w:val="auto"/>
                <w:szCs w:val="20"/>
              </w:rPr>
            </w:pPr>
            <w:r>
              <w:rPr>
                <w:rFonts w:cs="Poppins"/>
                <w:noProof/>
                <w:color w:val="auto"/>
                <w:szCs w:val="20"/>
              </w:rPr>
              <w:t>31</w:t>
            </w:r>
          </w:p>
        </w:tc>
      </w:tr>
      <w:tr w:rsidR="0015495B" w:rsidRPr="0015495B" w14:paraId="7B3D7C51" w14:textId="77777777" w:rsidTr="0015495B">
        <w:trPr>
          <w:jc w:val="center"/>
        </w:trPr>
        <w:tc>
          <w:tcPr>
            <w:tcW w:w="709" w:type="dxa"/>
          </w:tcPr>
          <w:p w14:paraId="2ACD0773" w14:textId="3B6ABA45" w:rsidR="008F1B94" w:rsidRPr="0015495B" w:rsidRDefault="00A012B0" w:rsidP="00393576">
            <w:pPr>
              <w:jc w:val="center"/>
              <w:rPr>
                <w:rFonts w:cs="Poppins"/>
                <w:noProof/>
                <w:color w:val="auto"/>
                <w:szCs w:val="20"/>
              </w:rPr>
            </w:pPr>
            <w:r w:rsidRPr="0015495B">
              <w:rPr>
                <w:rFonts w:cs="Poppins"/>
                <w:noProof/>
                <w:color w:val="auto"/>
                <w:szCs w:val="20"/>
              </w:rPr>
              <w:t>30</w:t>
            </w:r>
          </w:p>
        </w:tc>
        <w:tc>
          <w:tcPr>
            <w:tcW w:w="8363" w:type="dxa"/>
          </w:tcPr>
          <w:p w14:paraId="16A39E4C" w14:textId="5E88F7C6" w:rsidR="008F1B94" w:rsidRPr="007F0121" w:rsidRDefault="0078193E" w:rsidP="0015495B">
            <w:pPr>
              <w:pStyle w:val="HTMLPreformatted"/>
              <w:spacing w:line="293" w:lineRule="atLeast"/>
              <w:jc w:val="center"/>
              <w:rPr>
                <w:rFonts w:ascii="Poppins" w:hAnsi="Poppins" w:cs="Poppins"/>
              </w:rPr>
            </w:pPr>
            <w:r w:rsidRPr="007F0121">
              <w:rPr>
                <w:rFonts w:ascii="Poppins" w:hAnsi="Poppins" w:cs="Poppins"/>
                <w:noProof/>
              </w:rPr>
              <w:t>Fig-</w:t>
            </w:r>
            <w:r w:rsidR="00156B48" w:rsidRPr="007F0121">
              <w:rPr>
                <w:rFonts w:ascii="Poppins" w:hAnsi="Poppins" w:cs="Poppins"/>
                <w:noProof/>
              </w:rPr>
              <w:t>30</w:t>
            </w:r>
            <w:r w:rsidRPr="007F0121">
              <w:rPr>
                <w:rFonts w:ascii="Poppins" w:hAnsi="Poppins" w:cs="Poppins"/>
                <w:noProof/>
              </w:rPr>
              <w:t>:</w:t>
            </w:r>
            <w:r w:rsidR="00F7434D" w:rsidRPr="007F0121">
              <w:rPr>
                <w:rFonts w:ascii="Poppins" w:hAnsi="Poppins" w:cs="Poppins"/>
              </w:rPr>
              <w:t xml:space="preserve"> </w:t>
            </w:r>
            <w:r w:rsidR="007F0121" w:rsidRPr="007F0121">
              <w:rPr>
                <w:rFonts w:ascii="Poppins" w:hAnsi="Poppins" w:cs="Poppins"/>
              </w:rPr>
              <w:t>Boxplot before treating outlier</w:t>
            </w:r>
          </w:p>
        </w:tc>
        <w:tc>
          <w:tcPr>
            <w:tcW w:w="1134" w:type="dxa"/>
          </w:tcPr>
          <w:p w14:paraId="1DFC8315" w14:textId="73A56342" w:rsidR="008F1B94" w:rsidRPr="0015495B" w:rsidRDefault="0031756F" w:rsidP="00393576">
            <w:pPr>
              <w:jc w:val="center"/>
              <w:rPr>
                <w:rFonts w:cs="Poppins"/>
                <w:noProof/>
                <w:color w:val="auto"/>
                <w:szCs w:val="20"/>
              </w:rPr>
            </w:pPr>
            <w:r>
              <w:rPr>
                <w:rFonts w:cs="Poppins"/>
                <w:noProof/>
                <w:color w:val="auto"/>
                <w:szCs w:val="20"/>
              </w:rPr>
              <w:t>31</w:t>
            </w:r>
          </w:p>
        </w:tc>
      </w:tr>
      <w:tr w:rsidR="0015495B" w:rsidRPr="0015495B" w14:paraId="3527483E" w14:textId="77777777" w:rsidTr="0015495B">
        <w:trPr>
          <w:jc w:val="center"/>
        </w:trPr>
        <w:tc>
          <w:tcPr>
            <w:tcW w:w="709" w:type="dxa"/>
          </w:tcPr>
          <w:p w14:paraId="00D71868" w14:textId="1B671521" w:rsidR="008F1B94" w:rsidRPr="0015495B" w:rsidRDefault="00A012B0" w:rsidP="00393576">
            <w:pPr>
              <w:jc w:val="center"/>
              <w:rPr>
                <w:rFonts w:cs="Poppins"/>
                <w:noProof/>
                <w:color w:val="auto"/>
                <w:szCs w:val="20"/>
              </w:rPr>
            </w:pPr>
            <w:r w:rsidRPr="0015495B">
              <w:rPr>
                <w:rFonts w:cs="Poppins"/>
                <w:noProof/>
                <w:color w:val="auto"/>
                <w:szCs w:val="20"/>
              </w:rPr>
              <w:t>31</w:t>
            </w:r>
          </w:p>
        </w:tc>
        <w:tc>
          <w:tcPr>
            <w:tcW w:w="8363" w:type="dxa"/>
          </w:tcPr>
          <w:p w14:paraId="56CFED53" w14:textId="2F915C90" w:rsidR="008F1B94" w:rsidRPr="007F0121" w:rsidRDefault="0078193E" w:rsidP="007F0121">
            <w:pPr>
              <w:spacing w:after="120"/>
              <w:ind w:right="62"/>
              <w:jc w:val="center"/>
              <w:rPr>
                <w:b/>
                <w:bCs/>
              </w:rPr>
            </w:pPr>
            <w:r w:rsidRPr="0015495B">
              <w:rPr>
                <w:rFonts w:cs="Poppins"/>
                <w:b/>
                <w:noProof/>
              </w:rPr>
              <w:t>Fig-</w:t>
            </w:r>
            <w:r w:rsidR="00156B48" w:rsidRPr="0015495B">
              <w:rPr>
                <w:rFonts w:cs="Poppins"/>
                <w:b/>
                <w:noProof/>
              </w:rPr>
              <w:t>31</w:t>
            </w:r>
            <w:r w:rsidRPr="0015495B">
              <w:rPr>
                <w:rFonts w:cs="Poppins"/>
                <w:b/>
                <w:noProof/>
              </w:rPr>
              <w:t>:</w:t>
            </w:r>
            <w:r w:rsidR="00F7434D" w:rsidRPr="0015495B">
              <w:rPr>
                <w:rFonts w:cs="Poppins"/>
                <w:b/>
              </w:rPr>
              <w:t xml:space="preserve"> </w:t>
            </w:r>
            <w:r w:rsidR="007F0121">
              <w:rPr>
                <w:b/>
                <w:bCs/>
              </w:rPr>
              <w:t>Boxplot after treating outlier</w:t>
            </w:r>
          </w:p>
        </w:tc>
        <w:tc>
          <w:tcPr>
            <w:tcW w:w="1134" w:type="dxa"/>
          </w:tcPr>
          <w:p w14:paraId="01D0750E" w14:textId="68942519" w:rsidR="008F1B94" w:rsidRPr="0015495B" w:rsidRDefault="0031756F" w:rsidP="00393576">
            <w:pPr>
              <w:jc w:val="center"/>
              <w:rPr>
                <w:rFonts w:cs="Poppins"/>
                <w:noProof/>
                <w:color w:val="auto"/>
                <w:szCs w:val="20"/>
              </w:rPr>
            </w:pPr>
            <w:r>
              <w:rPr>
                <w:rFonts w:cs="Poppins"/>
                <w:noProof/>
                <w:color w:val="auto"/>
                <w:szCs w:val="20"/>
              </w:rPr>
              <w:t>32</w:t>
            </w:r>
          </w:p>
        </w:tc>
      </w:tr>
      <w:tr w:rsidR="0015495B" w:rsidRPr="0015495B" w14:paraId="3298104A" w14:textId="77777777" w:rsidTr="0015495B">
        <w:trPr>
          <w:jc w:val="center"/>
        </w:trPr>
        <w:tc>
          <w:tcPr>
            <w:tcW w:w="709" w:type="dxa"/>
          </w:tcPr>
          <w:p w14:paraId="76005186" w14:textId="70ED33F6" w:rsidR="00A012B0" w:rsidRPr="0015495B" w:rsidRDefault="00A012B0" w:rsidP="00393576">
            <w:pPr>
              <w:jc w:val="center"/>
              <w:rPr>
                <w:rFonts w:cs="Poppins"/>
                <w:noProof/>
                <w:color w:val="auto"/>
                <w:szCs w:val="20"/>
              </w:rPr>
            </w:pPr>
            <w:r w:rsidRPr="0015495B">
              <w:rPr>
                <w:rFonts w:cs="Poppins"/>
                <w:noProof/>
                <w:color w:val="auto"/>
                <w:szCs w:val="20"/>
              </w:rPr>
              <w:t>32</w:t>
            </w:r>
          </w:p>
        </w:tc>
        <w:tc>
          <w:tcPr>
            <w:tcW w:w="8363" w:type="dxa"/>
          </w:tcPr>
          <w:p w14:paraId="05448ABA" w14:textId="341C5EA3" w:rsidR="00A012B0" w:rsidRPr="007F0121" w:rsidRDefault="0078193E" w:rsidP="007F0121">
            <w:pPr>
              <w:spacing w:after="120"/>
              <w:ind w:right="62"/>
              <w:jc w:val="center"/>
              <w:rPr>
                <w:b/>
                <w:bCs/>
                <w:iCs/>
                <w:color w:val="auto"/>
                <w:szCs w:val="20"/>
              </w:rPr>
            </w:pPr>
            <w:r w:rsidRPr="0015495B">
              <w:rPr>
                <w:rFonts w:cs="Poppins"/>
                <w:b/>
                <w:noProof/>
              </w:rPr>
              <w:t>Fig-</w:t>
            </w:r>
            <w:r w:rsidR="00156B48" w:rsidRPr="0015495B">
              <w:rPr>
                <w:rFonts w:cs="Poppins"/>
                <w:b/>
                <w:noProof/>
              </w:rPr>
              <w:t>32</w:t>
            </w:r>
            <w:r w:rsidRPr="0015495B">
              <w:rPr>
                <w:rFonts w:cs="Poppins"/>
                <w:b/>
                <w:noProof/>
              </w:rPr>
              <w:t>:</w:t>
            </w:r>
            <w:r w:rsidR="00F7434D" w:rsidRPr="0015495B">
              <w:rPr>
                <w:rFonts w:cs="Poppins"/>
                <w:b/>
              </w:rPr>
              <w:t xml:space="preserve"> </w:t>
            </w:r>
            <w:r w:rsidR="007F0121" w:rsidRPr="000928D0">
              <w:rPr>
                <w:b/>
                <w:bCs/>
                <w:iCs/>
                <w:color w:val="auto"/>
                <w:szCs w:val="20"/>
              </w:rPr>
              <w:t>Outcome of the model basis the applied metho</w:t>
            </w:r>
            <w:r w:rsidR="007F0121">
              <w:rPr>
                <w:b/>
                <w:bCs/>
                <w:iCs/>
                <w:color w:val="auto"/>
                <w:szCs w:val="20"/>
              </w:rPr>
              <w:t>d</w:t>
            </w:r>
          </w:p>
        </w:tc>
        <w:tc>
          <w:tcPr>
            <w:tcW w:w="1134" w:type="dxa"/>
          </w:tcPr>
          <w:p w14:paraId="318ABD97" w14:textId="607E3D7D" w:rsidR="00A012B0" w:rsidRPr="0015495B" w:rsidRDefault="0031756F" w:rsidP="00393576">
            <w:pPr>
              <w:jc w:val="center"/>
              <w:rPr>
                <w:rFonts w:cs="Poppins"/>
                <w:noProof/>
                <w:color w:val="auto"/>
                <w:szCs w:val="20"/>
              </w:rPr>
            </w:pPr>
            <w:r>
              <w:rPr>
                <w:rFonts w:cs="Poppins"/>
                <w:noProof/>
                <w:color w:val="auto"/>
                <w:szCs w:val="20"/>
              </w:rPr>
              <w:t>33</w:t>
            </w:r>
          </w:p>
        </w:tc>
      </w:tr>
      <w:tr w:rsidR="0015495B" w:rsidRPr="0015495B" w14:paraId="60DF6620" w14:textId="77777777" w:rsidTr="0015495B">
        <w:trPr>
          <w:jc w:val="center"/>
        </w:trPr>
        <w:tc>
          <w:tcPr>
            <w:tcW w:w="709" w:type="dxa"/>
          </w:tcPr>
          <w:p w14:paraId="6F6C2C85" w14:textId="387F0BF6" w:rsidR="00A012B0" w:rsidRPr="0015495B" w:rsidRDefault="00A012B0" w:rsidP="00393576">
            <w:pPr>
              <w:jc w:val="center"/>
              <w:rPr>
                <w:rFonts w:cs="Poppins"/>
                <w:noProof/>
                <w:color w:val="auto"/>
                <w:szCs w:val="20"/>
              </w:rPr>
            </w:pPr>
            <w:r w:rsidRPr="0015495B">
              <w:rPr>
                <w:rFonts w:cs="Poppins"/>
                <w:noProof/>
                <w:color w:val="auto"/>
                <w:szCs w:val="20"/>
              </w:rPr>
              <w:t>33</w:t>
            </w:r>
          </w:p>
        </w:tc>
        <w:tc>
          <w:tcPr>
            <w:tcW w:w="8363" w:type="dxa"/>
          </w:tcPr>
          <w:p w14:paraId="23F4E7E6" w14:textId="1A4D4C70" w:rsidR="00A012B0" w:rsidRPr="00EC1107" w:rsidRDefault="0078193E" w:rsidP="00EC1107">
            <w:pPr>
              <w:spacing w:after="120"/>
              <w:ind w:left="11" w:right="1049"/>
              <w:jc w:val="center"/>
              <w:rPr>
                <w:b/>
                <w:bCs/>
                <w:iCs/>
                <w:color w:val="auto"/>
                <w:szCs w:val="20"/>
              </w:rPr>
            </w:pPr>
            <w:r w:rsidRPr="0015495B">
              <w:rPr>
                <w:rFonts w:cs="Poppins"/>
                <w:b/>
                <w:noProof/>
              </w:rPr>
              <w:t>Fig-</w:t>
            </w:r>
            <w:r w:rsidR="00156B48" w:rsidRPr="0015495B">
              <w:rPr>
                <w:rFonts w:cs="Poppins"/>
                <w:b/>
                <w:noProof/>
              </w:rPr>
              <w:t>33</w:t>
            </w:r>
            <w:r w:rsidRPr="0015495B">
              <w:rPr>
                <w:rFonts w:cs="Poppins"/>
                <w:b/>
                <w:noProof/>
              </w:rPr>
              <w:t>:</w:t>
            </w:r>
            <w:r w:rsidR="00F7434D" w:rsidRPr="0015495B">
              <w:rPr>
                <w:rFonts w:cs="Poppins"/>
                <w:b/>
              </w:rPr>
              <w:t xml:space="preserve"> </w:t>
            </w:r>
            <w:r w:rsidR="00EC1107" w:rsidRPr="00FC2187">
              <w:rPr>
                <w:b/>
                <w:bCs/>
                <w:iCs/>
                <w:color w:val="auto"/>
                <w:szCs w:val="20"/>
              </w:rPr>
              <w:t>Classification report</w:t>
            </w:r>
            <w:r w:rsidR="00EC1107">
              <w:rPr>
                <w:i/>
                <w:color w:val="auto"/>
                <w:sz w:val="18"/>
              </w:rPr>
              <w:t xml:space="preserve"> </w:t>
            </w:r>
            <w:r w:rsidR="00EC1107">
              <w:rPr>
                <w:b/>
                <w:bCs/>
                <w:iCs/>
                <w:color w:val="auto"/>
                <w:szCs w:val="20"/>
              </w:rPr>
              <w:t>for train and test data</w:t>
            </w:r>
          </w:p>
        </w:tc>
        <w:tc>
          <w:tcPr>
            <w:tcW w:w="1134" w:type="dxa"/>
          </w:tcPr>
          <w:p w14:paraId="05712685" w14:textId="5AF1C42C" w:rsidR="00A012B0" w:rsidRPr="0015495B" w:rsidRDefault="004A18FC" w:rsidP="00393576">
            <w:pPr>
              <w:jc w:val="center"/>
              <w:rPr>
                <w:rFonts w:cs="Poppins"/>
                <w:noProof/>
                <w:color w:val="auto"/>
                <w:szCs w:val="20"/>
              </w:rPr>
            </w:pPr>
            <w:r>
              <w:rPr>
                <w:rFonts w:cs="Poppins"/>
                <w:noProof/>
                <w:color w:val="auto"/>
                <w:szCs w:val="20"/>
              </w:rPr>
              <w:t>34</w:t>
            </w:r>
          </w:p>
        </w:tc>
      </w:tr>
      <w:tr w:rsidR="0015495B" w:rsidRPr="0015495B" w14:paraId="555DDAFA" w14:textId="77777777" w:rsidTr="0015495B">
        <w:trPr>
          <w:jc w:val="center"/>
        </w:trPr>
        <w:tc>
          <w:tcPr>
            <w:tcW w:w="709" w:type="dxa"/>
          </w:tcPr>
          <w:p w14:paraId="2C8CB9D4" w14:textId="361C243C" w:rsidR="00A012B0" w:rsidRPr="0015495B" w:rsidRDefault="00A012B0" w:rsidP="00393576">
            <w:pPr>
              <w:jc w:val="center"/>
              <w:rPr>
                <w:rFonts w:cs="Poppins"/>
                <w:noProof/>
                <w:color w:val="auto"/>
                <w:szCs w:val="20"/>
              </w:rPr>
            </w:pPr>
            <w:r w:rsidRPr="0015495B">
              <w:rPr>
                <w:rFonts w:cs="Poppins"/>
                <w:noProof/>
                <w:color w:val="auto"/>
                <w:szCs w:val="20"/>
              </w:rPr>
              <w:t>34</w:t>
            </w:r>
          </w:p>
        </w:tc>
        <w:tc>
          <w:tcPr>
            <w:tcW w:w="8363" w:type="dxa"/>
          </w:tcPr>
          <w:p w14:paraId="2DC1D102" w14:textId="5360C053" w:rsidR="00A012B0" w:rsidRPr="0015495B" w:rsidRDefault="0078193E" w:rsidP="0015495B">
            <w:pPr>
              <w:pStyle w:val="HTMLPreformatted"/>
              <w:spacing w:line="293" w:lineRule="atLeast"/>
              <w:jc w:val="center"/>
              <w:rPr>
                <w:rFonts w:ascii="Poppins" w:hAnsi="Poppins" w:cs="Poppins"/>
                <w:b w:val="0"/>
              </w:rPr>
            </w:pPr>
            <w:r w:rsidRPr="0015495B">
              <w:rPr>
                <w:rFonts w:ascii="Poppins" w:hAnsi="Poppins" w:cs="Poppins"/>
                <w:noProof/>
              </w:rPr>
              <w:t>Fig-</w:t>
            </w:r>
            <w:r w:rsidR="00156B48" w:rsidRPr="0015495B">
              <w:rPr>
                <w:rFonts w:ascii="Poppins" w:hAnsi="Poppins" w:cs="Poppins"/>
                <w:noProof/>
              </w:rPr>
              <w:t>34</w:t>
            </w:r>
            <w:r w:rsidRPr="0015495B">
              <w:rPr>
                <w:rFonts w:ascii="Poppins" w:hAnsi="Poppins" w:cs="Poppins"/>
                <w:noProof/>
              </w:rPr>
              <w:t>:</w:t>
            </w:r>
            <w:r w:rsidR="00F7434D" w:rsidRPr="0015495B">
              <w:rPr>
                <w:rFonts w:ascii="Poppins" w:hAnsi="Poppins" w:cs="Poppins"/>
              </w:rPr>
              <w:t xml:space="preserve"> </w:t>
            </w:r>
            <w:r w:rsidR="00EC1107" w:rsidRPr="00EC1107">
              <w:rPr>
                <w:rFonts w:ascii="Poppins" w:hAnsi="Poppins" w:cs="Poppins"/>
              </w:rPr>
              <w:t>Confusion matrix for test and train data</w:t>
            </w:r>
          </w:p>
        </w:tc>
        <w:tc>
          <w:tcPr>
            <w:tcW w:w="1134" w:type="dxa"/>
          </w:tcPr>
          <w:p w14:paraId="7F7C0F24" w14:textId="2ECA1DDB" w:rsidR="00A012B0" w:rsidRPr="0015495B" w:rsidRDefault="004A18FC" w:rsidP="00393576">
            <w:pPr>
              <w:jc w:val="center"/>
              <w:rPr>
                <w:rFonts w:cs="Poppins"/>
                <w:noProof/>
                <w:color w:val="auto"/>
                <w:szCs w:val="20"/>
              </w:rPr>
            </w:pPr>
            <w:r>
              <w:rPr>
                <w:rFonts w:cs="Poppins"/>
                <w:noProof/>
                <w:color w:val="auto"/>
                <w:szCs w:val="20"/>
              </w:rPr>
              <w:t>34</w:t>
            </w:r>
          </w:p>
        </w:tc>
      </w:tr>
      <w:tr w:rsidR="0015495B" w:rsidRPr="0015495B" w14:paraId="08F684E8" w14:textId="77777777" w:rsidTr="0015495B">
        <w:trPr>
          <w:jc w:val="center"/>
        </w:trPr>
        <w:tc>
          <w:tcPr>
            <w:tcW w:w="709" w:type="dxa"/>
          </w:tcPr>
          <w:p w14:paraId="72E1730A" w14:textId="4ABC8B27" w:rsidR="00A012B0" w:rsidRPr="0015495B" w:rsidRDefault="00A012B0" w:rsidP="00393576">
            <w:pPr>
              <w:jc w:val="center"/>
              <w:rPr>
                <w:rFonts w:cs="Poppins"/>
                <w:noProof/>
                <w:color w:val="auto"/>
                <w:szCs w:val="20"/>
              </w:rPr>
            </w:pPr>
            <w:r w:rsidRPr="0015495B">
              <w:rPr>
                <w:rFonts w:cs="Poppins"/>
                <w:noProof/>
                <w:color w:val="auto"/>
                <w:szCs w:val="20"/>
              </w:rPr>
              <w:t>35</w:t>
            </w:r>
          </w:p>
        </w:tc>
        <w:tc>
          <w:tcPr>
            <w:tcW w:w="8363" w:type="dxa"/>
          </w:tcPr>
          <w:p w14:paraId="4E072F88" w14:textId="04F8258E" w:rsidR="00A012B0" w:rsidRPr="00EC1107" w:rsidRDefault="0078193E" w:rsidP="0015495B">
            <w:pPr>
              <w:pStyle w:val="HTMLPreformatted"/>
              <w:spacing w:line="293" w:lineRule="atLeast"/>
              <w:jc w:val="center"/>
              <w:rPr>
                <w:rFonts w:ascii="Poppins" w:hAnsi="Poppins" w:cs="Poppins"/>
              </w:rPr>
            </w:pPr>
            <w:r w:rsidRPr="00EC1107">
              <w:rPr>
                <w:rFonts w:ascii="Poppins" w:hAnsi="Poppins" w:cs="Poppins"/>
                <w:noProof/>
              </w:rPr>
              <w:t>Fig-</w:t>
            </w:r>
            <w:r w:rsidR="00156B48" w:rsidRPr="00EC1107">
              <w:rPr>
                <w:rFonts w:ascii="Poppins" w:hAnsi="Poppins" w:cs="Poppins"/>
                <w:noProof/>
              </w:rPr>
              <w:t>35</w:t>
            </w:r>
            <w:r w:rsidRPr="00EC1107">
              <w:rPr>
                <w:rFonts w:ascii="Poppins" w:hAnsi="Poppins" w:cs="Poppins"/>
                <w:noProof/>
              </w:rPr>
              <w:t>:</w:t>
            </w:r>
            <w:r w:rsidR="00F7434D" w:rsidRPr="00EC1107">
              <w:rPr>
                <w:rFonts w:ascii="Poppins" w:hAnsi="Poppins" w:cs="Poppins"/>
              </w:rPr>
              <w:t xml:space="preserve"> </w:t>
            </w:r>
            <w:r w:rsidR="00A81D05" w:rsidRPr="00EC1107">
              <w:rPr>
                <w:rFonts w:ascii="Poppins" w:hAnsi="Poppins" w:cs="Poppins"/>
              </w:rPr>
              <w:t>AUC curve for train and test data</w:t>
            </w:r>
          </w:p>
        </w:tc>
        <w:tc>
          <w:tcPr>
            <w:tcW w:w="1134" w:type="dxa"/>
          </w:tcPr>
          <w:p w14:paraId="04B759A3" w14:textId="6FEDE429" w:rsidR="00A012B0" w:rsidRPr="0015495B" w:rsidRDefault="0084300F" w:rsidP="00393576">
            <w:pPr>
              <w:jc w:val="center"/>
              <w:rPr>
                <w:rFonts w:cs="Poppins"/>
                <w:noProof/>
                <w:color w:val="auto"/>
                <w:szCs w:val="20"/>
              </w:rPr>
            </w:pPr>
            <w:r>
              <w:rPr>
                <w:rFonts w:cs="Poppins"/>
                <w:noProof/>
                <w:color w:val="auto"/>
                <w:szCs w:val="20"/>
              </w:rPr>
              <w:t>35</w:t>
            </w:r>
          </w:p>
        </w:tc>
      </w:tr>
      <w:tr w:rsidR="0015495B" w:rsidRPr="0015495B" w14:paraId="37F47E18" w14:textId="77777777" w:rsidTr="0015495B">
        <w:trPr>
          <w:jc w:val="center"/>
        </w:trPr>
        <w:tc>
          <w:tcPr>
            <w:tcW w:w="709" w:type="dxa"/>
          </w:tcPr>
          <w:p w14:paraId="030F631D" w14:textId="4A8A86D1" w:rsidR="00A012B0" w:rsidRPr="0015495B" w:rsidRDefault="00A012B0" w:rsidP="00393576">
            <w:pPr>
              <w:jc w:val="center"/>
              <w:rPr>
                <w:rFonts w:cs="Poppins"/>
                <w:noProof/>
                <w:color w:val="auto"/>
                <w:szCs w:val="20"/>
              </w:rPr>
            </w:pPr>
            <w:r w:rsidRPr="0015495B">
              <w:rPr>
                <w:rFonts w:cs="Poppins"/>
                <w:noProof/>
                <w:color w:val="auto"/>
                <w:szCs w:val="20"/>
              </w:rPr>
              <w:t>36</w:t>
            </w:r>
          </w:p>
        </w:tc>
        <w:tc>
          <w:tcPr>
            <w:tcW w:w="8363" w:type="dxa"/>
          </w:tcPr>
          <w:p w14:paraId="0059F408" w14:textId="7B5E47D2" w:rsidR="00A012B0" w:rsidRPr="00A81D05" w:rsidRDefault="0078193E" w:rsidP="00A81D05">
            <w:pPr>
              <w:spacing w:after="120"/>
              <w:ind w:right="62"/>
              <w:jc w:val="center"/>
              <w:rPr>
                <w:b/>
                <w:bCs/>
              </w:rPr>
            </w:pPr>
            <w:r w:rsidRPr="0015495B">
              <w:rPr>
                <w:rFonts w:cs="Poppins"/>
                <w:b/>
                <w:noProof/>
              </w:rPr>
              <w:t>Fig-</w:t>
            </w:r>
            <w:r w:rsidR="00156B48" w:rsidRPr="0015495B">
              <w:rPr>
                <w:rFonts w:cs="Poppins"/>
                <w:b/>
                <w:noProof/>
              </w:rPr>
              <w:t>36</w:t>
            </w:r>
            <w:r w:rsidRPr="0015495B">
              <w:rPr>
                <w:rFonts w:cs="Poppins"/>
                <w:b/>
                <w:noProof/>
              </w:rPr>
              <w:t>:</w:t>
            </w:r>
            <w:r w:rsidR="00F7434D" w:rsidRPr="0015495B">
              <w:rPr>
                <w:rFonts w:cs="Poppins"/>
                <w:b/>
              </w:rPr>
              <w:t xml:space="preserve"> </w:t>
            </w:r>
            <w:r w:rsidR="00A81D05">
              <w:rPr>
                <w:b/>
                <w:bCs/>
              </w:rPr>
              <w:t>Classification and Confusion matrix for train and test data</w:t>
            </w:r>
          </w:p>
        </w:tc>
        <w:tc>
          <w:tcPr>
            <w:tcW w:w="1134" w:type="dxa"/>
          </w:tcPr>
          <w:p w14:paraId="15F375A2" w14:textId="7337E504" w:rsidR="00A012B0" w:rsidRPr="0015495B" w:rsidRDefault="0084300F" w:rsidP="00393576">
            <w:pPr>
              <w:jc w:val="center"/>
              <w:rPr>
                <w:rFonts w:cs="Poppins"/>
                <w:noProof/>
                <w:color w:val="auto"/>
                <w:szCs w:val="20"/>
              </w:rPr>
            </w:pPr>
            <w:r>
              <w:rPr>
                <w:rFonts w:cs="Poppins"/>
                <w:noProof/>
                <w:color w:val="auto"/>
                <w:szCs w:val="20"/>
              </w:rPr>
              <w:t>35</w:t>
            </w:r>
          </w:p>
        </w:tc>
      </w:tr>
      <w:tr w:rsidR="0015495B" w:rsidRPr="0015495B" w14:paraId="4A806EE4" w14:textId="77777777" w:rsidTr="0015495B">
        <w:trPr>
          <w:jc w:val="center"/>
        </w:trPr>
        <w:tc>
          <w:tcPr>
            <w:tcW w:w="709" w:type="dxa"/>
          </w:tcPr>
          <w:p w14:paraId="31FA871D" w14:textId="4CEA55A7" w:rsidR="00A012B0" w:rsidRPr="0015495B" w:rsidRDefault="00A012B0" w:rsidP="00393576">
            <w:pPr>
              <w:jc w:val="center"/>
              <w:rPr>
                <w:rFonts w:cs="Poppins"/>
                <w:noProof/>
                <w:color w:val="auto"/>
                <w:szCs w:val="20"/>
              </w:rPr>
            </w:pPr>
            <w:r w:rsidRPr="0015495B">
              <w:rPr>
                <w:rFonts w:cs="Poppins"/>
                <w:noProof/>
                <w:color w:val="auto"/>
                <w:szCs w:val="20"/>
              </w:rPr>
              <w:t>37</w:t>
            </w:r>
          </w:p>
        </w:tc>
        <w:tc>
          <w:tcPr>
            <w:tcW w:w="8363" w:type="dxa"/>
          </w:tcPr>
          <w:p w14:paraId="731E3162" w14:textId="15BF9DC2" w:rsidR="00A012B0" w:rsidRPr="00CE025D" w:rsidRDefault="0078193E" w:rsidP="0015495B">
            <w:pPr>
              <w:pStyle w:val="HTMLPreformatted"/>
              <w:spacing w:line="293" w:lineRule="atLeast"/>
              <w:jc w:val="center"/>
              <w:rPr>
                <w:rFonts w:ascii="Poppins" w:hAnsi="Poppins" w:cs="Poppins"/>
              </w:rPr>
            </w:pPr>
            <w:r w:rsidRPr="00CE025D">
              <w:rPr>
                <w:rFonts w:ascii="Poppins" w:hAnsi="Poppins" w:cs="Poppins"/>
                <w:noProof/>
              </w:rPr>
              <w:t>Fig-</w:t>
            </w:r>
            <w:r w:rsidR="00156B48" w:rsidRPr="00CE025D">
              <w:rPr>
                <w:rFonts w:ascii="Poppins" w:hAnsi="Poppins" w:cs="Poppins"/>
                <w:noProof/>
              </w:rPr>
              <w:t>37</w:t>
            </w:r>
            <w:r w:rsidRPr="00CE025D">
              <w:rPr>
                <w:rFonts w:ascii="Poppins" w:hAnsi="Poppins" w:cs="Poppins"/>
                <w:noProof/>
              </w:rPr>
              <w:t>:</w:t>
            </w:r>
            <w:r w:rsidR="00F7434D" w:rsidRPr="00CE025D">
              <w:rPr>
                <w:rFonts w:ascii="Poppins" w:hAnsi="Poppins" w:cs="Poppins"/>
              </w:rPr>
              <w:t xml:space="preserve"> </w:t>
            </w:r>
            <w:r w:rsidR="00CE025D" w:rsidRPr="00CE025D">
              <w:rPr>
                <w:rFonts w:ascii="Poppins" w:hAnsi="Poppins" w:cs="Poppins"/>
              </w:rPr>
              <w:t>AUC curve for train and test data</w:t>
            </w:r>
          </w:p>
        </w:tc>
        <w:tc>
          <w:tcPr>
            <w:tcW w:w="1134" w:type="dxa"/>
          </w:tcPr>
          <w:p w14:paraId="6859723D" w14:textId="1CBC3732" w:rsidR="00A012B0" w:rsidRPr="0015495B" w:rsidRDefault="004F7BFF" w:rsidP="00393576">
            <w:pPr>
              <w:jc w:val="center"/>
              <w:rPr>
                <w:rFonts w:cs="Poppins"/>
                <w:noProof/>
                <w:color w:val="auto"/>
                <w:szCs w:val="20"/>
              </w:rPr>
            </w:pPr>
            <w:r>
              <w:rPr>
                <w:rFonts w:cs="Poppins"/>
                <w:noProof/>
                <w:color w:val="auto"/>
                <w:szCs w:val="20"/>
              </w:rPr>
              <w:t>3</w:t>
            </w:r>
            <w:r w:rsidR="0084300F">
              <w:rPr>
                <w:rFonts w:cs="Poppins"/>
                <w:noProof/>
                <w:color w:val="auto"/>
                <w:szCs w:val="20"/>
              </w:rPr>
              <w:t>6</w:t>
            </w:r>
          </w:p>
        </w:tc>
      </w:tr>
      <w:tr w:rsidR="0015495B" w:rsidRPr="0015495B" w14:paraId="10389A13" w14:textId="77777777" w:rsidTr="0015495B">
        <w:trPr>
          <w:jc w:val="center"/>
        </w:trPr>
        <w:tc>
          <w:tcPr>
            <w:tcW w:w="709" w:type="dxa"/>
          </w:tcPr>
          <w:p w14:paraId="7ECE9CA4" w14:textId="676A63B0" w:rsidR="00A012B0" w:rsidRPr="0015495B" w:rsidRDefault="00A012B0" w:rsidP="00393576">
            <w:pPr>
              <w:jc w:val="center"/>
              <w:rPr>
                <w:rFonts w:cs="Poppins"/>
                <w:noProof/>
                <w:color w:val="auto"/>
                <w:szCs w:val="20"/>
              </w:rPr>
            </w:pPr>
            <w:r w:rsidRPr="0015495B">
              <w:rPr>
                <w:rFonts w:cs="Poppins"/>
                <w:noProof/>
                <w:color w:val="auto"/>
                <w:szCs w:val="20"/>
              </w:rPr>
              <w:t>38</w:t>
            </w:r>
          </w:p>
        </w:tc>
        <w:tc>
          <w:tcPr>
            <w:tcW w:w="8363" w:type="dxa"/>
          </w:tcPr>
          <w:p w14:paraId="575C4865" w14:textId="1AD95751" w:rsidR="00A012B0" w:rsidRPr="00CE025D" w:rsidRDefault="0078193E" w:rsidP="00CE025D">
            <w:pPr>
              <w:spacing w:after="120"/>
              <w:ind w:right="62"/>
              <w:jc w:val="center"/>
              <w:rPr>
                <w:b/>
                <w:bCs/>
                <w:noProof/>
              </w:rPr>
            </w:pPr>
            <w:r w:rsidRPr="0015495B">
              <w:rPr>
                <w:rFonts w:cs="Poppins"/>
                <w:b/>
                <w:noProof/>
              </w:rPr>
              <w:t>Fig-</w:t>
            </w:r>
            <w:r w:rsidR="00156B48" w:rsidRPr="0015495B">
              <w:rPr>
                <w:rFonts w:cs="Poppins"/>
                <w:b/>
                <w:noProof/>
              </w:rPr>
              <w:t>38</w:t>
            </w:r>
            <w:r w:rsidRPr="0015495B">
              <w:rPr>
                <w:rFonts w:cs="Poppins"/>
                <w:b/>
                <w:noProof/>
              </w:rPr>
              <w:t>:</w:t>
            </w:r>
            <w:r w:rsidR="00F7434D" w:rsidRPr="0015495B">
              <w:rPr>
                <w:rFonts w:cs="Poppins"/>
                <w:b/>
              </w:rPr>
              <w:t xml:space="preserve"> </w:t>
            </w:r>
            <w:r w:rsidR="00377546">
              <w:rPr>
                <w:b/>
                <w:bCs/>
                <w:noProof/>
              </w:rPr>
              <w:t>LDA classification Matrix for Train and test data</w:t>
            </w:r>
          </w:p>
        </w:tc>
        <w:tc>
          <w:tcPr>
            <w:tcW w:w="1134" w:type="dxa"/>
          </w:tcPr>
          <w:p w14:paraId="0A523E9C" w14:textId="5F7473F7" w:rsidR="00A012B0" w:rsidRPr="0015495B" w:rsidRDefault="004F7BFF" w:rsidP="00393576">
            <w:pPr>
              <w:jc w:val="center"/>
              <w:rPr>
                <w:rFonts w:cs="Poppins"/>
                <w:noProof/>
                <w:color w:val="auto"/>
                <w:szCs w:val="20"/>
              </w:rPr>
            </w:pPr>
            <w:r>
              <w:rPr>
                <w:rFonts w:cs="Poppins"/>
                <w:noProof/>
                <w:color w:val="auto"/>
                <w:szCs w:val="20"/>
              </w:rPr>
              <w:t>3</w:t>
            </w:r>
            <w:r w:rsidR="0084300F">
              <w:rPr>
                <w:rFonts w:cs="Poppins"/>
                <w:noProof/>
                <w:color w:val="auto"/>
                <w:szCs w:val="20"/>
              </w:rPr>
              <w:t>6</w:t>
            </w:r>
          </w:p>
        </w:tc>
      </w:tr>
      <w:tr w:rsidR="0015495B" w:rsidRPr="0015495B" w14:paraId="0416DF9B" w14:textId="77777777" w:rsidTr="0015495B">
        <w:trPr>
          <w:jc w:val="center"/>
        </w:trPr>
        <w:tc>
          <w:tcPr>
            <w:tcW w:w="709" w:type="dxa"/>
          </w:tcPr>
          <w:p w14:paraId="05AE9A5B" w14:textId="6A479CDF" w:rsidR="00A012B0" w:rsidRPr="0015495B" w:rsidRDefault="00A012B0" w:rsidP="00393576">
            <w:pPr>
              <w:jc w:val="center"/>
              <w:rPr>
                <w:rFonts w:cs="Poppins"/>
                <w:noProof/>
                <w:color w:val="auto"/>
                <w:szCs w:val="20"/>
              </w:rPr>
            </w:pPr>
            <w:r w:rsidRPr="0015495B">
              <w:rPr>
                <w:rFonts w:cs="Poppins"/>
                <w:noProof/>
                <w:color w:val="auto"/>
                <w:szCs w:val="20"/>
              </w:rPr>
              <w:t>39</w:t>
            </w:r>
          </w:p>
        </w:tc>
        <w:tc>
          <w:tcPr>
            <w:tcW w:w="8363" w:type="dxa"/>
          </w:tcPr>
          <w:p w14:paraId="16644F48" w14:textId="3D212A7D" w:rsidR="00A012B0" w:rsidRPr="0015495B" w:rsidRDefault="0078193E" w:rsidP="0015495B">
            <w:pPr>
              <w:pStyle w:val="HTMLPreformatted"/>
              <w:spacing w:line="293" w:lineRule="atLeast"/>
              <w:jc w:val="center"/>
              <w:rPr>
                <w:rFonts w:ascii="Poppins" w:hAnsi="Poppins" w:cs="Poppins"/>
                <w:b w:val="0"/>
              </w:rPr>
            </w:pPr>
            <w:r w:rsidRPr="0015495B">
              <w:rPr>
                <w:rFonts w:ascii="Poppins" w:hAnsi="Poppins" w:cs="Poppins"/>
                <w:noProof/>
              </w:rPr>
              <w:t>Fig-</w:t>
            </w:r>
            <w:r w:rsidR="000365BC" w:rsidRPr="0015495B">
              <w:rPr>
                <w:rFonts w:ascii="Poppins" w:hAnsi="Poppins" w:cs="Poppins"/>
                <w:noProof/>
              </w:rPr>
              <w:t>39</w:t>
            </w:r>
            <w:r w:rsidRPr="0015495B">
              <w:rPr>
                <w:rFonts w:ascii="Poppins" w:hAnsi="Poppins" w:cs="Poppins"/>
                <w:noProof/>
              </w:rPr>
              <w:t>:</w:t>
            </w:r>
            <w:r w:rsidR="00F7434D" w:rsidRPr="0015495B">
              <w:rPr>
                <w:rFonts w:ascii="Poppins" w:hAnsi="Poppins" w:cs="Poppins"/>
              </w:rPr>
              <w:t xml:space="preserve"> </w:t>
            </w:r>
            <w:r w:rsidR="00377546" w:rsidRPr="00377546">
              <w:rPr>
                <w:rFonts w:ascii="Poppins" w:hAnsi="Poppins" w:cs="Poppins"/>
                <w:noProof/>
              </w:rPr>
              <w:t>AUC ROC curve</w:t>
            </w:r>
          </w:p>
        </w:tc>
        <w:tc>
          <w:tcPr>
            <w:tcW w:w="1134" w:type="dxa"/>
          </w:tcPr>
          <w:p w14:paraId="214235CE" w14:textId="511D48F5" w:rsidR="00A012B0" w:rsidRPr="0015495B" w:rsidRDefault="004F7BFF" w:rsidP="00393576">
            <w:pPr>
              <w:jc w:val="center"/>
              <w:rPr>
                <w:rFonts w:cs="Poppins"/>
                <w:noProof/>
                <w:color w:val="auto"/>
                <w:szCs w:val="20"/>
              </w:rPr>
            </w:pPr>
            <w:r>
              <w:rPr>
                <w:rFonts w:cs="Poppins"/>
                <w:noProof/>
                <w:color w:val="auto"/>
                <w:szCs w:val="20"/>
              </w:rPr>
              <w:t>3</w:t>
            </w:r>
            <w:r w:rsidR="0084300F">
              <w:rPr>
                <w:rFonts w:cs="Poppins"/>
                <w:noProof/>
                <w:color w:val="auto"/>
                <w:szCs w:val="20"/>
              </w:rPr>
              <w:t>6</w:t>
            </w:r>
          </w:p>
        </w:tc>
      </w:tr>
      <w:tr w:rsidR="0015495B" w:rsidRPr="0015495B" w14:paraId="5579C92D" w14:textId="77777777" w:rsidTr="0015495B">
        <w:trPr>
          <w:jc w:val="center"/>
        </w:trPr>
        <w:tc>
          <w:tcPr>
            <w:tcW w:w="709" w:type="dxa"/>
          </w:tcPr>
          <w:p w14:paraId="05E677DC" w14:textId="203866B8" w:rsidR="00A012B0" w:rsidRPr="0015495B" w:rsidRDefault="007D6775" w:rsidP="00393576">
            <w:pPr>
              <w:jc w:val="center"/>
              <w:rPr>
                <w:rFonts w:cs="Poppins"/>
                <w:noProof/>
                <w:color w:val="auto"/>
                <w:szCs w:val="20"/>
              </w:rPr>
            </w:pPr>
            <w:r w:rsidRPr="0015495B">
              <w:rPr>
                <w:rFonts w:cs="Poppins"/>
                <w:noProof/>
                <w:color w:val="auto"/>
                <w:szCs w:val="20"/>
              </w:rPr>
              <w:t>45</w:t>
            </w:r>
          </w:p>
        </w:tc>
        <w:tc>
          <w:tcPr>
            <w:tcW w:w="8363" w:type="dxa"/>
          </w:tcPr>
          <w:p w14:paraId="7590E7AB" w14:textId="021FAD02" w:rsidR="00A012B0" w:rsidRPr="0015495B" w:rsidRDefault="002747F6" w:rsidP="00393576">
            <w:pPr>
              <w:jc w:val="center"/>
              <w:rPr>
                <w:rFonts w:cs="Poppins"/>
                <w:noProof/>
                <w:color w:val="auto"/>
                <w:szCs w:val="20"/>
              </w:rPr>
            </w:pPr>
            <w:r w:rsidRPr="0015495B">
              <w:rPr>
                <w:rFonts w:cs="Poppins"/>
                <w:noProof/>
                <w:color w:val="auto"/>
                <w:szCs w:val="20"/>
              </w:rPr>
              <w:t>Fig-45: Comparision</w:t>
            </w:r>
          </w:p>
        </w:tc>
        <w:tc>
          <w:tcPr>
            <w:tcW w:w="1134" w:type="dxa"/>
          </w:tcPr>
          <w:p w14:paraId="53148687" w14:textId="135158B2" w:rsidR="00A012B0" w:rsidRPr="0015495B" w:rsidRDefault="002747F6" w:rsidP="00393576">
            <w:pPr>
              <w:jc w:val="center"/>
              <w:rPr>
                <w:rFonts w:cs="Poppins"/>
                <w:noProof/>
                <w:color w:val="auto"/>
                <w:szCs w:val="20"/>
              </w:rPr>
            </w:pPr>
            <w:r w:rsidRPr="0015495B">
              <w:rPr>
                <w:rFonts w:cs="Poppins"/>
                <w:noProof/>
                <w:color w:val="auto"/>
                <w:szCs w:val="20"/>
              </w:rPr>
              <w:t>3</w:t>
            </w:r>
            <w:r w:rsidR="00A4629F">
              <w:rPr>
                <w:rFonts w:cs="Poppins"/>
                <w:noProof/>
                <w:color w:val="auto"/>
                <w:szCs w:val="20"/>
              </w:rPr>
              <w:t>4</w:t>
            </w:r>
          </w:p>
        </w:tc>
      </w:tr>
      <w:tr w:rsidR="0015495B" w:rsidRPr="0015495B" w14:paraId="5A882C0E" w14:textId="77777777" w:rsidTr="0015495B">
        <w:trPr>
          <w:jc w:val="center"/>
        </w:trPr>
        <w:tc>
          <w:tcPr>
            <w:tcW w:w="709" w:type="dxa"/>
          </w:tcPr>
          <w:p w14:paraId="678C5206" w14:textId="45A3B6C6" w:rsidR="00A57251" w:rsidRPr="0015495B" w:rsidRDefault="00A57251" w:rsidP="00393576">
            <w:pPr>
              <w:jc w:val="center"/>
              <w:rPr>
                <w:rFonts w:cs="Poppins"/>
                <w:noProof/>
                <w:color w:val="auto"/>
                <w:szCs w:val="20"/>
              </w:rPr>
            </w:pPr>
            <w:r w:rsidRPr="0015495B">
              <w:rPr>
                <w:rFonts w:cs="Poppins"/>
                <w:noProof/>
                <w:color w:val="auto"/>
                <w:szCs w:val="20"/>
              </w:rPr>
              <w:t>1</w:t>
            </w:r>
          </w:p>
        </w:tc>
        <w:tc>
          <w:tcPr>
            <w:tcW w:w="8363" w:type="dxa"/>
          </w:tcPr>
          <w:p w14:paraId="0D3394D0" w14:textId="531D019E" w:rsidR="00A57251" w:rsidRPr="0015495B" w:rsidRDefault="00A57251" w:rsidP="00393576">
            <w:pPr>
              <w:jc w:val="center"/>
              <w:rPr>
                <w:rFonts w:cs="Poppins"/>
                <w:noProof/>
                <w:color w:val="auto"/>
                <w:szCs w:val="20"/>
              </w:rPr>
            </w:pPr>
            <w:r w:rsidRPr="0015495B">
              <w:rPr>
                <w:rFonts w:cs="Poppins"/>
                <w:noProof/>
                <w:color w:val="auto"/>
                <w:szCs w:val="20"/>
              </w:rPr>
              <w:t>Table – 1</w:t>
            </w:r>
          </w:p>
        </w:tc>
        <w:tc>
          <w:tcPr>
            <w:tcW w:w="1134" w:type="dxa"/>
          </w:tcPr>
          <w:p w14:paraId="0EE0A0DE" w14:textId="0582A935" w:rsidR="00A57251" w:rsidRPr="0015495B" w:rsidRDefault="003F59FE" w:rsidP="00393576">
            <w:pPr>
              <w:jc w:val="center"/>
              <w:rPr>
                <w:rFonts w:cs="Poppins"/>
                <w:noProof/>
                <w:color w:val="auto"/>
                <w:szCs w:val="20"/>
              </w:rPr>
            </w:pPr>
            <w:r w:rsidRPr="0015495B">
              <w:rPr>
                <w:rFonts w:cs="Poppins"/>
                <w:noProof/>
                <w:color w:val="auto"/>
                <w:szCs w:val="20"/>
              </w:rPr>
              <w:t>5-7</w:t>
            </w:r>
          </w:p>
        </w:tc>
      </w:tr>
    </w:tbl>
    <w:p w14:paraId="366AED0B" w14:textId="06E70D1C" w:rsidR="00237E01" w:rsidRPr="00195502" w:rsidRDefault="00237E01" w:rsidP="006F00CB">
      <w:pPr>
        <w:pStyle w:val="Heading1"/>
        <w:spacing w:after="86"/>
        <w:jc w:val="both"/>
        <w:rPr>
          <w:rFonts w:ascii="Poppins" w:eastAsia="Calibri" w:hAnsi="Poppins" w:cs="Poppins"/>
          <w:b/>
          <w:bCs/>
          <w:color w:val="auto"/>
          <w:sz w:val="36"/>
          <w:szCs w:val="36"/>
        </w:rPr>
      </w:pPr>
      <w:r w:rsidRPr="00195502">
        <w:rPr>
          <w:rFonts w:ascii="Poppins" w:hAnsi="Poppins" w:cs="Poppins"/>
          <w:b/>
          <w:bCs/>
          <w:color w:val="auto"/>
          <w:sz w:val="36"/>
          <w:szCs w:val="36"/>
        </w:rPr>
        <w:lastRenderedPageBreak/>
        <w:t xml:space="preserve">Problem </w:t>
      </w:r>
      <w:r w:rsidR="00C1547B" w:rsidRPr="00195502">
        <w:rPr>
          <w:rFonts w:ascii="Poppins" w:hAnsi="Poppins" w:cs="Poppins"/>
          <w:b/>
          <w:bCs/>
          <w:color w:val="auto"/>
          <w:sz w:val="36"/>
          <w:szCs w:val="36"/>
        </w:rPr>
        <w:t xml:space="preserve">1 </w:t>
      </w:r>
      <w:r w:rsidRPr="00195502">
        <w:rPr>
          <w:rFonts w:ascii="Poppins" w:hAnsi="Poppins" w:cs="Poppins"/>
          <w:b/>
          <w:bCs/>
          <w:color w:val="auto"/>
          <w:sz w:val="36"/>
          <w:szCs w:val="36"/>
        </w:rPr>
        <w:t>– Linear Regression:</w:t>
      </w:r>
    </w:p>
    <w:p w14:paraId="66743D5B" w14:textId="77777777" w:rsidR="004B130C" w:rsidRDefault="00840710" w:rsidP="005813A4">
      <w:pPr>
        <w:jc w:val="both"/>
        <w:rPr>
          <w:rFonts w:ascii="Calibri" w:eastAsia="Calibri" w:hAnsi="Calibri"/>
          <w:b/>
          <w:bCs/>
          <w:color w:val="000000"/>
          <w:sz w:val="22"/>
        </w:rPr>
      </w:pPr>
      <w:r w:rsidRPr="00D005C1">
        <w:rPr>
          <w:b/>
          <w:bCs/>
          <w:sz w:val="22"/>
        </w:rPr>
        <w:t>The comp-activ databases is a collection of a computer systems activity measures. The</w:t>
      </w:r>
      <w:r w:rsidR="000E18D3">
        <w:rPr>
          <w:b/>
          <w:bCs/>
          <w:sz w:val="22"/>
        </w:rPr>
        <w:t xml:space="preserve"> </w:t>
      </w:r>
      <w:r w:rsidRPr="00D005C1">
        <w:rPr>
          <w:b/>
          <w:bCs/>
          <w:sz w:val="22"/>
        </w:rPr>
        <w:t xml:space="preserve">data was collected from a Sun </w:t>
      </w:r>
      <w:r w:rsidR="00556CCB" w:rsidRPr="00D005C1">
        <w:rPr>
          <w:b/>
          <w:bCs/>
          <w:sz w:val="22"/>
        </w:rPr>
        <w:t>SPARCstation</w:t>
      </w:r>
      <w:r w:rsidRPr="00D005C1">
        <w:rPr>
          <w:b/>
          <w:bCs/>
          <w:sz w:val="22"/>
        </w:rPr>
        <w:t xml:space="preserve"> 20/712 with 128 Mbytes of memory running in a multi-user university department. Users would typically be doing a large variety of tasks</w:t>
      </w:r>
      <w:r w:rsidR="004B130C">
        <w:rPr>
          <w:b/>
          <w:bCs/>
          <w:sz w:val="22"/>
        </w:rPr>
        <w:t xml:space="preserve"> </w:t>
      </w:r>
      <w:r w:rsidRPr="00D005C1">
        <w:rPr>
          <w:b/>
          <w:bCs/>
          <w:sz w:val="22"/>
        </w:rPr>
        <w:t xml:space="preserve">ranging from accessing the internet, editing files or running very </w:t>
      </w:r>
      <w:r w:rsidR="00FE2D28" w:rsidRPr="00D005C1">
        <w:rPr>
          <w:b/>
          <w:bCs/>
          <w:sz w:val="22"/>
        </w:rPr>
        <w:t>CPU</w:t>
      </w:r>
      <w:r w:rsidRPr="00D005C1">
        <w:rPr>
          <w:b/>
          <w:bCs/>
          <w:sz w:val="22"/>
        </w:rPr>
        <w:t>-bound programs.</w:t>
      </w:r>
    </w:p>
    <w:p w14:paraId="7B9F1B0C" w14:textId="1E72547A" w:rsidR="00D01BD5" w:rsidRPr="004B130C" w:rsidRDefault="00840710" w:rsidP="005813A4">
      <w:pPr>
        <w:jc w:val="both"/>
        <w:rPr>
          <w:rFonts w:ascii="Calibri" w:eastAsia="Calibri" w:hAnsi="Calibri"/>
          <w:b/>
          <w:bCs/>
          <w:color w:val="000000"/>
          <w:sz w:val="22"/>
        </w:rPr>
      </w:pPr>
      <w:r w:rsidRPr="00D005C1">
        <w:rPr>
          <w:b/>
          <w:bCs/>
          <w:sz w:val="22"/>
        </w:rPr>
        <w:t>As you are a budding data scientist you thought to find out a linear equation to build a model to predict</w:t>
      </w:r>
      <w:r w:rsidR="00D01BD5">
        <w:rPr>
          <w:b/>
          <w:bCs/>
          <w:sz w:val="22"/>
        </w:rPr>
        <w:t>.</w:t>
      </w:r>
    </w:p>
    <w:p w14:paraId="1631D6C0" w14:textId="7266F9A1" w:rsidR="00840710" w:rsidRPr="00D005C1" w:rsidRDefault="00840710" w:rsidP="005813A4">
      <w:pPr>
        <w:spacing w:after="9"/>
        <w:jc w:val="both"/>
        <w:rPr>
          <w:b/>
          <w:bCs/>
          <w:sz w:val="22"/>
        </w:rPr>
      </w:pPr>
      <w:r w:rsidRPr="00D005C1">
        <w:rPr>
          <w:b/>
          <w:bCs/>
          <w:sz w:val="22"/>
        </w:rPr>
        <w:t xml:space="preserve">'usr'(Portion of time (%) that </w:t>
      </w:r>
      <w:r w:rsidR="00FE2D28" w:rsidRPr="00D005C1">
        <w:rPr>
          <w:b/>
          <w:bCs/>
          <w:sz w:val="22"/>
        </w:rPr>
        <w:t>CPUs</w:t>
      </w:r>
      <w:r w:rsidRPr="00D005C1">
        <w:rPr>
          <w:b/>
          <w:bCs/>
          <w:sz w:val="22"/>
        </w:rPr>
        <w:t xml:space="preserve"> run in user mode) and to find out how each attribute affects the system to be in 'usr' mode using a list of system attributes. </w:t>
      </w:r>
    </w:p>
    <w:p w14:paraId="2478917F" w14:textId="05D3ABBE" w:rsidR="00D005C1" w:rsidRDefault="00D005C1" w:rsidP="00D005C1">
      <w:pPr>
        <w:rPr>
          <w:b/>
          <w:bCs/>
          <w:szCs w:val="20"/>
        </w:rPr>
      </w:pPr>
    </w:p>
    <w:p w14:paraId="67119CD8" w14:textId="3D8DD93C" w:rsidR="00195502" w:rsidRPr="00195502" w:rsidRDefault="00195502" w:rsidP="006F00CB">
      <w:pPr>
        <w:pStyle w:val="Heading2"/>
        <w:jc w:val="both"/>
        <w:rPr>
          <w:rFonts w:ascii="Calibri" w:eastAsia="Calibri" w:hAnsi="Calibri"/>
          <w:color w:val="2F5496"/>
          <w:sz w:val="28"/>
          <w:szCs w:val="28"/>
        </w:rPr>
      </w:pPr>
      <w:bookmarkStart w:id="0" w:name="_Toc36294"/>
      <w:r w:rsidRPr="00195502">
        <w:rPr>
          <w:sz w:val="28"/>
          <w:szCs w:val="28"/>
        </w:rPr>
        <w:t xml:space="preserve">Introduction: </w:t>
      </w:r>
      <w:bookmarkEnd w:id="0"/>
    </w:p>
    <w:p w14:paraId="29BB04E7" w14:textId="77777777" w:rsidR="00195502" w:rsidRDefault="00195502" w:rsidP="00E135B9">
      <w:pPr>
        <w:jc w:val="both"/>
      </w:pPr>
      <w:r>
        <w:t xml:space="preserve">The aim is to establish a linear equation for predicting 'usr' (the percentage of time CPUs operate in user mode). Also, to analyse various system attributes to understand their influence on the system's 'usr' mode. </w:t>
      </w:r>
    </w:p>
    <w:p w14:paraId="1A5B4C90" w14:textId="4822A154" w:rsidR="00D005C1" w:rsidRDefault="00D005C1" w:rsidP="00D005C1">
      <w:pPr>
        <w:rPr>
          <w:szCs w:val="20"/>
        </w:rPr>
      </w:pPr>
    </w:p>
    <w:p w14:paraId="1CF8D45E" w14:textId="65C690D4" w:rsidR="00B244F0" w:rsidRDefault="00B244F0" w:rsidP="00D005C1">
      <w:pPr>
        <w:rPr>
          <w:rFonts w:eastAsia="Nirmala UI" w:cs="Poppins"/>
          <w:b/>
          <w:sz w:val="28"/>
          <w:szCs w:val="28"/>
        </w:rPr>
      </w:pPr>
      <w:r w:rsidRPr="00B244F0">
        <w:rPr>
          <w:rFonts w:eastAsia="Nirmala UI" w:cs="Poppins"/>
          <w:b/>
          <w:sz w:val="28"/>
          <w:szCs w:val="28"/>
        </w:rPr>
        <w:t>DICTIONARY:</w:t>
      </w:r>
    </w:p>
    <w:tbl>
      <w:tblPr>
        <w:tblStyle w:val="TableGrid0"/>
        <w:tblW w:w="10562" w:type="dxa"/>
        <w:tblInd w:w="0" w:type="dxa"/>
        <w:tblCellMar>
          <w:top w:w="7" w:type="dxa"/>
          <w:left w:w="109" w:type="dxa"/>
          <w:right w:w="115" w:type="dxa"/>
        </w:tblCellMar>
        <w:tblLook w:val="04A0" w:firstRow="1" w:lastRow="0" w:firstColumn="1" w:lastColumn="0" w:noHBand="0" w:noVBand="1"/>
      </w:tblPr>
      <w:tblGrid>
        <w:gridCol w:w="1202"/>
        <w:gridCol w:w="9360"/>
      </w:tblGrid>
      <w:tr w:rsidR="00445E62" w14:paraId="0BAC148F" w14:textId="77777777" w:rsidTr="006351FC">
        <w:trPr>
          <w:trHeight w:val="217"/>
        </w:trPr>
        <w:tc>
          <w:tcPr>
            <w:tcW w:w="1184" w:type="dxa"/>
            <w:tcBorders>
              <w:top w:val="single" w:sz="4" w:space="0" w:color="000000"/>
              <w:left w:val="single" w:sz="4" w:space="0" w:color="000000"/>
              <w:bottom w:val="single" w:sz="4" w:space="0" w:color="000000"/>
              <w:right w:val="single" w:sz="4" w:space="0" w:color="000000"/>
            </w:tcBorders>
            <w:shd w:val="clear" w:color="auto" w:fill="DFF3FA"/>
          </w:tcPr>
          <w:p w14:paraId="301E99BB" w14:textId="77777777" w:rsidR="00445E62" w:rsidRDefault="00445E62" w:rsidP="00543B31">
            <w:pPr>
              <w:spacing w:line="259" w:lineRule="auto"/>
              <w:ind w:left="100"/>
            </w:pPr>
            <w:r>
              <w:rPr>
                <w:color w:val="000000"/>
              </w:rPr>
              <w:t>Column</w:t>
            </w:r>
          </w:p>
        </w:tc>
        <w:tc>
          <w:tcPr>
            <w:tcW w:w="9378" w:type="dxa"/>
            <w:tcBorders>
              <w:top w:val="single" w:sz="4" w:space="0" w:color="000000"/>
              <w:left w:val="single" w:sz="4" w:space="0" w:color="000000"/>
              <w:bottom w:val="single" w:sz="4" w:space="0" w:color="000000"/>
              <w:right w:val="single" w:sz="4" w:space="0" w:color="000000"/>
            </w:tcBorders>
            <w:shd w:val="clear" w:color="auto" w:fill="DFF3FA"/>
          </w:tcPr>
          <w:p w14:paraId="20FC5741" w14:textId="77777777" w:rsidR="00445E62" w:rsidRDefault="00445E62" w:rsidP="00543B31">
            <w:pPr>
              <w:spacing w:line="259" w:lineRule="auto"/>
              <w:ind w:left="6"/>
              <w:jc w:val="center"/>
            </w:pPr>
            <w:r>
              <w:rPr>
                <w:color w:val="000000"/>
              </w:rPr>
              <w:t>Description</w:t>
            </w:r>
          </w:p>
        </w:tc>
      </w:tr>
      <w:tr w:rsidR="00445E62" w14:paraId="799FD6F5" w14:textId="77777777" w:rsidTr="006351FC">
        <w:trPr>
          <w:trHeight w:val="219"/>
        </w:trPr>
        <w:tc>
          <w:tcPr>
            <w:tcW w:w="1184" w:type="dxa"/>
            <w:tcBorders>
              <w:top w:val="single" w:sz="4" w:space="0" w:color="000000"/>
              <w:left w:val="single" w:sz="4" w:space="0" w:color="000000"/>
              <w:bottom w:val="single" w:sz="4" w:space="0" w:color="000000"/>
              <w:right w:val="single" w:sz="4" w:space="0" w:color="000000"/>
            </w:tcBorders>
          </w:tcPr>
          <w:p w14:paraId="639D7169" w14:textId="77777777" w:rsidR="00445E62" w:rsidRDefault="00445E62" w:rsidP="00543B31">
            <w:pPr>
              <w:spacing w:line="259" w:lineRule="auto"/>
              <w:ind w:left="4"/>
              <w:jc w:val="center"/>
            </w:pPr>
            <w:r>
              <w:rPr>
                <w:color w:val="000000"/>
              </w:rPr>
              <w:t>lread</w:t>
            </w:r>
          </w:p>
        </w:tc>
        <w:tc>
          <w:tcPr>
            <w:tcW w:w="9378" w:type="dxa"/>
            <w:tcBorders>
              <w:top w:val="single" w:sz="4" w:space="0" w:color="000000"/>
              <w:left w:val="single" w:sz="4" w:space="0" w:color="000000"/>
              <w:bottom w:val="single" w:sz="4" w:space="0" w:color="000000"/>
              <w:right w:val="single" w:sz="4" w:space="0" w:color="000000"/>
            </w:tcBorders>
          </w:tcPr>
          <w:p w14:paraId="2A14C394" w14:textId="4B1C2EC5" w:rsidR="00445E62" w:rsidRDefault="00445E62" w:rsidP="00543B31">
            <w:pPr>
              <w:spacing w:line="259" w:lineRule="auto"/>
              <w:ind w:left="53"/>
            </w:pPr>
            <w:r>
              <w:rPr>
                <w:color w:val="000000"/>
              </w:rPr>
              <w:t>Reads (transfers per second</w:t>
            </w:r>
            <w:r>
              <w:rPr>
                <w:color w:val="000000"/>
              </w:rPr>
              <w:t>s</w:t>
            </w:r>
            <w:r>
              <w:rPr>
                <w:color w:val="000000"/>
              </w:rPr>
              <w:t>) between system memory and user memory</w:t>
            </w:r>
          </w:p>
        </w:tc>
      </w:tr>
      <w:tr w:rsidR="00445E62" w14:paraId="098EB7F3" w14:textId="77777777" w:rsidTr="006351FC">
        <w:trPr>
          <w:trHeight w:val="218"/>
        </w:trPr>
        <w:tc>
          <w:tcPr>
            <w:tcW w:w="1184" w:type="dxa"/>
            <w:tcBorders>
              <w:top w:val="single" w:sz="4" w:space="0" w:color="000000"/>
              <w:left w:val="single" w:sz="4" w:space="0" w:color="000000"/>
              <w:bottom w:val="single" w:sz="4" w:space="0" w:color="000000"/>
              <w:right w:val="single" w:sz="4" w:space="0" w:color="000000"/>
            </w:tcBorders>
          </w:tcPr>
          <w:p w14:paraId="04067F2D" w14:textId="77777777" w:rsidR="00445E62" w:rsidRDefault="00445E62" w:rsidP="00543B31">
            <w:pPr>
              <w:spacing w:line="259" w:lineRule="auto"/>
              <w:ind w:left="3"/>
              <w:jc w:val="center"/>
            </w:pPr>
            <w:r>
              <w:rPr>
                <w:color w:val="000000"/>
              </w:rPr>
              <w:t>lwrite</w:t>
            </w:r>
          </w:p>
        </w:tc>
        <w:tc>
          <w:tcPr>
            <w:tcW w:w="9378" w:type="dxa"/>
            <w:tcBorders>
              <w:top w:val="single" w:sz="4" w:space="0" w:color="000000"/>
              <w:left w:val="single" w:sz="4" w:space="0" w:color="000000"/>
              <w:bottom w:val="single" w:sz="4" w:space="0" w:color="000000"/>
              <w:right w:val="single" w:sz="4" w:space="0" w:color="000000"/>
            </w:tcBorders>
          </w:tcPr>
          <w:p w14:paraId="084992BB" w14:textId="77777777" w:rsidR="00445E62" w:rsidRDefault="00445E62" w:rsidP="00543B31">
            <w:pPr>
              <w:spacing w:line="259" w:lineRule="auto"/>
              <w:ind w:left="53"/>
            </w:pPr>
            <w:r>
              <w:rPr>
                <w:color w:val="000000"/>
              </w:rPr>
              <w:t>writes (transfers per second) between system memory and user memory</w:t>
            </w:r>
          </w:p>
        </w:tc>
      </w:tr>
      <w:tr w:rsidR="00445E62" w14:paraId="119025A1" w14:textId="77777777" w:rsidTr="006351FC">
        <w:trPr>
          <w:trHeight w:val="218"/>
        </w:trPr>
        <w:tc>
          <w:tcPr>
            <w:tcW w:w="1184" w:type="dxa"/>
            <w:tcBorders>
              <w:top w:val="single" w:sz="4" w:space="0" w:color="000000"/>
              <w:left w:val="single" w:sz="4" w:space="0" w:color="000000"/>
              <w:bottom w:val="single" w:sz="4" w:space="0" w:color="000000"/>
              <w:right w:val="single" w:sz="4" w:space="0" w:color="000000"/>
            </w:tcBorders>
          </w:tcPr>
          <w:p w14:paraId="4333989A" w14:textId="77777777" w:rsidR="00445E62" w:rsidRDefault="00445E62" w:rsidP="00543B31">
            <w:pPr>
              <w:spacing w:line="259" w:lineRule="auto"/>
              <w:ind w:left="2"/>
              <w:jc w:val="center"/>
            </w:pPr>
            <w:r>
              <w:rPr>
                <w:color w:val="000000"/>
              </w:rPr>
              <w:t>scall</w:t>
            </w:r>
          </w:p>
        </w:tc>
        <w:tc>
          <w:tcPr>
            <w:tcW w:w="9378" w:type="dxa"/>
            <w:tcBorders>
              <w:top w:val="single" w:sz="4" w:space="0" w:color="000000"/>
              <w:left w:val="single" w:sz="4" w:space="0" w:color="000000"/>
              <w:bottom w:val="single" w:sz="4" w:space="0" w:color="000000"/>
              <w:right w:val="single" w:sz="4" w:space="0" w:color="000000"/>
            </w:tcBorders>
          </w:tcPr>
          <w:p w14:paraId="2D72360C" w14:textId="71D9C9B6" w:rsidR="00445E62" w:rsidRDefault="00445E62" w:rsidP="00543B31">
            <w:pPr>
              <w:spacing w:line="259" w:lineRule="auto"/>
              <w:ind w:left="53"/>
            </w:pPr>
            <w:r>
              <w:rPr>
                <w:color w:val="000000"/>
              </w:rPr>
              <w:t xml:space="preserve">Number of </w:t>
            </w:r>
            <w:r>
              <w:rPr>
                <w:color w:val="000000"/>
              </w:rPr>
              <w:t>systems</w:t>
            </w:r>
            <w:r>
              <w:rPr>
                <w:color w:val="000000"/>
              </w:rPr>
              <w:t xml:space="preserve"> calls of all types per second</w:t>
            </w:r>
          </w:p>
        </w:tc>
      </w:tr>
      <w:tr w:rsidR="00445E62" w14:paraId="3BAF95DE" w14:textId="77777777" w:rsidTr="006351FC">
        <w:trPr>
          <w:trHeight w:val="218"/>
        </w:trPr>
        <w:tc>
          <w:tcPr>
            <w:tcW w:w="1184" w:type="dxa"/>
            <w:tcBorders>
              <w:top w:val="single" w:sz="4" w:space="0" w:color="000000"/>
              <w:left w:val="single" w:sz="4" w:space="0" w:color="000000"/>
              <w:bottom w:val="single" w:sz="4" w:space="0" w:color="000000"/>
              <w:right w:val="single" w:sz="4" w:space="0" w:color="000000"/>
            </w:tcBorders>
          </w:tcPr>
          <w:p w14:paraId="62005EF6" w14:textId="77777777" w:rsidR="00445E62" w:rsidRDefault="00445E62" w:rsidP="00543B31">
            <w:pPr>
              <w:spacing w:line="259" w:lineRule="auto"/>
              <w:ind w:left="4"/>
              <w:jc w:val="center"/>
            </w:pPr>
            <w:r>
              <w:rPr>
                <w:color w:val="000000"/>
              </w:rPr>
              <w:t>sread</w:t>
            </w:r>
          </w:p>
        </w:tc>
        <w:tc>
          <w:tcPr>
            <w:tcW w:w="9378" w:type="dxa"/>
            <w:tcBorders>
              <w:top w:val="single" w:sz="4" w:space="0" w:color="000000"/>
              <w:left w:val="single" w:sz="4" w:space="0" w:color="000000"/>
              <w:bottom w:val="single" w:sz="4" w:space="0" w:color="000000"/>
              <w:right w:val="single" w:sz="4" w:space="0" w:color="000000"/>
            </w:tcBorders>
          </w:tcPr>
          <w:p w14:paraId="4347FC87" w14:textId="7EAA034D" w:rsidR="00445E62" w:rsidRDefault="00445E62" w:rsidP="00543B31">
            <w:pPr>
              <w:spacing w:line="259" w:lineRule="auto"/>
              <w:ind w:left="53"/>
            </w:pPr>
            <w:r>
              <w:rPr>
                <w:color w:val="000000"/>
              </w:rPr>
              <w:t>Number of system</w:t>
            </w:r>
            <w:r>
              <w:rPr>
                <w:color w:val="000000"/>
              </w:rPr>
              <w:t>s</w:t>
            </w:r>
            <w:r>
              <w:rPr>
                <w:color w:val="000000"/>
              </w:rPr>
              <w:t xml:space="preserve"> read calls per second</w:t>
            </w:r>
            <w:r>
              <w:rPr>
                <w:color w:val="000000"/>
              </w:rPr>
              <w:t>s</w:t>
            </w:r>
            <w:r>
              <w:rPr>
                <w:color w:val="000000"/>
              </w:rPr>
              <w:t>.</w:t>
            </w:r>
          </w:p>
        </w:tc>
      </w:tr>
      <w:tr w:rsidR="00445E62" w14:paraId="03BFE236" w14:textId="77777777" w:rsidTr="006351FC">
        <w:trPr>
          <w:trHeight w:val="218"/>
        </w:trPr>
        <w:tc>
          <w:tcPr>
            <w:tcW w:w="1184" w:type="dxa"/>
            <w:tcBorders>
              <w:top w:val="single" w:sz="4" w:space="0" w:color="000000"/>
              <w:left w:val="single" w:sz="4" w:space="0" w:color="000000"/>
              <w:bottom w:val="single" w:sz="4" w:space="0" w:color="000000"/>
              <w:right w:val="single" w:sz="4" w:space="0" w:color="000000"/>
            </w:tcBorders>
          </w:tcPr>
          <w:p w14:paraId="5A1542C8" w14:textId="77777777" w:rsidR="00445E62" w:rsidRDefault="00445E62" w:rsidP="00543B31">
            <w:pPr>
              <w:spacing w:line="259" w:lineRule="auto"/>
              <w:jc w:val="center"/>
            </w:pPr>
            <w:r>
              <w:rPr>
                <w:color w:val="000000"/>
              </w:rPr>
              <w:t>swrite</w:t>
            </w:r>
          </w:p>
        </w:tc>
        <w:tc>
          <w:tcPr>
            <w:tcW w:w="9378" w:type="dxa"/>
            <w:tcBorders>
              <w:top w:val="single" w:sz="4" w:space="0" w:color="000000"/>
              <w:left w:val="single" w:sz="4" w:space="0" w:color="000000"/>
              <w:bottom w:val="single" w:sz="4" w:space="0" w:color="000000"/>
              <w:right w:val="single" w:sz="4" w:space="0" w:color="000000"/>
            </w:tcBorders>
          </w:tcPr>
          <w:p w14:paraId="7CAFEA63" w14:textId="5B4D8E37" w:rsidR="00445E62" w:rsidRDefault="00445E62" w:rsidP="00543B31">
            <w:pPr>
              <w:spacing w:line="259" w:lineRule="auto"/>
              <w:ind w:left="53"/>
            </w:pPr>
            <w:r>
              <w:rPr>
                <w:color w:val="000000"/>
              </w:rPr>
              <w:t>Number of system</w:t>
            </w:r>
            <w:r>
              <w:rPr>
                <w:color w:val="000000"/>
              </w:rPr>
              <w:t>s</w:t>
            </w:r>
            <w:r>
              <w:rPr>
                <w:color w:val="000000"/>
              </w:rPr>
              <w:t xml:space="preserve"> write calls per second</w:t>
            </w:r>
            <w:r>
              <w:rPr>
                <w:color w:val="000000"/>
              </w:rPr>
              <w:t>s</w:t>
            </w:r>
            <w:r>
              <w:rPr>
                <w:color w:val="000000"/>
              </w:rPr>
              <w:t>.</w:t>
            </w:r>
          </w:p>
        </w:tc>
      </w:tr>
      <w:tr w:rsidR="00445E62" w14:paraId="21777181" w14:textId="77777777" w:rsidTr="006351FC">
        <w:trPr>
          <w:trHeight w:val="218"/>
        </w:trPr>
        <w:tc>
          <w:tcPr>
            <w:tcW w:w="1184" w:type="dxa"/>
            <w:tcBorders>
              <w:top w:val="single" w:sz="4" w:space="0" w:color="000000"/>
              <w:left w:val="single" w:sz="4" w:space="0" w:color="000000"/>
              <w:bottom w:val="single" w:sz="4" w:space="0" w:color="000000"/>
              <w:right w:val="single" w:sz="4" w:space="0" w:color="000000"/>
            </w:tcBorders>
          </w:tcPr>
          <w:p w14:paraId="7355EA09" w14:textId="77777777" w:rsidR="00445E62" w:rsidRDefault="00445E62" w:rsidP="00543B31">
            <w:pPr>
              <w:spacing w:line="259" w:lineRule="auto"/>
              <w:ind w:left="5"/>
              <w:jc w:val="center"/>
            </w:pPr>
            <w:r>
              <w:rPr>
                <w:color w:val="000000"/>
              </w:rPr>
              <w:t>fork</w:t>
            </w:r>
          </w:p>
        </w:tc>
        <w:tc>
          <w:tcPr>
            <w:tcW w:w="9378" w:type="dxa"/>
            <w:tcBorders>
              <w:top w:val="single" w:sz="4" w:space="0" w:color="000000"/>
              <w:left w:val="single" w:sz="4" w:space="0" w:color="000000"/>
              <w:bottom w:val="single" w:sz="4" w:space="0" w:color="000000"/>
              <w:right w:val="single" w:sz="4" w:space="0" w:color="000000"/>
            </w:tcBorders>
          </w:tcPr>
          <w:p w14:paraId="420052DB" w14:textId="77777777" w:rsidR="00445E62" w:rsidRDefault="00445E62" w:rsidP="00543B31">
            <w:pPr>
              <w:spacing w:line="259" w:lineRule="auto"/>
              <w:ind w:left="53"/>
            </w:pPr>
            <w:r>
              <w:rPr>
                <w:color w:val="000000"/>
              </w:rPr>
              <w:t>Number of system fork calls per second.</w:t>
            </w:r>
          </w:p>
        </w:tc>
      </w:tr>
      <w:tr w:rsidR="00445E62" w14:paraId="30CBEC20" w14:textId="77777777" w:rsidTr="006351FC">
        <w:trPr>
          <w:trHeight w:val="218"/>
        </w:trPr>
        <w:tc>
          <w:tcPr>
            <w:tcW w:w="1184" w:type="dxa"/>
            <w:tcBorders>
              <w:top w:val="single" w:sz="4" w:space="0" w:color="000000"/>
              <w:left w:val="single" w:sz="4" w:space="0" w:color="000000"/>
              <w:bottom w:val="single" w:sz="4" w:space="0" w:color="000000"/>
              <w:right w:val="single" w:sz="4" w:space="0" w:color="000000"/>
            </w:tcBorders>
          </w:tcPr>
          <w:p w14:paraId="7E4A2273" w14:textId="77777777" w:rsidR="00445E62" w:rsidRDefault="00445E62" w:rsidP="00543B31">
            <w:pPr>
              <w:spacing w:line="259" w:lineRule="auto"/>
              <w:ind w:left="5"/>
              <w:jc w:val="center"/>
            </w:pPr>
            <w:r>
              <w:rPr>
                <w:color w:val="000000"/>
              </w:rPr>
              <w:t>exec</w:t>
            </w:r>
          </w:p>
        </w:tc>
        <w:tc>
          <w:tcPr>
            <w:tcW w:w="9378" w:type="dxa"/>
            <w:tcBorders>
              <w:top w:val="single" w:sz="4" w:space="0" w:color="000000"/>
              <w:left w:val="single" w:sz="4" w:space="0" w:color="000000"/>
              <w:bottom w:val="single" w:sz="4" w:space="0" w:color="000000"/>
              <w:right w:val="single" w:sz="4" w:space="0" w:color="000000"/>
            </w:tcBorders>
          </w:tcPr>
          <w:p w14:paraId="7D1885A4" w14:textId="77777777" w:rsidR="00445E62" w:rsidRDefault="00445E62" w:rsidP="00543B31">
            <w:pPr>
              <w:spacing w:line="259" w:lineRule="auto"/>
              <w:ind w:left="53"/>
            </w:pPr>
            <w:r>
              <w:rPr>
                <w:color w:val="000000"/>
              </w:rPr>
              <w:t>Number of system exec calls per second.</w:t>
            </w:r>
          </w:p>
        </w:tc>
      </w:tr>
      <w:tr w:rsidR="00445E62" w14:paraId="373A1145" w14:textId="77777777" w:rsidTr="006351FC">
        <w:trPr>
          <w:trHeight w:val="218"/>
        </w:trPr>
        <w:tc>
          <w:tcPr>
            <w:tcW w:w="1184" w:type="dxa"/>
            <w:tcBorders>
              <w:top w:val="single" w:sz="4" w:space="0" w:color="000000"/>
              <w:left w:val="single" w:sz="4" w:space="0" w:color="000000"/>
              <w:bottom w:val="single" w:sz="4" w:space="0" w:color="000000"/>
              <w:right w:val="single" w:sz="4" w:space="0" w:color="000000"/>
            </w:tcBorders>
          </w:tcPr>
          <w:p w14:paraId="1A2E51BB" w14:textId="77777777" w:rsidR="00445E62" w:rsidRDefault="00445E62" w:rsidP="00543B31">
            <w:pPr>
              <w:spacing w:line="259" w:lineRule="auto"/>
              <w:ind w:left="4"/>
              <w:jc w:val="center"/>
            </w:pPr>
            <w:r>
              <w:rPr>
                <w:color w:val="000000"/>
              </w:rPr>
              <w:t>rchar</w:t>
            </w:r>
          </w:p>
        </w:tc>
        <w:tc>
          <w:tcPr>
            <w:tcW w:w="9378" w:type="dxa"/>
            <w:tcBorders>
              <w:top w:val="single" w:sz="4" w:space="0" w:color="000000"/>
              <w:left w:val="single" w:sz="4" w:space="0" w:color="000000"/>
              <w:bottom w:val="single" w:sz="4" w:space="0" w:color="000000"/>
              <w:right w:val="single" w:sz="4" w:space="0" w:color="000000"/>
            </w:tcBorders>
          </w:tcPr>
          <w:p w14:paraId="7E023F0F" w14:textId="77777777" w:rsidR="00445E62" w:rsidRDefault="00445E62" w:rsidP="00543B31">
            <w:pPr>
              <w:spacing w:line="259" w:lineRule="auto"/>
              <w:ind w:left="53"/>
            </w:pPr>
            <w:r>
              <w:rPr>
                <w:color w:val="000000"/>
              </w:rPr>
              <w:t>Number of characters transferred per second by system read calls</w:t>
            </w:r>
          </w:p>
        </w:tc>
      </w:tr>
      <w:tr w:rsidR="00445E62" w14:paraId="2A251BB6" w14:textId="77777777" w:rsidTr="006351FC">
        <w:trPr>
          <w:trHeight w:val="218"/>
        </w:trPr>
        <w:tc>
          <w:tcPr>
            <w:tcW w:w="1184" w:type="dxa"/>
            <w:tcBorders>
              <w:top w:val="single" w:sz="4" w:space="0" w:color="000000"/>
              <w:left w:val="single" w:sz="4" w:space="0" w:color="000000"/>
              <w:bottom w:val="single" w:sz="4" w:space="0" w:color="000000"/>
              <w:right w:val="single" w:sz="4" w:space="0" w:color="000000"/>
            </w:tcBorders>
          </w:tcPr>
          <w:p w14:paraId="49B5506B" w14:textId="77777777" w:rsidR="00445E62" w:rsidRDefault="00445E62" w:rsidP="00543B31">
            <w:pPr>
              <w:spacing w:line="259" w:lineRule="auto"/>
              <w:ind w:left="4"/>
              <w:jc w:val="center"/>
            </w:pPr>
            <w:r>
              <w:rPr>
                <w:color w:val="000000"/>
              </w:rPr>
              <w:t>wchar</w:t>
            </w:r>
          </w:p>
        </w:tc>
        <w:tc>
          <w:tcPr>
            <w:tcW w:w="9378" w:type="dxa"/>
            <w:tcBorders>
              <w:top w:val="single" w:sz="4" w:space="0" w:color="000000"/>
              <w:left w:val="single" w:sz="4" w:space="0" w:color="000000"/>
              <w:bottom w:val="single" w:sz="4" w:space="0" w:color="000000"/>
              <w:right w:val="single" w:sz="4" w:space="0" w:color="000000"/>
            </w:tcBorders>
          </w:tcPr>
          <w:p w14:paraId="4BDAF63B" w14:textId="52D519F6" w:rsidR="00445E62" w:rsidRDefault="00445E62" w:rsidP="00543B31">
            <w:pPr>
              <w:spacing w:line="259" w:lineRule="auto"/>
              <w:ind w:left="53"/>
            </w:pPr>
            <w:r>
              <w:rPr>
                <w:color w:val="000000"/>
              </w:rPr>
              <w:t xml:space="preserve">Number of characters </w:t>
            </w:r>
            <w:r>
              <w:rPr>
                <w:color w:val="000000"/>
              </w:rPr>
              <w:t>transferred</w:t>
            </w:r>
            <w:r>
              <w:rPr>
                <w:color w:val="000000"/>
              </w:rPr>
              <w:t xml:space="preserve"> per second by system write calls</w:t>
            </w:r>
          </w:p>
        </w:tc>
      </w:tr>
      <w:tr w:rsidR="00445E62" w14:paraId="1F0339B4" w14:textId="77777777" w:rsidTr="006351FC">
        <w:trPr>
          <w:trHeight w:val="218"/>
        </w:trPr>
        <w:tc>
          <w:tcPr>
            <w:tcW w:w="1184" w:type="dxa"/>
            <w:tcBorders>
              <w:top w:val="single" w:sz="4" w:space="0" w:color="000000"/>
              <w:left w:val="single" w:sz="4" w:space="0" w:color="000000"/>
              <w:bottom w:val="single" w:sz="4" w:space="0" w:color="000000"/>
              <w:right w:val="single" w:sz="4" w:space="0" w:color="000000"/>
            </w:tcBorders>
          </w:tcPr>
          <w:p w14:paraId="6CA4ECA2" w14:textId="77777777" w:rsidR="00445E62" w:rsidRDefault="00445E62" w:rsidP="00543B31">
            <w:pPr>
              <w:spacing w:line="259" w:lineRule="auto"/>
              <w:ind w:left="7"/>
              <w:jc w:val="center"/>
            </w:pPr>
            <w:r>
              <w:rPr>
                <w:color w:val="000000"/>
              </w:rPr>
              <w:t>pgout</w:t>
            </w:r>
          </w:p>
        </w:tc>
        <w:tc>
          <w:tcPr>
            <w:tcW w:w="9378" w:type="dxa"/>
            <w:tcBorders>
              <w:top w:val="single" w:sz="4" w:space="0" w:color="000000"/>
              <w:left w:val="single" w:sz="4" w:space="0" w:color="000000"/>
              <w:bottom w:val="single" w:sz="4" w:space="0" w:color="000000"/>
              <w:right w:val="single" w:sz="4" w:space="0" w:color="000000"/>
            </w:tcBorders>
          </w:tcPr>
          <w:p w14:paraId="0E16E2B0" w14:textId="1D4E5E45" w:rsidR="00445E62" w:rsidRDefault="00445E62" w:rsidP="00543B31">
            <w:pPr>
              <w:spacing w:line="259" w:lineRule="auto"/>
              <w:ind w:left="53"/>
            </w:pPr>
            <w:r>
              <w:rPr>
                <w:color w:val="000000"/>
              </w:rPr>
              <w:t xml:space="preserve">Number of </w:t>
            </w:r>
            <w:r>
              <w:rPr>
                <w:color w:val="000000"/>
              </w:rPr>
              <w:t>pages</w:t>
            </w:r>
            <w:r>
              <w:rPr>
                <w:color w:val="000000"/>
              </w:rPr>
              <w:t xml:space="preserve"> out requests per second</w:t>
            </w:r>
          </w:p>
        </w:tc>
      </w:tr>
      <w:tr w:rsidR="00445E62" w14:paraId="6FF94FEC" w14:textId="77777777" w:rsidTr="006351FC">
        <w:trPr>
          <w:trHeight w:val="218"/>
        </w:trPr>
        <w:tc>
          <w:tcPr>
            <w:tcW w:w="1184" w:type="dxa"/>
            <w:tcBorders>
              <w:top w:val="single" w:sz="4" w:space="0" w:color="000000"/>
              <w:left w:val="single" w:sz="4" w:space="0" w:color="000000"/>
              <w:bottom w:val="single" w:sz="4" w:space="0" w:color="000000"/>
              <w:right w:val="single" w:sz="4" w:space="0" w:color="000000"/>
            </w:tcBorders>
          </w:tcPr>
          <w:p w14:paraId="59C977F8" w14:textId="77777777" w:rsidR="00445E62" w:rsidRDefault="00445E62" w:rsidP="00543B31">
            <w:pPr>
              <w:spacing w:line="259" w:lineRule="auto"/>
              <w:ind w:left="5"/>
              <w:jc w:val="center"/>
            </w:pPr>
            <w:r>
              <w:rPr>
                <w:color w:val="000000"/>
              </w:rPr>
              <w:t>ppgout</w:t>
            </w:r>
          </w:p>
        </w:tc>
        <w:tc>
          <w:tcPr>
            <w:tcW w:w="9378" w:type="dxa"/>
            <w:tcBorders>
              <w:top w:val="single" w:sz="4" w:space="0" w:color="000000"/>
              <w:left w:val="single" w:sz="4" w:space="0" w:color="000000"/>
              <w:bottom w:val="single" w:sz="4" w:space="0" w:color="000000"/>
              <w:right w:val="single" w:sz="4" w:space="0" w:color="000000"/>
            </w:tcBorders>
          </w:tcPr>
          <w:p w14:paraId="210C4D2C" w14:textId="77777777" w:rsidR="00445E62" w:rsidRDefault="00445E62" w:rsidP="00543B31">
            <w:pPr>
              <w:spacing w:line="259" w:lineRule="auto"/>
              <w:ind w:left="53"/>
            </w:pPr>
            <w:r>
              <w:rPr>
                <w:color w:val="000000"/>
              </w:rPr>
              <w:t>Number of pages, paged out per second</w:t>
            </w:r>
          </w:p>
        </w:tc>
      </w:tr>
      <w:tr w:rsidR="00445E62" w14:paraId="316890CD" w14:textId="77777777" w:rsidTr="006351FC">
        <w:trPr>
          <w:trHeight w:val="218"/>
        </w:trPr>
        <w:tc>
          <w:tcPr>
            <w:tcW w:w="1184" w:type="dxa"/>
            <w:tcBorders>
              <w:top w:val="single" w:sz="4" w:space="0" w:color="000000"/>
              <w:left w:val="single" w:sz="4" w:space="0" w:color="000000"/>
              <w:bottom w:val="single" w:sz="4" w:space="0" w:color="000000"/>
              <w:right w:val="single" w:sz="4" w:space="0" w:color="000000"/>
            </w:tcBorders>
          </w:tcPr>
          <w:p w14:paraId="4A7C00C0" w14:textId="77777777" w:rsidR="00445E62" w:rsidRDefault="00445E62" w:rsidP="00543B31">
            <w:pPr>
              <w:spacing w:line="259" w:lineRule="auto"/>
              <w:jc w:val="center"/>
            </w:pPr>
            <w:r>
              <w:rPr>
                <w:color w:val="000000"/>
              </w:rPr>
              <w:t>pgfree</w:t>
            </w:r>
          </w:p>
        </w:tc>
        <w:tc>
          <w:tcPr>
            <w:tcW w:w="9378" w:type="dxa"/>
            <w:tcBorders>
              <w:top w:val="single" w:sz="4" w:space="0" w:color="000000"/>
              <w:left w:val="single" w:sz="4" w:space="0" w:color="000000"/>
              <w:bottom w:val="single" w:sz="4" w:space="0" w:color="000000"/>
              <w:right w:val="single" w:sz="4" w:space="0" w:color="000000"/>
            </w:tcBorders>
          </w:tcPr>
          <w:p w14:paraId="1235B4DF" w14:textId="77777777" w:rsidR="00445E62" w:rsidRDefault="00445E62" w:rsidP="00543B31">
            <w:pPr>
              <w:spacing w:line="259" w:lineRule="auto"/>
              <w:ind w:left="53"/>
            </w:pPr>
            <w:r>
              <w:rPr>
                <w:color w:val="000000"/>
              </w:rPr>
              <w:t>Number of pages per second placed on the free list.</w:t>
            </w:r>
          </w:p>
        </w:tc>
      </w:tr>
      <w:tr w:rsidR="00445E62" w14:paraId="522046C5" w14:textId="77777777" w:rsidTr="006351FC">
        <w:trPr>
          <w:trHeight w:val="218"/>
        </w:trPr>
        <w:tc>
          <w:tcPr>
            <w:tcW w:w="1184" w:type="dxa"/>
            <w:tcBorders>
              <w:top w:val="single" w:sz="4" w:space="0" w:color="000000"/>
              <w:left w:val="single" w:sz="4" w:space="0" w:color="000000"/>
              <w:bottom w:val="single" w:sz="4" w:space="0" w:color="000000"/>
              <w:right w:val="single" w:sz="4" w:space="0" w:color="000000"/>
            </w:tcBorders>
          </w:tcPr>
          <w:p w14:paraId="1387CE62" w14:textId="77777777" w:rsidR="00445E62" w:rsidRDefault="00445E62" w:rsidP="00543B31">
            <w:pPr>
              <w:spacing w:line="259" w:lineRule="auto"/>
              <w:ind w:left="4"/>
              <w:jc w:val="center"/>
            </w:pPr>
            <w:r>
              <w:rPr>
                <w:color w:val="000000"/>
              </w:rPr>
              <w:t>pgscan</w:t>
            </w:r>
          </w:p>
        </w:tc>
        <w:tc>
          <w:tcPr>
            <w:tcW w:w="9378" w:type="dxa"/>
            <w:tcBorders>
              <w:top w:val="single" w:sz="4" w:space="0" w:color="000000"/>
              <w:left w:val="single" w:sz="4" w:space="0" w:color="000000"/>
              <w:bottom w:val="single" w:sz="4" w:space="0" w:color="000000"/>
              <w:right w:val="single" w:sz="4" w:space="0" w:color="000000"/>
            </w:tcBorders>
          </w:tcPr>
          <w:p w14:paraId="5C054B22" w14:textId="77777777" w:rsidR="00445E62" w:rsidRDefault="00445E62" w:rsidP="00543B31">
            <w:pPr>
              <w:spacing w:line="259" w:lineRule="auto"/>
              <w:ind w:left="53"/>
            </w:pPr>
            <w:r>
              <w:rPr>
                <w:color w:val="000000"/>
              </w:rPr>
              <w:t>Number of pages checked if they can be freed per second</w:t>
            </w:r>
          </w:p>
        </w:tc>
      </w:tr>
      <w:tr w:rsidR="00445E62" w14:paraId="2479B3F5" w14:textId="77777777" w:rsidTr="006351FC">
        <w:trPr>
          <w:trHeight w:val="218"/>
        </w:trPr>
        <w:tc>
          <w:tcPr>
            <w:tcW w:w="1184" w:type="dxa"/>
            <w:tcBorders>
              <w:top w:val="single" w:sz="4" w:space="0" w:color="000000"/>
              <w:left w:val="single" w:sz="4" w:space="0" w:color="000000"/>
              <w:bottom w:val="single" w:sz="4" w:space="0" w:color="000000"/>
              <w:right w:val="single" w:sz="4" w:space="0" w:color="000000"/>
            </w:tcBorders>
          </w:tcPr>
          <w:p w14:paraId="3B47D13A" w14:textId="77777777" w:rsidR="00445E62" w:rsidRDefault="00445E62" w:rsidP="00543B31">
            <w:pPr>
              <w:spacing w:line="259" w:lineRule="auto"/>
              <w:ind w:left="2"/>
              <w:jc w:val="center"/>
            </w:pPr>
            <w:r>
              <w:rPr>
                <w:color w:val="000000"/>
              </w:rPr>
              <w:t>atch</w:t>
            </w:r>
          </w:p>
        </w:tc>
        <w:tc>
          <w:tcPr>
            <w:tcW w:w="9378" w:type="dxa"/>
            <w:tcBorders>
              <w:top w:val="single" w:sz="4" w:space="0" w:color="000000"/>
              <w:left w:val="single" w:sz="4" w:space="0" w:color="000000"/>
              <w:bottom w:val="single" w:sz="4" w:space="0" w:color="000000"/>
              <w:right w:val="single" w:sz="4" w:space="0" w:color="000000"/>
            </w:tcBorders>
          </w:tcPr>
          <w:p w14:paraId="4D3279DB" w14:textId="77777777" w:rsidR="00445E62" w:rsidRDefault="00445E62" w:rsidP="007B21A4">
            <w:pPr>
              <w:spacing w:line="259" w:lineRule="auto"/>
              <w:ind w:left="53"/>
              <w:jc w:val="both"/>
            </w:pPr>
            <w:r>
              <w:rPr>
                <w:color w:val="000000"/>
              </w:rPr>
              <w:t>Number of page attaches (satisfying a page fault by reclaiming a page in memory) per second</w:t>
            </w:r>
          </w:p>
        </w:tc>
      </w:tr>
      <w:tr w:rsidR="00445E62" w14:paraId="6ABCD2A9" w14:textId="77777777" w:rsidTr="006351FC">
        <w:trPr>
          <w:trHeight w:val="218"/>
        </w:trPr>
        <w:tc>
          <w:tcPr>
            <w:tcW w:w="1184" w:type="dxa"/>
            <w:tcBorders>
              <w:top w:val="single" w:sz="4" w:space="0" w:color="000000"/>
              <w:left w:val="single" w:sz="4" w:space="0" w:color="000000"/>
              <w:bottom w:val="single" w:sz="4" w:space="0" w:color="000000"/>
              <w:right w:val="single" w:sz="4" w:space="0" w:color="000000"/>
            </w:tcBorders>
          </w:tcPr>
          <w:p w14:paraId="6BF978F8" w14:textId="77777777" w:rsidR="00445E62" w:rsidRDefault="00445E62" w:rsidP="00543B31">
            <w:pPr>
              <w:spacing w:line="259" w:lineRule="auto"/>
              <w:ind w:left="4"/>
              <w:jc w:val="center"/>
            </w:pPr>
            <w:r>
              <w:rPr>
                <w:color w:val="000000"/>
              </w:rPr>
              <w:t>pgin</w:t>
            </w:r>
          </w:p>
        </w:tc>
        <w:tc>
          <w:tcPr>
            <w:tcW w:w="9378" w:type="dxa"/>
            <w:tcBorders>
              <w:top w:val="single" w:sz="4" w:space="0" w:color="000000"/>
              <w:left w:val="single" w:sz="4" w:space="0" w:color="000000"/>
              <w:bottom w:val="single" w:sz="4" w:space="0" w:color="000000"/>
              <w:right w:val="single" w:sz="4" w:space="0" w:color="000000"/>
            </w:tcBorders>
          </w:tcPr>
          <w:p w14:paraId="5CA2C06C" w14:textId="77777777" w:rsidR="00445E62" w:rsidRDefault="00445E62" w:rsidP="00543B31">
            <w:pPr>
              <w:spacing w:line="259" w:lineRule="auto"/>
              <w:ind w:left="53"/>
            </w:pPr>
            <w:r>
              <w:rPr>
                <w:color w:val="000000"/>
              </w:rPr>
              <w:t>Number of page-in requests per second</w:t>
            </w:r>
          </w:p>
        </w:tc>
      </w:tr>
      <w:tr w:rsidR="00445E62" w14:paraId="2DC51AED" w14:textId="77777777" w:rsidTr="006351FC">
        <w:trPr>
          <w:trHeight w:val="218"/>
        </w:trPr>
        <w:tc>
          <w:tcPr>
            <w:tcW w:w="1184" w:type="dxa"/>
            <w:tcBorders>
              <w:top w:val="single" w:sz="4" w:space="0" w:color="000000"/>
              <w:left w:val="single" w:sz="4" w:space="0" w:color="000000"/>
              <w:bottom w:val="single" w:sz="4" w:space="0" w:color="000000"/>
              <w:right w:val="single" w:sz="4" w:space="0" w:color="000000"/>
            </w:tcBorders>
          </w:tcPr>
          <w:p w14:paraId="68EA9F05" w14:textId="77777777" w:rsidR="00445E62" w:rsidRDefault="00445E62" w:rsidP="00543B31">
            <w:pPr>
              <w:spacing w:line="259" w:lineRule="auto"/>
              <w:ind w:left="2"/>
              <w:jc w:val="center"/>
            </w:pPr>
            <w:r>
              <w:rPr>
                <w:color w:val="000000"/>
              </w:rPr>
              <w:t>ppgin</w:t>
            </w:r>
          </w:p>
        </w:tc>
        <w:tc>
          <w:tcPr>
            <w:tcW w:w="9378" w:type="dxa"/>
            <w:tcBorders>
              <w:top w:val="single" w:sz="4" w:space="0" w:color="000000"/>
              <w:left w:val="single" w:sz="4" w:space="0" w:color="000000"/>
              <w:bottom w:val="single" w:sz="4" w:space="0" w:color="000000"/>
              <w:right w:val="single" w:sz="4" w:space="0" w:color="000000"/>
            </w:tcBorders>
          </w:tcPr>
          <w:p w14:paraId="0BE365CD" w14:textId="77777777" w:rsidR="00445E62" w:rsidRDefault="00445E62" w:rsidP="00543B31">
            <w:pPr>
              <w:spacing w:line="259" w:lineRule="auto"/>
              <w:ind w:left="53"/>
            </w:pPr>
            <w:r>
              <w:rPr>
                <w:color w:val="000000"/>
              </w:rPr>
              <w:t>Number of pages paged in per second</w:t>
            </w:r>
          </w:p>
        </w:tc>
      </w:tr>
      <w:tr w:rsidR="00445E62" w14:paraId="20E12F06" w14:textId="77777777" w:rsidTr="006351FC">
        <w:trPr>
          <w:trHeight w:val="218"/>
        </w:trPr>
        <w:tc>
          <w:tcPr>
            <w:tcW w:w="1184" w:type="dxa"/>
            <w:tcBorders>
              <w:top w:val="single" w:sz="4" w:space="0" w:color="000000"/>
              <w:left w:val="single" w:sz="4" w:space="0" w:color="000000"/>
              <w:bottom w:val="single" w:sz="4" w:space="0" w:color="000000"/>
              <w:right w:val="single" w:sz="4" w:space="0" w:color="000000"/>
            </w:tcBorders>
          </w:tcPr>
          <w:p w14:paraId="7DA6CB70" w14:textId="77777777" w:rsidR="00445E62" w:rsidRDefault="00445E62" w:rsidP="00543B31">
            <w:pPr>
              <w:spacing w:line="259" w:lineRule="auto"/>
              <w:ind w:left="5"/>
              <w:jc w:val="center"/>
            </w:pPr>
            <w:r>
              <w:rPr>
                <w:color w:val="000000"/>
              </w:rPr>
              <w:t>pflt</w:t>
            </w:r>
          </w:p>
        </w:tc>
        <w:tc>
          <w:tcPr>
            <w:tcW w:w="9378" w:type="dxa"/>
            <w:tcBorders>
              <w:top w:val="single" w:sz="4" w:space="0" w:color="000000"/>
              <w:left w:val="single" w:sz="4" w:space="0" w:color="000000"/>
              <w:bottom w:val="single" w:sz="4" w:space="0" w:color="000000"/>
              <w:right w:val="single" w:sz="4" w:space="0" w:color="000000"/>
            </w:tcBorders>
          </w:tcPr>
          <w:p w14:paraId="02D7839F" w14:textId="77777777" w:rsidR="00445E62" w:rsidRDefault="00445E62" w:rsidP="00543B31">
            <w:pPr>
              <w:spacing w:line="259" w:lineRule="auto"/>
              <w:ind w:left="53"/>
            </w:pPr>
            <w:r>
              <w:rPr>
                <w:color w:val="000000"/>
              </w:rPr>
              <w:t>Number of page faults caused by protection errors (copy on writes)</w:t>
            </w:r>
          </w:p>
        </w:tc>
      </w:tr>
      <w:tr w:rsidR="00445E62" w14:paraId="08B22083" w14:textId="77777777" w:rsidTr="006351FC">
        <w:trPr>
          <w:trHeight w:val="218"/>
        </w:trPr>
        <w:tc>
          <w:tcPr>
            <w:tcW w:w="1184" w:type="dxa"/>
            <w:tcBorders>
              <w:top w:val="single" w:sz="4" w:space="0" w:color="000000"/>
              <w:left w:val="single" w:sz="4" w:space="0" w:color="000000"/>
              <w:bottom w:val="single" w:sz="4" w:space="0" w:color="000000"/>
              <w:right w:val="single" w:sz="4" w:space="0" w:color="000000"/>
            </w:tcBorders>
          </w:tcPr>
          <w:p w14:paraId="79D5BEDD" w14:textId="77777777" w:rsidR="00445E62" w:rsidRDefault="00445E62" w:rsidP="00543B31">
            <w:pPr>
              <w:spacing w:line="259" w:lineRule="auto"/>
              <w:ind w:left="2"/>
              <w:jc w:val="center"/>
            </w:pPr>
            <w:r>
              <w:rPr>
                <w:color w:val="000000"/>
              </w:rPr>
              <w:t>vflt</w:t>
            </w:r>
          </w:p>
        </w:tc>
        <w:tc>
          <w:tcPr>
            <w:tcW w:w="9378" w:type="dxa"/>
            <w:tcBorders>
              <w:top w:val="single" w:sz="4" w:space="0" w:color="000000"/>
              <w:left w:val="single" w:sz="4" w:space="0" w:color="000000"/>
              <w:bottom w:val="single" w:sz="4" w:space="0" w:color="000000"/>
              <w:right w:val="single" w:sz="4" w:space="0" w:color="000000"/>
            </w:tcBorders>
          </w:tcPr>
          <w:p w14:paraId="18081248" w14:textId="62833410" w:rsidR="00445E62" w:rsidRDefault="00445E62" w:rsidP="00543B31">
            <w:pPr>
              <w:spacing w:line="259" w:lineRule="auto"/>
              <w:ind w:left="53"/>
            </w:pPr>
            <w:r>
              <w:rPr>
                <w:color w:val="000000"/>
              </w:rPr>
              <w:t>Number of page faults caused by address translation.</w:t>
            </w:r>
          </w:p>
        </w:tc>
      </w:tr>
      <w:tr w:rsidR="00445E62" w14:paraId="411BF515" w14:textId="77777777" w:rsidTr="006351FC">
        <w:trPr>
          <w:trHeight w:val="586"/>
        </w:trPr>
        <w:tc>
          <w:tcPr>
            <w:tcW w:w="1184" w:type="dxa"/>
            <w:tcBorders>
              <w:top w:val="single" w:sz="4" w:space="0" w:color="000000"/>
              <w:left w:val="single" w:sz="4" w:space="0" w:color="000000"/>
              <w:bottom w:val="single" w:sz="4" w:space="0" w:color="000000"/>
              <w:right w:val="single" w:sz="4" w:space="0" w:color="000000"/>
            </w:tcBorders>
            <w:vAlign w:val="center"/>
          </w:tcPr>
          <w:p w14:paraId="3495F897" w14:textId="77777777" w:rsidR="00445E62" w:rsidRDefault="00445E62" w:rsidP="00543B31">
            <w:pPr>
              <w:spacing w:line="259" w:lineRule="auto"/>
              <w:ind w:left="3"/>
              <w:jc w:val="center"/>
            </w:pPr>
            <w:r>
              <w:rPr>
                <w:color w:val="000000"/>
              </w:rPr>
              <w:t>runqsz</w:t>
            </w:r>
          </w:p>
        </w:tc>
        <w:tc>
          <w:tcPr>
            <w:tcW w:w="9378" w:type="dxa"/>
            <w:tcBorders>
              <w:top w:val="single" w:sz="4" w:space="0" w:color="000000"/>
              <w:left w:val="single" w:sz="4" w:space="0" w:color="000000"/>
              <w:bottom w:val="single" w:sz="4" w:space="0" w:color="000000"/>
              <w:right w:val="single" w:sz="4" w:space="0" w:color="000000"/>
            </w:tcBorders>
          </w:tcPr>
          <w:p w14:paraId="786E78C4" w14:textId="77777777" w:rsidR="00445E62" w:rsidRDefault="00445E62" w:rsidP="007B21A4">
            <w:pPr>
              <w:spacing w:line="259" w:lineRule="auto"/>
              <w:jc w:val="both"/>
            </w:pPr>
            <w:r>
              <w:rPr>
                <w:color w:val="000000"/>
              </w:rPr>
              <w:t>Process run queue size (The number of kernel threads in memory that are waiting for a CPU to run. Typically, this value should be less than 2. Consistently higher values mean that the system might be CPU bound.)</w:t>
            </w:r>
          </w:p>
        </w:tc>
      </w:tr>
      <w:tr w:rsidR="00445E62" w14:paraId="597C9A58" w14:textId="77777777" w:rsidTr="006351FC">
        <w:trPr>
          <w:trHeight w:val="218"/>
        </w:trPr>
        <w:tc>
          <w:tcPr>
            <w:tcW w:w="1184" w:type="dxa"/>
            <w:tcBorders>
              <w:top w:val="single" w:sz="4" w:space="0" w:color="000000"/>
              <w:left w:val="single" w:sz="4" w:space="0" w:color="000000"/>
              <w:bottom w:val="single" w:sz="4" w:space="0" w:color="000000"/>
              <w:right w:val="single" w:sz="4" w:space="0" w:color="000000"/>
            </w:tcBorders>
          </w:tcPr>
          <w:p w14:paraId="68960676" w14:textId="77777777" w:rsidR="00445E62" w:rsidRDefault="00445E62" w:rsidP="00543B31">
            <w:pPr>
              <w:spacing w:line="259" w:lineRule="auto"/>
              <w:ind w:left="50"/>
            </w:pPr>
            <w:r>
              <w:rPr>
                <w:color w:val="000000"/>
              </w:rPr>
              <w:lastRenderedPageBreak/>
              <w:t>freemem</w:t>
            </w:r>
          </w:p>
        </w:tc>
        <w:tc>
          <w:tcPr>
            <w:tcW w:w="9378" w:type="dxa"/>
            <w:tcBorders>
              <w:top w:val="single" w:sz="4" w:space="0" w:color="000000"/>
              <w:left w:val="single" w:sz="4" w:space="0" w:color="000000"/>
              <w:bottom w:val="single" w:sz="4" w:space="0" w:color="000000"/>
              <w:right w:val="single" w:sz="4" w:space="0" w:color="000000"/>
            </w:tcBorders>
          </w:tcPr>
          <w:p w14:paraId="5E82C2EB" w14:textId="77777777" w:rsidR="00445E62" w:rsidRDefault="00445E62" w:rsidP="00543B31">
            <w:pPr>
              <w:spacing w:line="259" w:lineRule="auto"/>
              <w:ind w:left="53"/>
            </w:pPr>
            <w:r>
              <w:rPr>
                <w:color w:val="000000"/>
              </w:rPr>
              <w:t>Number of memory pages available to user processes</w:t>
            </w:r>
          </w:p>
        </w:tc>
      </w:tr>
      <w:tr w:rsidR="00445E62" w14:paraId="42176C9D" w14:textId="77777777" w:rsidTr="006351FC">
        <w:trPr>
          <w:trHeight w:val="218"/>
        </w:trPr>
        <w:tc>
          <w:tcPr>
            <w:tcW w:w="1184" w:type="dxa"/>
            <w:tcBorders>
              <w:top w:val="single" w:sz="4" w:space="0" w:color="000000"/>
              <w:left w:val="single" w:sz="4" w:space="0" w:color="000000"/>
              <w:bottom w:val="single" w:sz="4" w:space="0" w:color="000000"/>
              <w:right w:val="single" w:sz="4" w:space="0" w:color="000000"/>
            </w:tcBorders>
          </w:tcPr>
          <w:p w14:paraId="1C3A0E2B" w14:textId="77777777" w:rsidR="00445E62" w:rsidRDefault="00445E62" w:rsidP="00543B31">
            <w:pPr>
              <w:spacing w:line="259" w:lineRule="auto"/>
              <w:ind w:left="50"/>
            </w:pPr>
            <w:r>
              <w:rPr>
                <w:color w:val="000000"/>
              </w:rPr>
              <w:t>freeswap</w:t>
            </w:r>
          </w:p>
        </w:tc>
        <w:tc>
          <w:tcPr>
            <w:tcW w:w="9378" w:type="dxa"/>
            <w:tcBorders>
              <w:top w:val="single" w:sz="4" w:space="0" w:color="000000"/>
              <w:left w:val="single" w:sz="4" w:space="0" w:color="000000"/>
              <w:bottom w:val="single" w:sz="4" w:space="0" w:color="000000"/>
              <w:right w:val="single" w:sz="4" w:space="0" w:color="000000"/>
            </w:tcBorders>
          </w:tcPr>
          <w:p w14:paraId="7A3E462F" w14:textId="77777777" w:rsidR="00445E62" w:rsidRDefault="00445E62" w:rsidP="00543B31">
            <w:pPr>
              <w:spacing w:line="259" w:lineRule="auto"/>
              <w:ind w:left="53"/>
            </w:pPr>
            <w:r>
              <w:rPr>
                <w:color w:val="000000"/>
              </w:rPr>
              <w:t>Number of disk blocks available for page swapping.</w:t>
            </w:r>
          </w:p>
        </w:tc>
      </w:tr>
    </w:tbl>
    <w:p w14:paraId="7DAF4417" w14:textId="77777777" w:rsidR="00B244F0" w:rsidRPr="00B244F0" w:rsidRDefault="00B244F0" w:rsidP="00D005C1">
      <w:pPr>
        <w:rPr>
          <w:rFonts w:cs="Poppins"/>
          <w:sz w:val="28"/>
          <w:szCs w:val="28"/>
        </w:rPr>
      </w:pPr>
    </w:p>
    <w:p w14:paraId="43D3922A" w14:textId="4270FB3C" w:rsidR="004808DE" w:rsidRPr="00202045" w:rsidRDefault="004808DE" w:rsidP="00202045">
      <w:pPr>
        <w:pStyle w:val="Heading2"/>
        <w:jc w:val="both"/>
        <w:rPr>
          <w:rFonts w:ascii="Calibri" w:eastAsia="Calibri" w:hAnsi="Calibri"/>
          <w:color w:val="2F5496"/>
          <w:sz w:val="22"/>
          <w:szCs w:val="22"/>
        </w:rPr>
      </w:pPr>
      <w:bookmarkStart w:id="1" w:name="_Toc96526"/>
      <w:r w:rsidRPr="00202045">
        <w:rPr>
          <w:sz w:val="22"/>
          <w:szCs w:val="22"/>
        </w:rPr>
        <w:t>1.1</w:t>
      </w:r>
      <w:r w:rsidRPr="00202045">
        <w:rPr>
          <w:rFonts w:ascii="Arial" w:eastAsia="Arial" w:hAnsi="Arial" w:cs="Arial"/>
          <w:sz w:val="22"/>
          <w:szCs w:val="22"/>
        </w:rPr>
        <w:t xml:space="preserve"> </w:t>
      </w:r>
      <w:r w:rsidRPr="00202045">
        <w:rPr>
          <w:sz w:val="22"/>
          <w:szCs w:val="22"/>
        </w:rPr>
        <w:t>Read the data and do exploratory data analysis. Describe the data briefly. (Check the Data types, shape, EDA, 5point summary). Perform Univariate, Bivariate Analysis, Multivariate Analysis.</w:t>
      </w:r>
      <w:bookmarkEnd w:id="1"/>
    </w:p>
    <w:p w14:paraId="4FD2ADE3" w14:textId="44EC9084" w:rsidR="00ED5C43" w:rsidRDefault="00ED5C43" w:rsidP="00ED5C43">
      <w:pPr>
        <w:jc w:val="both"/>
        <w:rPr>
          <w:rFonts w:ascii="Calibri" w:eastAsia="Calibri" w:hAnsi="Calibri"/>
          <w:color w:val="000000"/>
        </w:rPr>
      </w:pPr>
      <w:r>
        <w:t>As an initial set up we have imported all the necessary library to work on the given problem. We have loaded the data file and the Dataset has 8192 rows and 22 columns</w:t>
      </w:r>
      <w:r>
        <w:t>.</w:t>
      </w:r>
    </w:p>
    <w:p w14:paraId="6065AE9C" w14:textId="45A32F4C" w:rsidR="00ED5C43" w:rsidRDefault="00ED5C43" w:rsidP="00ED5C43">
      <w:pPr>
        <w:spacing w:after="8"/>
        <w:jc w:val="both"/>
      </w:pPr>
      <w:r>
        <w:t>It is always a good practice to view a sample of the rows. A simple way to do that is to view first 5 rows and last 5 rows.</w:t>
      </w:r>
    </w:p>
    <w:p w14:paraId="4F31B791" w14:textId="7E6F609D" w:rsidR="004808DE" w:rsidRDefault="00F250D7" w:rsidP="00F250D7">
      <w:pPr>
        <w:jc w:val="both"/>
        <w:rPr>
          <w:szCs w:val="20"/>
        </w:rPr>
      </w:pPr>
      <w:r w:rsidRPr="00F250D7">
        <w:rPr>
          <w:szCs w:val="20"/>
        </w:rPr>
        <w:drawing>
          <wp:inline distT="0" distB="0" distL="0" distR="0" wp14:anchorId="11DA7614" wp14:editId="74FF05C2">
            <wp:extent cx="6858000" cy="1364615"/>
            <wp:effectExtent l="0" t="0" r="0" b="6985"/>
            <wp:docPr id="64345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53693" name=""/>
                    <pic:cNvPicPr/>
                  </pic:nvPicPr>
                  <pic:blipFill>
                    <a:blip r:embed="rId12"/>
                    <a:stretch>
                      <a:fillRect/>
                    </a:stretch>
                  </pic:blipFill>
                  <pic:spPr>
                    <a:xfrm>
                      <a:off x="0" y="0"/>
                      <a:ext cx="6858000" cy="1364615"/>
                    </a:xfrm>
                    <a:prstGeom prst="rect">
                      <a:avLst/>
                    </a:prstGeom>
                  </pic:spPr>
                </pic:pic>
              </a:graphicData>
            </a:graphic>
          </wp:inline>
        </w:drawing>
      </w:r>
    </w:p>
    <w:p w14:paraId="172C8EC5" w14:textId="70ABCFA5" w:rsidR="00F250D7" w:rsidRDefault="005B5BAD" w:rsidP="00F250D7">
      <w:pPr>
        <w:jc w:val="center"/>
        <w:rPr>
          <w:b/>
          <w:bCs/>
          <w:szCs w:val="20"/>
        </w:rPr>
      </w:pPr>
      <w:r>
        <w:rPr>
          <w:b/>
          <w:bCs/>
          <w:szCs w:val="20"/>
        </w:rPr>
        <w:t>Fig:</w:t>
      </w:r>
      <w:r w:rsidR="00373BD4">
        <w:rPr>
          <w:b/>
          <w:bCs/>
          <w:szCs w:val="20"/>
        </w:rPr>
        <w:t xml:space="preserve"> </w:t>
      </w:r>
      <w:r>
        <w:rPr>
          <w:b/>
          <w:bCs/>
          <w:szCs w:val="20"/>
        </w:rPr>
        <w:t>-1;</w:t>
      </w:r>
      <w:r w:rsidR="00A17331">
        <w:rPr>
          <w:b/>
          <w:bCs/>
          <w:szCs w:val="20"/>
        </w:rPr>
        <w:t xml:space="preserve"> Dataset head</w:t>
      </w:r>
    </w:p>
    <w:p w14:paraId="3215CD0B" w14:textId="77777777" w:rsidR="00A17331" w:rsidRDefault="00A17331" w:rsidP="00A17331">
      <w:pPr>
        <w:rPr>
          <w:szCs w:val="20"/>
        </w:rPr>
      </w:pPr>
    </w:p>
    <w:p w14:paraId="1DBAE523" w14:textId="79F704F0" w:rsidR="00746391" w:rsidRPr="00151BBD" w:rsidRDefault="00151BBD" w:rsidP="00151BBD">
      <w:pPr>
        <w:spacing w:after="160" w:line="259" w:lineRule="auto"/>
        <w:rPr>
          <w:rFonts w:cs="Poppins"/>
        </w:rPr>
      </w:pPr>
      <w:r w:rsidRPr="00151BBD">
        <w:rPr>
          <w:rFonts w:eastAsia="Times New Roman" w:cs="Poppins"/>
          <w:b/>
        </w:rPr>
        <w:t>Data types of variables</w:t>
      </w:r>
      <w:r>
        <w:rPr>
          <w:rFonts w:eastAsia="Times New Roman" w:cs="Poppins"/>
          <w:b/>
        </w:rPr>
        <w:t>:</w:t>
      </w:r>
    </w:p>
    <w:p w14:paraId="4E04F9AD" w14:textId="7EC8A042" w:rsidR="00373BD4" w:rsidRDefault="00746391" w:rsidP="00746391">
      <w:pPr>
        <w:jc w:val="center"/>
        <w:rPr>
          <w:szCs w:val="20"/>
        </w:rPr>
      </w:pPr>
      <w:r w:rsidRPr="00746391">
        <w:rPr>
          <w:szCs w:val="20"/>
        </w:rPr>
        <w:drawing>
          <wp:inline distT="0" distB="0" distL="0" distR="0" wp14:anchorId="71B900E1" wp14:editId="3B66C1FC">
            <wp:extent cx="2872325" cy="4156364"/>
            <wp:effectExtent l="0" t="0" r="4445" b="0"/>
            <wp:docPr id="155514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48455" name=""/>
                    <pic:cNvPicPr/>
                  </pic:nvPicPr>
                  <pic:blipFill>
                    <a:blip r:embed="rId13"/>
                    <a:stretch>
                      <a:fillRect/>
                    </a:stretch>
                  </pic:blipFill>
                  <pic:spPr>
                    <a:xfrm>
                      <a:off x="0" y="0"/>
                      <a:ext cx="2877937" cy="4164485"/>
                    </a:xfrm>
                    <a:prstGeom prst="rect">
                      <a:avLst/>
                    </a:prstGeom>
                  </pic:spPr>
                </pic:pic>
              </a:graphicData>
            </a:graphic>
          </wp:inline>
        </w:drawing>
      </w:r>
    </w:p>
    <w:p w14:paraId="5C78B874" w14:textId="47948AFE" w:rsidR="00151BBD" w:rsidRDefault="00731C91" w:rsidP="00746391">
      <w:pPr>
        <w:jc w:val="center"/>
        <w:rPr>
          <w:b/>
          <w:bCs/>
          <w:szCs w:val="20"/>
        </w:rPr>
      </w:pPr>
      <w:r>
        <w:rPr>
          <w:b/>
          <w:bCs/>
          <w:szCs w:val="20"/>
        </w:rPr>
        <w:t xml:space="preserve">Fig: - 2: </w:t>
      </w:r>
      <w:r w:rsidR="009C1F39">
        <w:rPr>
          <w:b/>
          <w:bCs/>
          <w:szCs w:val="20"/>
        </w:rPr>
        <w:t>Dataset info</w:t>
      </w:r>
    </w:p>
    <w:p w14:paraId="1A9AD028" w14:textId="77777777" w:rsidR="00A61B6F" w:rsidRDefault="00A61B6F" w:rsidP="00A61B6F">
      <w:pPr>
        <w:spacing w:after="160" w:line="259" w:lineRule="auto"/>
        <w:rPr>
          <w:rFonts w:eastAsia="Times New Roman" w:cs="Poppins"/>
          <w:b/>
          <w:sz w:val="22"/>
        </w:rPr>
      </w:pPr>
      <w:r w:rsidRPr="00A61B6F">
        <w:rPr>
          <w:rFonts w:eastAsia="Times New Roman" w:cs="Poppins"/>
          <w:b/>
          <w:sz w:val="22"/>
        </w:rPr>
        <w:lastRenderedPageBreak/>
        <w:t>Observation:</w:t>
      </w:r>
    </w:p>
    <w:p w14:paraId="2C56C7BF" w14:textId="180CD377" w:rsidR="007E3987" w:rsidRPr="00E51AA7" w:rsidRDefault="007E3987" w:rsidP="007E3987">
      <w:pPr>
        <w:spacing w:after="160" w:line="259" w:lineRule="auto"/>
        <w:rPr>
          <w:szCs w:val="20"/>
        </w:rPr>
      </w:pPr>
      <w:r w:rsidRPr="00E51AA7">
        <w:rPr>
          <w:szCs w:val="20"/>
        </w:rPr>
        <w:t xml:space="preserve">There are 13 float data type, 8 integer </w:t>
      </w:r>
      <w:r w:rsidR="00893E29" w:rsidRPr="00E51AA7">
        <w:rPr>
          <w:szCs w:val="20"/>
        </w:rPr>
        <w:t xml:space="preserve">data type and 1 object data type variables in the </w:t>
      </w:r>
      <w:r w:rsidR="00E51AA7" w:rsidRPr="00E51AA7">
        <w:rPr>
          <w:szCs w:val="20"/>
        </w:rPr>
        <w:t>dataset.</w:t>
      </w:r>
    </w:p>
    <w:p w14:paraId="17071AB6" w14:textId="170316C2" w:rsidR="004348BD" w:rsidRDefault="004348BD" w:rsidP="004348BD">
      <w:pPr>
        <w:spacing w:after="160" w:line="259" w:lineRule="auto"/>
        <w:rPr>
          <w:rFonts w:eastAsia="Times New Roman" w:cs="Poppins"/>
          <w:b/>
        </w:rPr>
      </w:pPr>
      <w:r w:rsidRPr="004348BD">
        <w:rPr>
          <w:rFonts w:eastAsia="Times New Roman" w:cs="Poppins"/>
          <w:b/>
        </w:rPr>
        <w:t>Statistical summary of the dataset</w:t>
      </w:r>
      <w:r>
        <w:rPr>
          <w:rFonts w:eastAsia="Times New Roman" w:cs="Poppins"/>
          <w:b/>
        </w:rPr>
        <w:t>:</w:t>
      </w:r>
    </w:p>
    <w:p w14:paraId="738A882A" w14:textId="43DD3A12" w:rsidR="004348BD" w:rsidRPr="004348BD" w:rsidRDefault="005736A0" w:rsidP="004348BD">
      <w:pPr>
        <w:spacing w:after="160" w:line="259" w:lineRule="auto"/>
        <w:rPr>
          <w:rFonts w:cs="Poppins"/>
        </w:rPr>
      </w:pPr>
      <w:r w:rsidRPr="005736A0">
        <w:rPr>
          <w:rFonts w:cs="Poppins"/>
        </w:rPr>
        <w:drawing>
          <wp:inline distT="0" distB="0" distL="0" distR="0" wp14:anchorId="1909A4F9" wp14:editId="4BD1AB5C">
            <wp:extent cx="6858000" cy="4775835"/>
            <wp:effectExtent l="0" t="0" r="0" b="5715"/>
            <wp:docPr id="41125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59637" name=""/>
                    <pic:cNvPicPr/>
                  </pic:nvPicPr>
                  <pic:blipFill>
                    <a:blip r:embed="rId14"/>
                    <a:stretch>
                      <a:fillRect/>
                    </a:stretch>
                  </pic:blipFill>
                  <pic:spPr>
                    <a:xfrm>
                      <a:off x="0" y="0"/>
                      <a:ext cx="6858000" cy="4775835"/>
                    </a:xfrm>
                    <a:prstGeom prst="rect">
                      <a:avLst/>
                    </a:prstGeom>
                  </pic:spPr>
                </pic:pic>
              </a:graphicData>
            </a:graphic>
          </wp:inline>
        </w:drawing>
      </w:r>
    </w:p>
    <w:p w14:paraId="6049F522" w14:textId="3638AAFC" w:rsidR="009C1F39" w:rsidRDefault="00055C92" w:rsidP="00055C92">
      <w:pPr>
        <w:jc w:val="center"/>
        <w:rPr>
          <w:rFonts w:cs="Poppins"/>
          <w:b/>
          <w:bCs/>
        </w:rPr>
      </w:pPr>
      <w:r>
        <w:rPr>
          <w:rFonts w:cs="Poppins"/>
          <w:b/>
          <w:bCs/>
        </w:rPr>
        <w:t>Fig:</w:t>
      </w:r>
      <w:r w:rsidR="001D121C">
        <w:rPr>
          <w:rFonts w:cs="Poppins"/>
          <w:b/>
          <w:bCs/>
        </w:rPr>
        <w:t xml:space="preserve"> </w:t>
      </w:r>
      <w:r>
        <w:rPr>
          <w:rFonts w:cs="Poppins"/>
          <w:b/>
          <w:bCs/>
        </w:rPr>
        <w:t>-</w:t>
      </w:r>
      <w:r w:rsidR="00916BD4">
        <w:rPr>
          <w:rFonts w:cs="Poppins"/>
          <w:b/>
          <w:bCs/>
        </w:rPr>
        <w:t>3</w:t>
      </w:r>
      <w:r>
        <w:rPr>
          <w:rFonts w:cs="Poppins"/>
          <w:b/>
          <w:bCs/>
        </w:rPr>
        <w:t xml:space="preserve">: </w:t>
      </w:r>
      <w:r w:rsidR="00EB1B2F">
        <w:rPr>
          <w:rFonts w:cs="Poppins"/>
          <w:b/>
          <w:bCs/>
        </w:rPr>
        <w:t>Statistical summary</w:t>
      </w:r>
    </w:p>
    <w:p w14:paraId="3ED7A776" w14:textId="77777777" w:rsidR="00584E27" w:rsidRPr="00584E27" w:rsidRDefault="00584E27" w:rsidP="00584E27">
      <w:pPr>
        <w:spacing w:after="200"/>
        <w:jc w:val="both"/>
        <w:rPr>
          <w:rFonts w:ascii="Calibri" w:eastAsia="Calibri" w:hAnsi="Calibri"/>
          <w:color w:val="000000"/>
          <w:szCs w:val="20"/>
        </w:rPr>
      </w:pPr>
      <w:r w:rsidRPr="00584E27">
        <w:rPr>
          <w:szCs w:val="20"/>
        </w:rPr>
        <w:t xml:space="preserve">Key points to observe from the above table are: </w:t>
      </w:r>
    </w:p>
    <w:p w14:paraId="724042C4" w14:textId="77777777" w:rsidR="00584E27" w:rsidRPr="00584E27" w:rsidRDefault="00584E27" w:rsidP="00584E27">
      <w:pPr>
        <w:pStyle w:val="ListParagraph"/>
        <w:numPr>
          <w:ilvl w:val="0"/>
          <w:numId w:val="16"/>
        </w:numPr>
        <w:spacing w:after="43" w:line="247" w:lineRule="auto"/>
        <w:jc w:val="both"/>
        <w:rPr>
          <w:szCs w:val="20"/>
        </w:rPr>
      </w:pPr>
      <w:r w:rsidRPr="00584E27">
        <w:rPr>
          <w:szCs w:val="20"/>
        </w:rPr>
        <w:t xml:space="preserve">The values are of different scale for all the attributes. </w:t>
      </w:r>
    </w:p>
    <w:p w14:paraId="264E3E6F" w14:textId="47F449FD" w:rsidR="00584E27" w:rsidRPr="00584E27" w:rsidRDefault="00584E27" w:rsidP="00584E27">
      <w:pPr>
        <w:pStyle w:val="ListParagraph"/>
        <w:numPr>
          <w:ilvl w:val="0"/>
          <w:numId w:val="16"/>
        </w:numPr>
        <w:spacing w:after="45" w:line="247" w:lineRule="auto"/>
        <w:jc w:val="both"/>
        <w:rPr>
          <w:szCs w:val="20"/>
        </w:rPr>
      </w:pPr>
      <w:r w:rsidRPr="00584E27">
        <w:rPr>
          <w:szCs w:val="20"/>
        </w:rPr>
        <w:t xml:space="preserve">In the above table, few variables are having more that 50% of the data with </w:t>
      </w:r>
      <w:r w:rsidR="001E79E4">
        <w:rPr>
          <w:szCs w:val="20"/>
        </w:rPr>
        <w:t>zero</w:t>
      </w:r>
      <w:r w:rsidRPr="00584E27">
        <w:rPr>
          <w:szCs w:val="20"/>
        </w:rPr>
        <w:t xml:space="preserve"> values which</w:t>
      </w:r>
      <w:r w:rsidR="00976F5D">
        <w:rPr>
          <w:szCs w:val="20"/>
        </w:rPr>
        <w:t xml:space="preserve"> </w:t>
      </w:r>
      <w:r w:rsidR="00ED1183">
        <w:rPr>
          <w:szCs w:val="20"/>
        </w:rPr>
        <w:t>are</w:t>
      </w:r>
      <w:r w:rsidR="00976F5D">
        <w:rPr>
          <w:szCs w:val="20"/>
        </w:rPr>
        <w:t xml:space="preserve"> pgout, ppgout, pgfree, </w:t>
      </w:r>
      <w:r w:rsidR="001E79E4">
        <w:rPr>
          <w:szCs w:val="20"/>
        </w:rPr>
        <w:t>atch</w:t>
      </w:r>
      <w:r w:rsidRPr="00584E27">
        <w:rPr>
          <w:szCs w:val="20"/>
        </w:rPr>
        <w:t xml:space="preserve">. However, pgscan is having more than 75% of the data with </w:t>
      </w:r>
      <w:r w:rsidR="001E79E4">
        <w:rPr>
          <w:szCs w:val="20"/>
        </w:rPr>
        <w:t>zero</w:t>
      </w:r>
      <w:r w:rsidRPr="00584E27">
        <w:rPr>
          <w:szCs w:val="20"/>
        </w:rPr>
        <w:t xml:space="preserve"> values. We will check the dependency of these variables in later section and will take necessary action. </w:t>
      </w:r>
    </w:p>
    <w:p w14:paraId="382D3565" w14:textId="77777777" w:rsidR="00B03FA6" w:rsidRDefault="00584E27" w:rsidP="00584E27">
      <w:pPr>
        <w:pStyle w:val="ListParagraph"/>
        <w:numPr>
          <w:ilvl w:val="0"/>
          <w:numId w:val="16"/>
        </w:numPr>
        <w:spacing w:after="155" w:line="256" w:lineRule="auto"/>
        <w:jc w:val="both"/>
        <w:rPr>
          <w:szCs w:val="20"/>
        </w:rPr>
      </w:pPr>
      <w:r w:rsidRPr="00584E27">
        <w:rPr>
          <w:szCs w:val="20"/>
        </w:rPr>
        <w:t xml:space="preserve">The minimum usr is 0 and maximum is 94 while the mean value is 83.97. </w:t>
      </w:r>
    </w:p>
    <w:p w14:paraId="22BDEB16" w14:textId="17EC4E21" w:rsidR="00584E27" w:rsidRPr="00584E27" w:rsidRDefault="00B03FA6" w:rsidP="00584E27">
      <w:pPr>
        <w:pStyle w:val="ListParagraph"/>
        <w:numPr>
          <w:ilvl w:val="0"/>
          <w:numId w:val="16"/>
        </w:numPr>
        <w:spacing w:after="155" w:line="256" w:lineRule="auto"/>
        <w:jc w:val="both"/>
        <w:rPr>
          <w:szCs w:val="20"/>
        </w:rPr>
      </w:pPr>
      <w:r>
        <w:rPr>
          <w:szCs w:val="20"/>
        </w:rPr>
        <w:t>And, there are no Duplicate values.</w:t>
      </w:r>
      <w:r w:rsidR="00584E27" w:rsidRPr="00584E27">
        <w:rPr>
          <w:szCs w:val="20"/>
        </w:rPr>
        <w:t xml:space="preserve"> </w:t>
      </w:r>
    </w:p>
    <w:p w14:paraId="0E8B409B" w14:textId="77777777" w:rsidR="00EB1B2F" w:rsidRDefault="00EB1B2F" w:rsidP="00EB1B2F">
      <w:pPr>
        <w:rPr>
          <w:szCs w:val="20"/>
        </w:rPr>
      </w:pPr>
    </w:p>
    <w:p w14:paraId="5D6BDBF3" w14:textId="77777777" w:rsidR="0060782B" w:rsidRDefault="0060782B" w:rsidP="00EB1B2F">
      <w:pPr>
        <w:rPr>
          <w:szCs w:val="20"/>
        </w:rPr>
      </w:pPr>
    </w:p>
    <w:p w14:paraId="2F8BE81C" w14:textId="77777777" w:rsidR="0060782B" w:rsidRDefault="0060782B" w:rsidP="00EB1B2F">
      <w:pPr>
        <w:rPr>
          <w:szCs w:val="20"/>
        </w:rPr>
      </w:pPr>
    </w:p>
    <w:p w14:paraId="2CA6C59A" w14:textId="77777777" w:rsidR="0060782B" w:rsidRDefault="0060782B" w:rsidP="00EB1B2F">
      <w:pPr>
        <w:rPr>
          <w:szCs w:val="20"/>
        </w:rPr>
      </w:pPr>
    </w:p>
    <w:p w14:paraId="75745A70" w14:textId="77777777" w:rsidR="0060782B" w:rsidRDefault="0060782B" w:rsidP="00EB1B2F">
      <w:pPr>
        <w:rPr>
          <w:szCs w:val="20"/>
        </w:rPr>
      </w:pPr>
    </w:p>
    <w:p w14:paraId="09A05CCE" w14:textId="77777777" w:rsidR="0060782B" w:rsidRDefault="0060782B" w:rsidP="00EB1B2F">
      <w:pPr>
        <w:rPr>
          <w:szCs w:val="20"/>
        </w:rPr>
      </w:pPr>
    </w:p>
    <w:p w14:paraId="71DA581E" w14:textId="7B6441D7" w:rsidR="0060782B" w:rsidRPr="00DC2F3E" w:rsidRDefault="0060782B" w:rsidP="0060782B">
      <w:pPr>
        <w:spacing w:after="158" w:line="256" w:lineRule="auto"/>
        <w:ind w:left="-5"/>
        <w:rPr>
          <w:rFonts w:ascii="Calibri" w:eastAsia="Calibri" w:hAnsi="Calibri"/>
          <w:color w:val="000000"/>
          <w:sz w:val="24"/>
          <w:szCs w:val="24"/>
        </w:rPr>
      </w:pPr>
      <w:r w:rsidRPr="00DC2F3E">
        <w:rPr>
          <w:b/>
          <w:sz w:val="24"/>
          <w:szCs w:val="24"/>
        </w:rPr>
        <w:lastRenderedPageBreak/>
        <w:t xml:space="preserve">Univariate Analysis: </w:t>
      </w:r>
    </w:p>
    <w:p w14:paraId="07170421" w14:textId="6305DBB2" w:rsidR="0060782B" w:rsidRDefault="00BB1267" w:rsidP="00EB1B2F">
      <w:pPr>
        <w:rPr>
          <w:szCs w:val="20"/>
        </w:rPr>
      </w:pPr>
      <w:r w:rsidRPr="00BB1267">
        <w:rPr>
          <w:szCs w:val="20"/>
        </w:rPr>
        <w:drawing>
          <wp:inline distT="0" distB="0" distL="0" distR="0" wp14:anchorId="72CA1F17" wp14:editId="21B3A628">
            <wp:extent cx="6858000" cy="2119745"/>
            <wp:effectExtent l="0" t="0" r="0" b="0"/>
            <wp:docPr id="150902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1483" name=""/>
                    <pic:cNvPicPr/>
                  </pic:nvPicPr>
                  <pic:blipFill>
                    <a:blip r:embed="rId15"/>
                    <a:stretch>
                      <a:fillRect/>
                    </a:stretch>
                  </pic:blipFill>
                  <pic:spPr>
                    <a:xfrm>
                      <a:off x="0" y="0"/>
                      <a:ext cx="6862743" cy="2121211"/>
                    </a:xfrm>
                    <a:prstGeom prst="rect">
                      <a:avLst/>
                    </a:prstGeom>
                  </pic:spPr>
                </pic:pic>
              </a:graphicData>
            </a:graphic>
          </wp:inline>
        </w:drawing>
      </w:r>
    </w:p>
    <w:p w14:paraId="1E644741" w14:textId="73464460" w:rsidR="00BB1267" w:rsidRDefault="00DB1060" w:rsidP="00DB1060">
      <w:pPr>
        <w:jc w:val="center"/>
        <w:rPr>
          <w:b/>
          <w:bCs/>
          <w:szCs w:val="20"/>
        </w:rPr>
      </w:pPr>
      <w:r w:rsidRPr="00916BD4">
        <w:rPr>
          <w:b/>
          <w:bCs/>
          <w:szCs w:val="20"/>
        </w:rPr>
        <w:t>Fig: -</w:t>
      </w:r>
      <w:r w:rsidR="00916BD4" w:rsidRPr="00916BD4">
        <w:rPr>
          <w:b/>
          <w:bCs/>
          <w:szCs w:val="20"/>
        </w:rPr>
        <w:t>4: Dependent variable usr</w:t>
      </w:r>
    </w:p>
    <w:p w14:paraId="77FC7E2B" w14:textId="33B399DC" w:rsidR="00857C11" w:rsidRDefault="00857C11" w:rsidP="00857C11">
      <w:pPr>
        <w:numPr>
          <w:ilvl w:val="1"/>
          <w:numId w:val="17"/>
        </w:numPr>
        <w:spacing w:after="4" w:line="249" w:lineRule="auto"/>
        <w:ind w:right="60" w:hanging="360"/>
      </w:pPr>
      <w:r>
        <w:t>The CPU runs in user mode 80% - 9</w:t>
      </w:r>
      <w:r w:rsidR="00AC3913">
        <w:t>5</w:t>
      </w:r>
      <w:r>
        <w:t>% of the times or it stays idle</w:t>
      </w:r>
      <w:r w:rsidR="0080612B">
        <w:t xml:space="preserve">. </w:t>
      </w:r>
      <w:r>
        <w:t>The transfer for read and write is very quick.</w:t>
      </w:r>
    </w:p>
    <w:p w14:paraId="22173765" w14:textId="3EDA2AC8" w:rsidR="00916BD4" w:rsidRDefault="00FE30F1" w:rsidP="00916BD4">
      <w:pPr>
        <w:rPr>
          <w:b/>
          <w:bCs/>
          <w:szCs w:val="20"/>
        </w:rPr>
      </w:pPr>
      <w:r>
        <w:rPr>
          <w:noProof/>
        </w:rPr>
        <w:drawing>
          <wp:inline distT="0" distB="0" distL="0" distR="0" wp14:anchorId="01C402C8" wp14:editId="667CE4F8">
            <wp:extent cx="6842760" cy="5486400"/>
            <wp:effectExtent l="0" t="0" r="0" b="0"/>
            <wp:docPr id="99327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42760" cy="5486400"/>
                    </a:xfrm>
                    <a:prstGeom prst="rect">
                      <a:avLst/>
                    </a:prstGeom>
                    <a:noFill/>
                    <a:ln>
                      <a:noFill/>
                    </a:ln>
                  </pic:spPr>
                </pic:pic>
              </a:graphicData>
            </a:graphic>
          </wp:inline>
        </w:drawing>
      </w:r>
    </w:p>
    <w:p w14:paraId="32E5A9D7" w14:textId="25F30CE4" w:rsidR="00FE30F1" w:rsidRDefault="00D453B0" w:rsidP="00FE30F1">
      <w:pPr>
        <w:jc w:val="center"/>
        <w:rPr>
          <w:b/>
          <w:bCs/>
          <w:szCs w:val="20"/>
        </w:rPr>
      </w:pPr>
      <w:r>
        <w:rPr>
          <w:b/>
          <w:bCs/>
          <w:szCs w:val="20"/>
        </w:rPr>
        <w:t xml:space="preserve">Fig: -5: </w:t>
      </w:r>
      <w:r w:rsidR="00C07223">
        <w:rPr>
          <w:b/>
          <w:bCs/>
          <w:szCs w:val="20"/>
        </w:rPr>
        <w:t>distribution plot for variables</w:t>
      </w:r>
    </w:p>
    <w:p w14:paraId="6148E630" w14:textId="186A1C6E" w:rsidR="001070DC" w:rsidRDefault="001070DC" w:rsidP="001070DC">
      <w:pPr>
        <w:jc w:val="both"/>
        <w:rPr>
          <w:rFonts w:ascii="Calibri" w:eastAsia="Calibri" w:hAnsi="Calibri"/>
          <w:color w:val="000000"/>
        </w:rPr>
      </w:pPr>
      <w:r>
        <w:lastRenderedPageBreak/>
        <w:t xml:space="preserve">The </w:t>
      </w:r>
      <w:r>
        <w:t>h</w:t>
      </w:r>
      <w:r>
        <w:t xml:space="preserve">istplot bear proof of the inherent skewness in the attributes. Most of the data is concentrated towards the starting part with a disproportionate amount concentrated on later part of the chart. </w:t>
      </w:r>
    </w:p>
    <w:p w14:paraId="7294B3F7" w14:textId="77777777" w:rsidR="00A67A81" w:rsidRDefault="00A67A81" w:rsidP="00A67A81">
      <w:pPr>
        <w:numPr>
          <w:ilvl w:val="1"/>
          <w:numId w:val="17"/>
        </w:numPr>
        <w:spacing w:after="189" w:line="249" w:lineRule="auto"/>
        <w:ind w:right="60" w:hanging="360"/>
      </w:pPr>
      <w:r>
        <w:t>The System read-write rate is under 5% which means this is also quick.</w:t>
      </w:r>
    </w:p>
    <w:p w14:paraId="723F6D46" w14:textId="69B111D8" w:rsidR="00A67A81" w:rsidRDefault="00332389" w:rsidP="00A67A81">
      <w:pPr>
        <w:numPr>
          <w:ilvl w:val="1"/>
          <w:numId w:val="17"/>
        </w:numPr>
        <w:spacing w:after="189" w:line="249" w:lineRule="auto"/>
        <w:ind w:right="60" w:hanging="360"/>
      </w:pPr>
      <w:r>
        <w:t xml:space="preserve">Sread and Swrite is distributed </w:t>
      </w:r>
      <w:r w:rsidR="00A01B18">
        <w:t>nearly to 900</w:t>
      </w:r>
    </w:p>
    <w:p w14:paraId="246C7E57" w14:textId="4A20C3D5" w:rsidR="00C07223" w:rsidRDefault="00401043" w:rsidP="00401043">
      <w:pPr>
        <w:jc w:val="center"/>
        <w:rPr>
          <w:szCs w:val="20"/>
        </w:rPr>
      </w:pPr>
      <w:r>
        <w:rPr>
          <w:noProof/>
        </w:rPr>
        <w:drawing>
          <wp:inline distT="0" distB="0" distL="0" distR="0" wp14:anchorId="1593EB96" wp14:editId="4F64A5C1">
            <wp:extent cx="5305527" cy="4710546"/>
            <wp:effectExtent l="0" t="0" r="0" b="0"/>
            <wp:docPr id="1589323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3096" cy="4717266"/>
                    </a:xfrm>
                    <a:prstGeom prst="rect">
                      <a:avLst/>
                    </a:prstGeom>
                    <a:noFill/>
                    <a:ln>
                      <a:noFill/>
                    </a:ln>
                  </pic:spPr>
                </pic:pic>
              </a:graphicData>
            </a:graphic>
          </wp:inline>
        </w:drawing>
      </w:r>
    </w:p>
    <w:p w14:paraId="7EBA33DC" w14:textId="379C24F4" w:rsidR="00401043" w:rsidRDefault="00B57870" w:rsidP="00401043">
      <w:pPr>
        <w:jc w:val="center"/>
        <w:rPr>
          <w:b/>
          <w:bCs/>
          <w:szCs w:val="20"/>
        </w:rPr>
      </w:pPr>
      <w:r>
        <w:rPr>
          <w:b/>
          <w:bCs/>
          <w:szCs w:val="20"/>
        </w:rPr>
        <w:t>Fig: -6: countplot for runqsz</w:t>
      </w:r>
    </w:p>
    <w:p w14:paraId="27937443" w14:textId="77777777" w:rsidR="00C74B18" w:rsidRDefault="00C74B18" w:rsidP="00E1443A">
      <w:pPr>
        <w:spacing w:after="44"/>
        <w:jc w:val="both"/>
      </w:pPr>
    </w:p>
    <w:p w14:paraId="461CBB5D" w14:textId="1E7FCACA" w:rsidR="00E1443A" w:rsidRDefault="00E1443A" w:rsidP="00E1443A">
      <w:pPr>
        <w:spacing w:after="44"/>
        <w:jc w:val="both"/>
        <w:rPr>
          <w:rFonts w:ascii="Calibri" w:eastAsia="Calibri" w:hAnsi="Calibri"/>
          <w:color w:val="000000"/>
        </w:rPr>
      </w:pPr>
      <w:r>
        <w:t xml:space="preserve">The above plot for the variables "runqsz" indicate there is a balance between the two values (CPU_Bond and Not_CPU_Bound). Further indicating absence of Imbalanced data for this particular variable </w:t>
      </w:r>
    </w:p>
    <w:p w14:paraId="7D59AA2B" w14:textId="77777777" w:rsidR="00C23C72" w:rsidRDefault="00C23C72" w:rsidP="003560B9">
      <w:pPr>
        <w:spacing w:after="161" w:line="256" w:lineRule="auto"/>
        <w:ind w:left="-5"/>
        <w:rPr>
          <w:b/>
          <w:sz w:val="24"/>
          <w:szCs w:val="24"/>
        </w:rPr>
      </w:pPr>
    </w:p>
    <w:p w14:paraId="68CF8746" w14:textId="39E766A5" w:rsidR="003560B9" w:rsidRDefault="003560B9" w:rsidP="003560B9">
      <w:pPr>
        <w:spacing w:after="161" w:line="256" w:lineRule="auto"/>
        <w:ind w:left="-5"/>
        <w:rPr>
          <w:b/>
          <w:sz w:val="24"/>
          <w:szCs w:val="24"/>
        </w:rPr>
      </w:pPr>
      <w:r w:rsidRPr="003560B9">
        <w:rPr>
          <w:b/>
          <w:sz w:val="24"/>
          <w:szCs w:val="24"/>
        </w:rPr>
        <w:t>Bivariate Analysis:</w:t>
      </w:r>
    </w:p>
    <w:p w14:paraId="553C3C6A" w14:textId="1DF054E3" w:rsidR="0027372B" w:rsidRDefault="0027372B" w:rsidP="0027372B">
      <w:pPr>
        <w:spacing w:after="131"/>
        <w:jc w:val="both"/>
        <w:rPr>
          <w:rFonts w:ascii="Calibri" w:eastAsia="Calibri" w:hAnsi="Calibri"/>
          <w:color w:val="000000"/>
        </w:rPr>
      </w:pPr>
      <w:r>
        <w:t xml:space="preserve">We cannot clearly analyse from the </w:t>
      </w:r>
      <w:r>
        <w:t>below</w:t>
      </w:r>
      <w:r>
        <w:t xml:space="preserve"> given pairplot chart because of higher number of attributes present in the data, however we can clearly make the observation that there are few attributes highly correlated in each other. Hence, to </w:t>
      </w:r>
      <w:r>
        <w:t>visualize</w:t>
      </w:r>
      <w:r>
        <w:t xml:space="preserve"> the same we can obtain the below correlation plot. </w:t>
      </w:r>
    </w:p>
    <w:p w14:paraId="2BF5A26D" w14:textId="77777777" w:rsidR="003560B9" w:rsidRPr="003560B9" w:rsidRDefault="003560B9" w:rsidP="003560B9">
      <w:pPr>
        <w:spacing w:after="161" w:line="256" w:lineRule="auto"/>
        <w:ind w:left="-5"/>
        <w:rPr>
          <w:rFonts w:ascii="Calibri" w:eastAsia="Calibri" w:hAnsi="Calibri"/>
          <w:color w:val="000000"/>
          <w:sz w:val="24"/>
          <w:szCs w:val="24"/>
        </w:rPr>
      </w:pPr>
    </w:p>
    <w:p w14:paraId="2B2D3150" w14:textId="77777777" w:rsidR="00C23C72" w:rsidRDefault="00C23C72" w:rsidP="00B57870">
      <w:pPr>
        <w:rPr>
          <w:szCs w:val="20"/>
        </w:rPr>
      </w:pPr>
    </w:p>
    <w:p w14:paraId="75CFA485" w14:textId="04305658" w:rsidR="00C23C72" w:rsidRDefault="00425943" w:rsidP="00B57870">
      <w:pPr>
        <w:rPr>
          <w:szCs w:val="20"/>
        </w:rPr>
      </w:pPr>
      <w:r>
        <w:rPr>
          <w:noProof/>
        </w:rPr>
        <w:lastRenderedPageBreak/>
        <w:drawing>
          <wp:inline distT="0" distB="0" distL="0" distR="0" wp14:anchorId="3B4277D6" wp14:editId="0BCA03CF">
            <wp:extent cx="6858000" cy="6858000"/>
            <wp:effectExtent l="0" t="0" r="0" b="0"/>
            <wp:docPr id="2039527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14:paraId="2DAB17C0" w14:textId="0840085E" w:rsidR="00742C14" w:rsidRDefault="00742C14" w:rsidP="00742C14">
      <w:pPr>
        <w:jc w:val="center"/>
        <w:rPr>
          <w:b/>
          <w:bCs/>
          <w:szCs w:val="20"/>
        </w:rPr>
      </w:pPr>
      <w:r>
        <w:rPr>
          <w:b/>
          <w:bCs/>
          <w:szCs w:val="20"/>
        </w:rPr>
        <w:t>Fig: -</w:t>
      </w:r>
      <w:r w:rsidR="00616B86">
        <w:rPr>
          <w:b/>
          <w:bCs/>
          <w:szCs w:val="20"/>
        </w:rPr>
        <w:t>7: Pairplot</w:t>
      </w:r>
    </w:p>
    <w:p w14:paraId="41C4326F" w14:textId="77777777" w:rsidR="00D03D8D" w:rsidRDefault="00D03D8D" w:rsidP="00D03D8D">
      <w:pPr>
        <w:rPr>
          <w:szCs w:val="20"/>
        </w:rPr>
      </w:pPr>
    </w:p>
    <w:p w14:paraId="17429A41" w14:textId="67EB568B" w:rsidR="00D03D8D" w:rsidRPr="00D03D8D" w:rsidRDefault="00D03D8D" w:rsidP="00D03D8D">
      <w:pPr>
        <w:rPr>
          <w:szCs w:val="20"/>
        </w:rPr>
      </w:pPr>
      <w:r w:rsidRPr="00D03D8D">
        <w:rPr>
          <w:szCs w:val="20"/>
        </w:rPr>
        <w:t xml:space="preserve">From the </w:t>
      </w:r>
      <w:r>
        <w:rPr>
          <w:szCs w:val="20"/>
        </w:rPr>
        <w:t>below</w:t>
      </w:r>
      <w:r w:rsidRPr="00D03D8D">
        <w:rPr>
          <w:szCs w:val="20"/>
        </w:rPr>
        <w:t xml:space="preserve"> Heatmap, we can easily make out the following observations: </w:t>
      </w:r>
    </w:p>
    <w:p w14:paraId="71247CA3" w14:textId="7460DB97" w:rsidR="00D03D8D" w:rsidRPr="00D03D8D" w:rsidRDefault="00D03D8D" w:rsidP="00D03D8D">
      <w:pPr>
        <w:jc w:val="both"/>
        <w:rPr>
          <w:szCs w:val="20"/>
        </w:rPr>
      </w:pPr>
      <w:r w:rsidRPr="00D03D8D">
        <w:rPr>
          <w:szCs w:val="20"/>
        </w:rPr>
        <w:t>a) We</w:t>
      </w:r>
      <w:r w:rsidRPr="00D03D8D">
        <w:rPr>
          <w:szCs w:val="20"/>
        </w:rPr>
        <w:t xml:space="preserve"> have a higher positive correlation between “pflt” and “vflt” with “fork”, “pgfree” against “ppgout”, “pgscan” against “pgfree”, “ppgin” against “pgin” and “vflt” against “pflt” with more than 0.9 in each of these cases. This indicates that there </w:t>
      </w:r>
      <w:r w:rsidRPr="00D03D8D">
        <w:rPr>
          <w:szCs w:val="20"/>
        </w:rPr>
        <w:t>is</w:t>
      </w:r>
      <w:r w:rsidRPr="00D03D8D">
        <w:rPr>
          <w:szCs w:val="20"/>
        </w:rPr>
        <w:t xml:space="preserve"> strong linear dependence present in the variables.   </w:t>
      </w:r>
    </w:p>
    <w:p w14:paraId="1FCE6EEE" w14:textId="77777777" w:rsidR="00D03D8D" w:rsidRPr="00D03D8D" w:rsidRDefault="00D03D8D" w:rsidP="00D03D8D">
      <w:pPr>
        <w:rPr>
          <w:szCs w:val="20"/>
        </w:rPr>
      </w:pPr>
      <w:r w:rsidRPr="00D03D8D">
        <w:rPr>
          <w:szCs w:val="20"/>
        </w:rPr>
        <w:t xml:space="preserve"> </w:t>
      </w:r>
    </w:p>
    <w:p w14:paraId="7640866E" w14:textId="14B4748C" w:rsidR="00A85436" w:rsidRDefault="00D03D8D" w:rsidP="00D03D8D">
      <w:pPr>
        <w:jc w:val="both"/>
        <w:rPr>
          <w:szCs w:val="20"/>
        </w:rPr>
      </w:pPr>
      <w:r w:rsidRPr="00D03D8D">
        <w:rPr>
          <w:szCs w:val="20"/>
        </w:rPr>
        <w:t>b) There</w:t>
      </w:r>
      <w:r w:rsidRPr="00D03D8D">
        <w:rPr>
          <w:szCs w:val="20"/>
        </w:rPr>
        <w:t xml:space="preserve"> are also few attributes present with negative correlation, e.g., “vflt” against “usr” with at -0.42 which indicates strong linear dependence present in it. “scall” against “freemem”, “pflt” against “usr” and “scall” against “freeswap” are having moderate linear dependence present in it.</w:t>
      </w:r>
    </w:p>
    <w:p w14:paraId="58B421BC" w14:textId="0A9842CF" w:rsidR="00D03D8D" w:rsidRPr="002C7B97" w:rsidRDefault="00FD2C27" w:rsidP="00D03D8D">
      <w:pPr>
        <w:jc w:val="both"/>
        <w:rPr>
          <w:rFonts w:ascii="Calibri" w:eastAsia="Calibri" w:hAnsi="Calibri"/>
          <w:color w:val="000000"/>
        </w:rPr>
      </w:pPr>
      <w:r>
        <w:rPr>
          <w:szCs w:val="20"/>
        </w:rPr>
        <w:lastRenderedPageBreak/>
        <w:t xml:space="preserve">c) </w:t>
      </w:r>
      <w:r w:rsidR="00E46BA3">
        <w:t xml:space="preserve">It can be inferred from the that there are ample number of independent variables that are correlated with each other. </w:t>
      </w:r>
      <w:r w:rsidR="00421B70">
        <w:t>A</w:t>
      </w:r>
      <w:r w:rsidR="00E46BA3">
        <w:t xml:space="preserve"> total of 15 combinations of variables can be noted to have correlations above 0.5(50%). Another thing can be noted with respect to the target variable is that all the variables except the runqsz(categorical), freemem and freeswap are negatively correlated and freeswap is said to have a strong positive correlation with the target(usr).</w:t>
      </w:r>
    </w:p>
    <w:p w14:paraId="507469B7" w14:textId="09F8F4BB" w:rsidR="00D03D8D" w:rsidRDefault="0093289A" w:rsidP="00D03D8D">
      <w:pPr>
        <w:jc w:val="both"/>
        <w:rPr>
          <w:szCs w:val="20"/>
        </w:rPr>
      </w:pPr>
      <w:r>
        <w:rPr>
          <w:noProof/>
        </w:rPr>
        <w:drawing>
          <wp:inline distT="0" distB="0" distL="0" distR="0" wp14:anchorId="4407B5C6" wp14:editId="38ED3613">
            <wp:extent cx="6858000" cy="4209415"/>
            <wp:effectExtent l="0" t="0" r="0" b="635"/>
            <wp:docPr id="1854976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4209415"/>
                    </a:xfrm>
                    <a:prstGeom prst="rect">
                      <a:avLst/>
                    </a:prstGeom>
                    <a:noFill/>
                    <a:ln>
                      <a:noFill/>
                    </a:ln>
                  </pic:spPr>
                </pic:pic>
              </a:graphicData>
            </a:graphic>
          </wp:inline>
        </w:drawing>
      </w:r>
    </w:p>
    <w:p w14:paraId="5E0AE15D" w14:textId="6BDFEEDB" w:rsidR="0093289A" w:rsidRDefault="0093289A" w:rsidP="0093289A">
      <w:pPr>
        <w:jc w:val="center"/>
        <w:rPr>
          <w:b/>
          <w:bCs/>
          <w:szCs w:val="20"/>
        </w:rPr>
      </w:pPr>
      <w:r>
        <w:rPr>
          <w:b/>
          <w:bCs/>
          <w:szCs w:val="20"/>
        </w:rPr>
        <w:t>Fig: -</w:t>
      </w:r>
      <w:r w:rsidR="00E958CE">
        <w:rPr>
          <w:b/>
          <w:bCs/>
          <w:szCs w:val="20"/>
        </w:rPr>
        <w:t xml:space="preserve">8: </w:t>
      </w:r>
      <w:r w:rsidR="00F61E27">
        <w:rPr>
          <w:b/>
          <w:bCs/>
          <w:szCs w:val="20"/>
        </w:rPr>
        <w:t xml:space="preserve">Heatmap for </w:t>
      </w:r>
      <w:r w:rsidR="00E958CE">
        <w:rPr>
          <w:b/>
          <w:bCs/>
          <w:szCs w:val="20"/>
        </w:rPr>
        <w:t xml:space="preserve">Correlation </w:t>
      </w:r>
      <w:r w:rsidR="00F61E27">
        <w:rPr>
          <w:b/>
          <w:bCs/>
          <w:szCs w:val="20"/>
        </w:rPr>
        <w:t>analysis</w:t>
      </w:r>
    </w:p>
    <w:p w14:paraId="65B5968E" w14:textId="77777777" w:rsidR="00AA5D14" w:rsidRPr="00AA5D14" w:rsidRDefault="00AA5D14" w:rsidP="0001431F">
      <w:pPr>
        <w:pStyle w:val="Heading2"/>
        <w:jc w:val="both"/>
        <w:rPr>
          <w:rFonts w:ascii="Calibri" w:eastAsia="Calibri" w:hAnsi="Calibri"/>
          <w:color w:val="2F5496"/>
          <w:sz w:val="22"/>
          <w:szCs w:val="22"/>
        </w:rPr>
      </w:pPr>
      <w:bookmarkStart w:id="2" w:name="_Toc96527"/>
      <w:r w:rsidRPr="00AA5D14">
        <w:rPr>
          <w:sz w:val="22"/>
          <w:szCs w:val="22"/>
        </w:rPr>
        <w:t>1.2</w:t>
      </w:r>
      <w:r w:rsidRPr="00AA5D14">
        <w:rPr>
          <w:rFonts w:ascii="Arial" w:eastAsia="Arial" w:hAnsi="Arial" w:cs="Arial"/>
          <w:sz w:val="22"/>
          <w:szCs w:val="22"/>
        </w:rPr>
        <w:t xml:space="preserve"> </w:t>
      </w:r>
      <w:r w:rsidRPr="00AA5D14">
        <w:rPr>
          <w:sz w:val="22"/>
          <w:szCs w:val="22"/>
        </w:rPr>
        <w:t xml:space="preserve">Impute null values if present, also check for the values which are equal to zero. Do they have any meaning or do we need to change them or drop them? Check for the possibility of creating new features if required. Also check for outliers and duplicates if there. </w:t>
      </w:r>
      <w:bookmarkEnd w:id="2"/>
    </w:p>
    <w:p w14:paraId="6567D92D" w14:textId="77777777" w:rsidR="0074517A" w:rsidRDefault="0074517A" w:rsidP="0074517A">
      <w:pPr>
        <w:numPr>
          <w:ilvl w:val="1"/>
          <w:numId w:val="18"/>
        </w:numPr>
        <w:spacing w:line="249" w:lineRule="auto"/>
        <w:ind w:right="60" w:hanging="360"/>
      </w:pPr>
      <w:r>
        <w:t xml:space="preserve">There are </w:t>
      </w:r>
      <w:r>
        <w:rPr>
          <w:rFonts w:ascii="Nirmala UI" w:eastAsia="Nirmala UI" w:hAnsi="Nirmala UI" w:cs="Nirmala UI"/>
          <w:b/>
        </w:rPr>
        <w:t xml:space="preserve">some missing values </w:t>
      </w:r>
      <w:r>
        <w:t xml:space="preserve">in variables </w:t>
      </w:r>
      <w:r>
        <w:rPr>
          <w:rFonts w:ascii="Nirmala UI" w:eastAsia="Nirmala UI" w:hAnsi="Nirmala UI" w:cs="Nirmala UI"/>
          <w:b/>
        </w:rPr>
        <w:t>‘rchar’ (104 values) &amp; ‘wchar’ (15 values)</w:t>
      </w:r>
      <w:r>
        <w:t xml:space="preserve">, which were </w:t>
      </w:r>
      <w:r>
        <w:rPr>
          <w:rFonts w:ascii="Nirmala UI" w:eastAsia="Nirmala UI" w:hAnsi="Nirmala UI" w:cs="Nirmala UI"/>
          <w:b/>
        </w:rPr>
        <w:t xml:space="preserve">treated </w:t>
      </w:r>
      <w:r>
        <w:t xml:space="preserve">by </w:t>
      </w:r>
      <w:r>
        <w:rPr>
          <w:rFonts w:ascii="Nirmala UI" w:eastAsia="Nirmala UI" w:hAnsi="Nirmala UI" w:cs="Nirmala UI"/>
          <w:b/>
        </w:rPr>
        <w:t>replacing them with Median</w:t>
      </w:r>
    </w:p>
    <w:p w14:paraId="5C037A39" w14:textId="77777777" w:rsidR="0074517A" w:rsidRDefault="0074517A" w:rsidP="0074517A">
      <w:pPr>
        <w:numPr>
          <w:ilvl w:val="1"/>
          <w:numId w:val="18"/>
        </w:numPr>
        <w:spacing w:line="240" w:lineRule="auto"/>
        <w:ind w:right="60" w:hanging="360"/>
      </w:pPr>
      <w:r>
        <w:t xml:space="preserve">Upon checking for </w:t>
      </w:r>
      <w:r>
        <w:rPr>
          <w:rFonts w:ascii="Nirmala UI" w:eastAsia="Nirmala UI" w:hAnsi="Nirmala UI" w:cs="Nirmala UI"/>
          <w:b/>
        </w:rPr>
        <w:t>0 values</w:t>
      </w:r>
      <w:r>
        <w:t xml:space="preserve">, we found them in many variables. However, upon further looking at these, it is to be noted that these all are valid values these are related to the activities in the computer. Hence, </w:t>
      </w:r>
      <w:r>
        <w:rPr>
          <w:rFonts w:ascii="Nirmala UI" w:eastAsia="Nirmala UI" w:hAnsi="Nirmala UI" w:cs="Nirmala UI"/>
          <w:b/>
        </w:rPr>
        <w:t>we do not need to drop them</w:t>
      </w:r>
    </w:p>
    <w:p w14:paraId="0C74C59C" w14:textId="77777777" w:rsidR="0074517A" w:rsidRDefault="0074517A" w:rsidP="0074517A">
      <w:pPr>
        <w:numPr>
          <w:ilvl w:val="1"/>
          <w:numId w:val="18"/>
        </w:numPr>
        <w:spacing w:after="9" w:line="249" w:lineRule="auto"/>
        <w:ind w:right="60" w:hanging="360"/>
      </w:pPr>
      <w:r>
        <w:t xml:space="preserve">There are </w:t>
      </w:r>
      <w:r>
        <w:rPr>
          <w:rFonts w:ascii="Nirmala UI" w:eastAsia="Nirmala UI" w:hAnsi="Nirmala UI" w:cs="Nirmala UI"/>
          <w:b/>
        </w:rPr>
        <w:t xml:space="preserve">no duplicate rows present </w:t>
      </w:r>
      <w:r>
        <w:t>in the data</w:t>
      </w:r>
    </w:p>
    <w:p w14:paraId="3EEA391E" w14:textId="77777777" w:rsidR="00F4000C" w:rsidRDefault="0074517A" w:rsidP="000C780C">
      <w:pPr>
        <w:numPr>
          <w:ilvl w:val="1"/>
          <w:numId w:val="18"/>
        </w:numPr>
        <w:spacing w:after="192" w:line="249" w:lineRule="auto"/>
        <w:ind w:right="60" w:hanging="360"/>
        <w:jc w:val="both"/>
      </w:pPr>
      <w:r>
        <w:t xml:space="preserve">The new feature </w:t>
      </w:r>
      <w:r>
        <w:t>is</w:t>
      </w:r>
      <w:r>
        <w:t xml:space="preserve"> not necessarily required here as these do not have any signi</w:t>
      </w:r>
      <w:r w:rsidR="000B3BC0">
        <w:t>fi</w:t>
      </w:r>
      <w:r>
        <w:t xml:space="preserve">cant output due </w:t>
      </w:r>
      <w:r w:rsidR="000B3BC0">
        <w:t>to</w:t>
      </w:r>
      <w:r>
        <w:t xml:space="preserve"> presence of 0s.</w:t>
      </w:r>
    </w:p>
    <w:p w14:paraId="5FDA2E17" w14:textId="067B2FED" w:rsidR="004F76BC" w:rsidRPr="000C780C" w:rsidRDefault="00753ABC" w:rsidP="000C780C">
      <w:pPr>
        <w:numPr>
          <w:ilvl w:val="1"/>
          <w:numId w:val="18"/>
        </w:numPr>
        <w:spacing w:after="192" w:line="249" w:lineRule="auto"/>
        <w:ind w:right="60" w:hanging="360"/>
        <w:jc w:val="both"/>
      </w:pPr>
      <w:r>
        <w:t xml:space="preserve">Multiple approach for building the model has been implemented like building the model with zeros, without zeros, with log transformation in the presence of zeros, </w:t>
      </w:r>
      <w:r w:rsidR="000C780C">
        <w:t>penalizing</w:t>
      </w:r>
      <w:r>
        <w:t xml:space="preserve"> the variables coefficient using Regularization methods.</w:t>
      </w:r>
    </w:p>
    <w:p w14:paraId="6D98B994" w14:textId="77777777" w:rsidR="00FD2C27" w:rsidRDefault="00FD2C27" w:rsidP="00FD2C27">
      <w:pPr>
        <w:rPr>
          <w:szCs w:val="20"/>
        </w:rPr>
      </w:pPr>
    </w:p>
    <w:p w14:paraId="5B7A212D" w14:textId="46AA08C6" w:rsidR="00F4000C" w:rsidRDefault="00DF6332" w:rsidP="00FD2C27">
      <w:pPr>
        <w:rPr>
          <w:szCs w:val="20"/>
        </w:rPr>
      </w:pPr>
      <w:r>
        <w:rPr>
          <w:noProof/>
        </w:rPr>
        <w:lastRenderedPageBreak/>
        <w:drawing>
          <wp:inline distT="0" distB="0" distL="0" distR="0" wp14:anchorId="1A62B5B0" wp14:editId="4CDA8A17">
            <wp:extent cx="6858000" cy="5481955"/>
            <wp:effectExtent l="0" t="0" r="0" b="4445"/>
            <wp:docPr id="12600412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0" cy="5481955"/>
                    </a:xfrm>
                    <a:prstGeom prst="rect">
                      <a:avLst/>
                    </a:prstGeom>
                    <a:noFill/>
                    <a:ln>
                      <a:noFill/>
                    </a:ln>
                  </pic:spPr>
                </pic:pic>
              </a:graphicData>
            </a:graphic>
          </wp:inline>
        </w:drawing>
      </w:r>
    </w:p>
    <w:p w14:paraId="45550FDA" w14:textId="236F35BE" w:rsidR="00917E42" w:rsidRDefault="00917E42" w:rsidP="00917E42">
      <w:pPr>
        <w:jc w:val="center"/>
        <w:rPr>
          <w:b/>
          <w:bCs/>
        </w:rPr>
      </w:pPr>
      <w:r>
        <w:rPr>
          <w:b/>
          <w:bCs/>
          <w:szCs w:val="20"/>
        </w:rPr>
        <w:t>Fig: -</w:t>
      </w:r>
      <w:r w:rsidR="002C0722">
        <w:rPr>
          <w:b/>
          <w:bCs/>
          <w:szCs w:val="20"/>
        </w:rPr>
        <w:t>9:</w:t>
      </w:r>
      <w:r>
        <w:rPr>
          <w:b/>
          <w:bCs/>
          <w:szCs w:val="20"/>
        </w:rPr>
        <w:t xml:space="preserve"> </w:t>
      </w:r>
      <w:r w:rsidR="002C0722" w:rsidRPr="002C0722">
        <w:rPr>
          <w:b/>
          <w:bCs/>
        </w:rPr>
        <w:t>Boxplot of all the numeric attributes before treating outliers</w:t>
      </w:r>
    </w:p>
    <w:p w14:paraId="0A86857B" w14:textId="77777777" w:rsidR="00F43845" w:rsidRPr="00F43845" w:rsidRDefault="008F6172" w:rsidP="00803952">
      <w:pPr>
        <w:pStyle w:val="ListParagraph"/>
        <w:numPr>
          <w:ilvl w:val="0"/>
          <w:numId w:val="19"/>
        </w:numPr>
        <w:ind w:right="624"/>
        <w:jc w:val="both"/>
        <w:rPr>
          <w:rFonts w:ascii="Calibri" w:eastAsia="Calibri" w:hAnsi="Calibri"/>
          <w:color w:val="000000"/>
        </w:rPr>
      </w:pPr>
      <w:r>
        <w:t xml:space="preserve">Based on the above given Figure </w:t>
      </w:r>
      <w:r w:rsidR="00B437D2">
        <w:t>8</w:t>
      </w:r>
      <w:r>
        <w:t>, it is evident that we have outliers across all the features.</w:t>
      </w:r>
    </w:p>
    <w:p w14:paraId="28D2D2DD" w14:textId="6B8C78D6" w:rsidR="004D7347" w:rsidRPr="00803952" w:rsidRDefault="004D7347" w:rsidP="00803952">
      <w:pPr>
        <w:pStyle w:val="ListParagraph"/>
        <w:numPr>
          <w:ilvl w:val="0"/>
          <w:numId w:val="19"/>
        </w:numPr>
        <w:ind w:right="624"/>
        <w:jc w:val="both"/>
        <w:rPr>
          <w:rFonts w:ascii="Calibri" w:eastAsia="Calibri" w:hAnsi="Calibri"/>
          <w:color w:val="000000"/>
        </w:rPr>
      </w:pPr>
      <w:r>
        <w:t>Let us do the treatment of the outlier basis limiting to Upper Range and Lower Range. Let us se</w:t>
      </w:r>
      <w:r w:rsidR="00F43845">
        <w:t xml:space="preserve">e </w:t>
      </w:r>
      <w:r>
        <w:t xml:space="preserve">the impact of this for all the features. </w:t>
      </w:r>
    </w:p>
    <w:p w14:paraId="57017138" w14:textId="77777777" w:rsidR="00F43845" w:rsidRDefault="00F43845" w:rsidP="009D0258">
      <w:pPr>
        <w:pStyle w:val="Heading3"/>
        <w:ind w:left="-5"/>
        <w:rPr>
          <w:rFonts w:ascii="Poppins" w:hAnsi="Poppins" w:cs="Poppins"/>
          <w:color w:val="auto"/>
          <w:sz w:val="22"/>
          <w:szCs w:val="22"/>
        </w:rPr>
      </w:pPr>
    </w:p>
    <w:p w14:paraId="454FC891" w14:textId="77777777" w:rsidR="009B7B56" w:rsidRDefault="009B7B56" w:rsidP="009D0258">
      <w:pPr>
        <w:pStyle w:val="Heading3"/>
        <w:ind w:left="-5"/>
        <w:rPr>
          <w:rFonts w:ascii="Poppins" w:hAnsi="Poppins" w:cs="Poppins"/>
          <w:color w:val="auto"/>
          <w:sz w:val="22"/>
          <w:szCs w:val="22"/>
        </w:rPr>
      </w:pPr>
    </w:p>
    <w:p w14:paraId="17BF4CE9" w14:textId="675BBC32" w:rsidR="009D0258" w:rsidRDefault="009D0258" w:rsidP="009D0258">
      <w:pPr>
        <w:pStyle w:val="Heading3"/>
        <w:ind w:left="-5"/>
        <w:rPr>
          <w:rFonts w:ascii="Poppins" w:hAnsi="Poppins" w:cs="Poppins"/>
          <w:color w:val="auto"/>
          <w:sz w:val="22"/>
          <w:szCs w:val="22"/>
        </w:rPr>
      </w:pPr>
      <w:r w:rsidRPr="009D0258">
        <w:rPr>
          <w:rFonts w:ascii="Poppins" w:hAnsi="Poppins" w:cs="Poppins"/>
          <w:color w:val="auto"/>
          <w:sz w:val="22"/>
          <w:szCs w:val="22"/>
        </w:rPr>
        <w:t xml:space="preserve">Treatment of Outlier basis limiting to Upper Range and Lower </w:t>
      </w:r>
      <w:r w:rsidR="00C04FB4" w:rsidRPr="009D0258">
        <w:rPr>
          <w:rFonts w:ascii="Poppins" w:hAnsi="Poppins" w:cs="Poppins"/>
          <w:color w:val="auto"/>
          <w:sz w:val="22"/>
          <w:szCs w:val="22"/>
        </w:rPr>
        <w:t>Range:</w:t>
      </w:r>
    </w:p>
    <w:p w14:paraId="0DCDC362" w14:textId="77777777" w:rsidR="00803952" w:rsidRDefault="00803952" w:rsidP="007B46CD">
      <w:pPr>
        <w:ind w:left="-5" w:right="1054"/>
        <w:jc w:val="both"/>
        <w:rPr>
          <w:rFonts w:ascii="Calibri" w:eastAsia="Calibri" w:hAnsi="Calibri"/>
          <w:color w:val="000000"/>
        </w:rPr>
      </w:pPr>
      <w:r>
        <w:t xml:space="preserve">Though outliers can bring in error slightly more than what the non-outlier model would bring in, it is still best suited to go ahead with outliers if the outlying values turn out to be legitimate. </w:t>
      </w:r>
    </w:p>
    <w:p w14:paraId="0DDD8FDD" w14:textId="453A953C" w:rsidR="002C0722" w:rsidRDefault="007B46CD" w:rsidP="007B46CD">
      <w:pPr>
        <w:ind w:right="624"/>
        <w:jc w:val="both"/>
        <w:rPr>
          <w:rFonts w:ascii="Segoe UI" w:hAnsi="Segoe UI" w:cs="Segoe UI"/>
          <w:sz w:val="21"/>
          <w:szCs w:val="21"/>
          <w:shd w:val="clear" w:color="auto" w:fill="FFFFFF"/>
        </w:rPr>
      </w:pPr>
      <w:r>
        <w:rPr>
          <w:rFonts w:ascii="Segoe UI" w:hAnsi="Segoe UI" w:cs="Segoe UI"/>
          <w:sz w:val="21"/>
          <w:szCs w:val="21"/>
          <w:shd w:val="clear" w:color="auto" w:fill="FFFFFF"/>
        </w:rPr>
        <w:t xml:space="preserve">There </w:t>
      </w:r>
      <w:r>
        <w:rPr>
          <w:rFonts w:ascii="Segoe UI" w:hAnsi="Segoe UI" w:cs="Segoe UI"/>
          <w:sz w:val="21"/>
          <w:szCs w:val="21"/>
          <w:shd w:val="clear" w:color="auto" w:fill="FFFFFF"/>
        </w:rPr>
        <w:t>is</w:t>
      </w:r>
      <w:r>
        <w:rPr>
          <w:rFonts w:ascii="Segoe UI" w:hAnsi="Segoe UI" w:cs="Segoe UI"/>
          <w:sz w:val="21"/>
          <w:szCs w:val="21"/>
          <w:shd w:val="clear" w:color="auto" w:fill="FFFFFF"/>
        </w:rPr>
        <w:t xml:space="preserve"> no change in </w:t>
      </w:r>
      <w:r>
        <w:rPr>
          <w:rFonts w:ascii="Segoe UI" w:hAnsi="Segoe UI" w:cs="Segoe UI"/>
          <w:sz w:val="21"/>
          <w:szCs w:val="21"/>
          <w:shd w:val="clear" w:color="auto" w:fill="FFFFFF"/>
        </w:rPr>
        <w:t>multicollinearity</w:t>
      </w:r>
      <w:r>
        <w:rPr>
          <w:rFonts w:ascii="Segoe UI" w:hAnsi="Segoe UI" w:cs="Segoe UI"/>
          <w:sz w:val="21"/>
          <w:szCs w:val="21"/>
          <w:shd w:val="clear" w:color="auto" w:fill="FFFFFF"/>
        </w:rPr>
        <w:t xml:space="preserve"> Hence no need to drop the variable or change it we should change it because after change the variable it could change whole meaning of the </w:t>
      </w:r>
      <w:r>
        <w:rPr>
          <w:rFonts w:ascii="Segoe UI" w:hAnsi="Segoe UI" w:cs="Segoe UI"/>
          <w:sz w:val="21"/>
          <w:szCs w:val="21"/>
          <w:shd w:val="clear" w:color="auto" w:fill="FFFFFF"/>
        </w:rPr>
        <w:t>variable. So,</w:t>
      </w:r>
      <w:r>
        <w:rPr>
          <w:rFonts w:ascii="Segoe UI" w:hAnsi="Segoe UI" w:cs="Segoe UI"/>
          <w:sz w:val="21"/>
          <w:szCs w:val="21"/>
          <w:shd w:val="clear" w:color="auto" w:fill="FFFFFF"/>
        </w:rPr>
        <w:t xml:space="preserve"> we should keep it as they are.</w:t>
      </w:r>
    </w:p>
    <w:p w14:paraId="4A639DC2" w14:textId="77777777" w:rsidR="004A614C" w:rsidRDefault="004A614C" w:rsidP="007B46CD">
      <w:pPr>
        <w:ind w:right="624"/>
        <w:jc w:val="both"/>
        <w:rPr>
          <w:rFonts w:ascii="Segoe UI" w:hAnsi="Segoe UI" w:cs="Segoe UI"/>
          <w:sz w:val="21"/>
          <w:szCs w:val="21"/>
          <w:shd w:val="clear" w:color="auto" w:fill="FFFFFF"/>
        </w:rPr>
      </w:pPr>
    </w:p>
    <w:p w14:paraId="4863F722" w14:textId="77777777" w:rsidR="004A614C" w:rsidRDefault="004A614C" w:rsidP="007B46CD">
      <w:pPr>
        <w:ind w:right="624"/>
        <w:jc w:val="both"/>
        <w:rPr>
          <w:rFonts w:ascii="Segoe UI" w:hAnsi="Segoe UI" w:cs="Segoe UI"/>
          <w:sz w:val="21"/>
          <w:szCs w:val="21"/>
          <w:shd w:val="clear" w:color="auto" w:fill="FFFFFF"/>
        </w:rPr>
      </w:pPr>
    </w:p>
    <w:p w14:paraId="067CCC90" w14:textId="77777777" w:rsidR="004A614C" w:rsidRDefault="004A614C" w:rsidP="007B46CD">
      <w:pPr>
        <w:ind w:right="624"/>
        <w:jc w:val="both"/>
        <w:rPr>
          <w:rFonts w:ascii="Segoe UI" w:hAnsi="Segoe UI" w:cs="Segoe UI"/>
          <w:sz w:val="21"/>
          <w:szCs w:val="21"/>
          <w:shd w:val="clear" w:color="auto" w:fill="FFFFFF"/>
        </w:rPr>
      </w:pPr>
    </w:p>
    <w:p w14:paraId="3773A47C" w14:textId="77777777" w:rsidR="004A614C" w:rsidRDefault="004A614C" w:rsidP="007B46CD">
      <w:pPr>
        <w:ind w:right="624"/>
        <w:jc w:val="both"/>
        <w:rPr>
          <w:rFonts w:ascii="Segoe UI" w:hAnsi="Segoe UI" w:cs="Segoe UI"/>
          <w:sz w:val="21"/>
          <w:szCs w:val="21"/>
          <w:shd w:val="clear" w:color="auto" w:fill="FFFFFF"/>
        </w:rPr>
      </w:pPr>
    </w:p>
    <w:p w14:paraId="6204DBB8" w14:textId="0F368D92" w:rsidR="004A614C" w:rsidRDefault="00FE7345" w:rsidP="007B46CD">
      <w:pPr>
        <w:ind w:right="624"/>
        <w:jc w:val="both"/>
        <w:rPr>
          <w:rFonts w:ascii="Calibri" w:eastAsia="Calibri" w:hAnsi="Calibri"/>
          <w:color w:val="000000"/>
        </w:rPr>
      </w:pPr>
      <w:r>
        <w:rPr>
          <w:noProof/>
        </w:rPr>
        <w:lastRenderedPageBreak/>
        <w:drawing>
          <wp:inline distT="0" distB="0" distL="0" distR="0" wp14:anchorId="009E5977" wp14:editId="55755D85">
            <wp:extent cx="6858000" cy="5479415"/>
            <wp:effectExtent l="0" t="0" r="0" b="6985"/>
            <wp:docPr id="14690716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0" cy="5479415"/>
                    </a:xfrm>
                    <a:prstGeom prst="rect">
                      <a:avLst/>
                    </a:prstGeom>
                    <a:noFill/>
                    <a:ln>
                      <a:noFill/>
                    </a:ln>
                  </pic:spPr>
                </pic:pic>
              </a:graphicData>
            </a:graphic>
          </wp:inline>
        </w:drawing>
      </w:r>
    </w:p>
    <w:p w14:paraId="6345E886" w14:textId="6B25E9C6" w:rsidR="00172CCE" w:rsidRDefault="00172CCE" w:rsidP="00172CCE">
      <w:pPr>
        <w:ind w:right="624"/>
        <w:jc w:val="center"/>
        <w:rPr>
          <w:b/>
          <w:bCs/>
          <w:color w:val="auto"/>
        </w:rPr>
      </w:pPr>
      <w:r>
        <w:rPr>
          <w:rFonts w:eastAsia="Calibri" w:cs="Poppins"/>
          <w:b/>
          <w:bCs/>
          <w:color w:val="000000"/>
        </w:rPr>
        <w:t xml:space="preserve">Fig: -10: </w:t>
      </w:r>
      <w:r w:rsidR="005A0FB6" w:rsidRPr="005A0FB6">
        <w:rPr>
          <w:b/>
          <w:bCs/>
          <w:color w:val="auto"/>
        </w:rPr>
        <w:t>Boxplot of numerical attributes after treating outlier</w:t>
      </w:r>
    </w:p>
    <w:p w14:paraId="2AA65535" w14:textId="0DD9BE2A" w:rsidR="005A0FB6" w:rsidRDefault="00BC7661" w:rsidP="005A0FB6">
      <w:pPr>
        <w:ind w:right="624"/>
        <w:rPr>
          <w:rFonts w:cs="Poppins"/>
        </w:rPr>
      </w:pPr>
      <w:r w:rsidRPr="00CC170F">
        <w:rPr>
          <w:rFonts w:cs="Poppins"/>
        </w:rPr>
        <w:t>We can observe from the above plot that the outliers in the dataset have been treated</w:t>
      </w:r>
      <w:r w:rsidR="00DA3D76">
        <w:rPr>
          <w:rFonts w:cs="Poppins"/>
        </w:rPr>
        <w:t>.</w:t>
      </w:r>
    </w:p>
    <w:p w14:paraId="59599FA4" w14:textId="24C764B0" w:rsidR="00DA3D76" w:rsidRDefault="00CF566E" w:rsidP="00361B14">
      <w:pPr>
        <w:pStyle w:val="Heading2"/>
        <w:jc w:val="both"/>
        <w:rPr>
          <w:sz w:val="22"/>
          <w:szCs w:val="22"/>
        </w:rPr>
      </w:pPr>
      <w:bookmarkStart w:id="3" w:name="_Toc96528"/>
      <w:r w:rsidRPr="009B7B56">
        <w:rPr>
          <w:sz w:val="22"/>
          <w:szCs w:val="22"/>
        </w:rPr>
        <w:t>1.3</w:t>
      </w:r>
      <w:r w:rsidRPr="009B7B56">
        <w:rPr>
          <w:rFonts w:ascii="Arial" w:eastAsia="Arial" w:hAnsi="Arial" w:cs="Arial"/>
          <w:sz w:val="22"/>
          <w:szCs w:val="22"/>
        </w:rPr>
        <w:t xml:space="preserve"> </w:t>
      </w:r>
      <w:r w:rsidRPr="009B7B56">
        <w:rPr>
          <w:sz w:val="22"/>
          <w:szCs w:val="22"/>
        </w:rPr>
        <w:t xml:space="preserve">Encode the data (having string values) for Modelling. Split the data into train and test (70:30). Apply Linear regression using scikit learn. Perform checks for significant variables using appropriate method from </w:t>
      </w:r>
      <w:r w:rsidR="009B7B56" w:rsidRPr="009B7B56">
        <w:rPr>
          <w:sz w:val="22"/>
          <w:szCs w:val="22"/>
        </w:rPr>
        <w:t>stats model</w:t>
      </w:r>
      <w:r w:rsidRPr="009B7B56">
        <w:rPr>
          <w:sz w:val="22"/>
          <w:szCs w:val="22"/>
        </w:rPr>
        <w:t>. Create multiple models and check the performance of Predictions on Train and Test sets using R</w:t>
      </w:r>
      <w:r w:rsidR="009B7B56">
        <w:rPr>
          <w:sz w:val="22"/>
          <w:szCs w:val="22"/>
        </w:rPr>
        <w:t>-</w:t>
      </w:r>
      <w:r w:rsidRPr="009B7B56">
        <w:rPr>
          <w:sz w:val="22"/>
          <w:szCs w:val="22"/>
        </w:rPr>
        <w:t>square, RMSE &amp; Adj R</w:t>
      </w:r>
      <w:r w:rsidR="009B7B56">
        <w:rPr>
          <w:sz w:val="22"/>
          <w:szCs w:val="22"/>
        </w:rPr>
        <w:t>-</w:t>
      </w:r>
      <w:r w:rsidRPr="009B7B56">
        <w:rPr>
          <w:sz w:val="22"/>
          <w:szCs w:val="22"/>
        </w:rPr>
        <w:t>square. Compare these models and select the best one with appropriate reasoning.</w:t>
      </w:r>
      <w:bookmarkEnd w:id="3"/>
    </w:p>
    <w:p w14:paraId="193C2BF7" w14:textId="2AAF6D78" w:rsidR="004B7847" w:rsidRDefault="004B7847" w:rsidP="00E6103C">
      <w:pPr>
        <w:numPr>
          <w:ilvl w:val="1"/>
          <w:numId w:val="20"/>
        </w:numPr>
        <w:spacing w:after="4" w:line="249" w:lineRule="auto"/>
        <w:ind w:right="60" w:hanging="360"/>
        <w:jc w:val="both"/>
      </w:pPr>
      <w:r>
        <w:rPr>
          <w:rFonts w:ascii="Nirmala UI" w:eastAsia="Nirmala UI" w:hAnsi="Nirmala UI" w:cs="Nirmala UI"/>
          <w:b/>
        </w:rPr>
        <w:t xml:space="preserve">One Hot encoding </w:t>
      </w:r>
      <w:r>
        <w:t>is done on the only ‘</w:t>
      </w:r>
      <w:r>
        <w:rPr>
          <w:rFonts w:ascii="Nirmala UI" w:eastAsia="Nirmala UI" w:hAnsi="Nirmala UI" w:cs="Nirmala UI"/>
          <w:b/>
        </w:rPr>
        <w:t xml:space="preserve">Object’ </w:t>
      </w:r>
      <w:r>
        <w:t xml:space="preserve">types variable </w:t>
      </w:r>
      <w:r w:rsidR="00897612">
        <w:t>i.</w:t>
      </w:r>
      <w:r w:rsidR="00897612">
        <w:rPr>
          <w:rFonts w:ascii="Nirmala UI" w:eastAsia="Nirmala UI" w:hAnsi="Nirmala UI" w:cs="Nirmala UI"/>
          <w:b/>
        </w:rPr>
        <w:t>e.</w:t>
      </w:r>
      <w:r>
        <w:rPr>
          <w:rFonts w:ascii="Nirmala UI" w:eastAsia="Nirmala UI" w:hAnsi="Nirmala UI" w:cs="Nirmala UI"/>
          <w:b/>
        </w:rPr>
        <w:t xml:space="preserve"> ‘runqsz’</w:t>
      </w:r>
      <w:r>
        <w:t>.</w:t>
      </w:r>
    </w:p>
    <w:p w14:paraId="032F4BD2" w14:textId="77777777" w:rsidR="00FA1468" w:rsidRDefault="004B7847" w:rsidP="00FA1468">
      <w:pPr>
        <w:numPr>
          <w:ilvl w:val="1"/>
          <w:numId w:val="20"/>
        </w:numPr>
        <w:spacing w:after="4" w:line="249" w:lineRule="auto"/>
        <w:ind w:right="60" w:hanging="360"/>
        <w:jc w:val="both"/>
      </w:pPr>
      <w:r>
        <w:t xml:space="preserve">A new column is created, with 1 indicating that variable as </w:t>
      </w:r>
      <w:r w:rsidR="00DB3DD5">
        <w:t>CPU_bound</w:t>
      </w:r>
      <w:r>
        <w:t xml:space="preserve"> and 0 as </w:t>
      </w:r>
      <w:r w:rsidR="00DB3DD5">
        <w:t>CPU_not_bound</w:t>
      </w:r>
      <w:r>
        <w:t xml:space="preserve"> and this is how the extended variable’s data looks</w:t>
      </w:r>
      <w:r w:rsidR="003B13AC">
        <w:t>.</w:t>
      </w:r>
    </w:p>
    <w:p w14:paraId="1427D4F0" w14:textId="6EED1727" w:rsidR="003B13AC" w:rsidRDefault="00FA1468" w:rsidP="007C170D">
      <w:pPr>
        <w:numPr>
          <w:ilvl w:val="1"/>
          <w:numId w:val="20"/>
        </w:numPr>
        <w:spacing w:after="4" w:line="249" w:lineRule="auto"/>
        <w:ind w:right="60" w:hanging="360"/>
        <w:jc w:val="both"/>
      </w:pPr>
      <w:r>
        <w:t xml:space="preserve">It is the most common format of dummy variable coding in which each category of the nominal variable is represented by either 1 or 0. </w:t>
      </w:r>
    </w:p>
    <w:p w14:paraId="05E98EEC" w14:textId="77777777" w:rsidR="007C170D" w:rsidRDefault="007C170D" w:rsidP="007C170D">
      <w:pPr>
        <w:spacing w:after="4" w:line="249" w:lineRule="auto"/>
        <w:ind w:right="60"/>
        <w:jc w:val="both"/>
      </w:pPr>
    </w:p>
    <w:p w14:paraId="24611C1B" w14:textId="77777777" w:rsidR="007C170D" w:rsidRDefault="007C170D" w:rsidP="007C170D">
      <w:pPr>
        <w:spacing w:after="4" w:line="249" w:lineRule="auto"/>
        <w:ind w:right="60"/>
        <w:jc w:val="both"/>
      </w:pPr>
    </w:p>
    <w:p w14:paraId="17A22572" w14:textId="77777777" w:rsidR="007C170D" w:rsidRDefault="007C170D" w:rsidP="007C170D">
      <w:pPr>
        <w:spacing w:after="4" w:line="249" w:lineRule="auto"/>
        <w:ind w:right="60"/>
        <w:jc w:val="both"/>
      </w:pPr>
    </w:p>
    <w:p w14:paraId="416199B4" w14:textId="77777777" w:rsidR="007C170D" w:rsidRDefault="007C170D" w:rsidP="007C170D">
      <w:pPr>
        <w:spacing w:after="4" w:line="249" w:lineRule="auto"/>
        <w:ind w:right="60"/>
        <w:jc w:val="both"/>
      </w:pPr>
    </w:p>
    <w:p w14:paraId="6DBD225C" w14:textId="0517B165" w:rsidR="007C170D" w:rsidRDefault="007C170D" w:rsidP="007C170D">
      <w:pPr>
        <w:spacing w:after="4" w:line="249" w:lineRule="auto"/>
        <w:ind w:right="60"/>
        <w:jc w:val="center"/>
      </w:pPr>
      <w:r w:rsidRPr="007C170D">
        <w:lastRenderedPageBreak/>
        <w:drawing>
          <wp:inline distT="0" distB="0" distL="0" distR="0" wp14:anchorId="78FD0FD5" wp14:editId="1F555BA9">
            <wp:extent cx="2834886" cy="4701947"/>
            <wp:effectExtent l="0" t="0" r="3810" b="3810"/>
            <wp:docPr id="43408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88965" name=""/>
                    <pic:cNvPicPr/>
                  </pic:nvPicPr>
                  <pic:blipFill>
                    <a:blip r:embed="rId22"/>
                    <a:stretch>
                      <a:fillRect/>
                    </a:stretch>
                  </pic:blipFill>
                  <pic:spPr>
                    <a:xfrm>
                      <a:off x="0" y="0"/>
                      <a:ext cx="2834886" cy="4701947"/>
                    </a:xfrm>
                    <a:prstGeom prst="rect">
                      <a:avLst/>
                    </a:prstGeom>
                  </pic:spPr>
                </pic:pic>
              </a:graphicData>
            </a:graphic>
          </wp:inline>
        </w:drawing>
      </w:r>
    </w:p>
    <w:p w14:paraId="2420AF21" w14:textId="4D469414" w:rsidR="007C170D" w:rsidRDefault="007C170D" w:rsidP="007C170D">
      <w:pPr>
        <w:spacing w:after="4" w:line="249" w:lineRule="auto"/>
        <w:ind w:right="60"/>
        <w:jc w:val="center"/>
        <w:rPr>
          <w:b/>
          <w:bCs/>
        </w:rPr>
      </w:pPr>
      <w:r>
        <w:rPr>
          <w:b/>
          <w:bCs/>
        </w:rPr>
        <w:t>Fig: -</w:t>
      </w:r>
      <w:r w:rsidR="00FE25C0">
        <w:rPr>
          <w:b/>
          <w:bCs/>
        </w:rPr>
        <w:t xml:space="preserve">11: </w:t>
      </w:r>
      <w:r w:rsidR="00FB35B9">
        <w:rPr>
          <w:b/>
          <w:bCs/>
        </w:rPr>
        <w:t>Data info after encoding the data.</w:t>
      </w:r>
    </w:p>
    <w:p w14:paraId="2D11523A" w14:textId="7C5788BC" w:rsidR="00755220" w:rsidRDefault="00755220" w:rsidP="00755220">
      <w:pPr>
        <w:pStyle w:val="Heading3"/>
        <w:ind w:left="-5"/>
        <w:rPr>
          <w:rFonts w:ascii="Calibri" w:eastAsia="Calibri" w:hAnsi="Calibri"/>
          <w:color w:val="000000"/>
          <w:szCs w:val="22"/>
        </w:rPr>
      </w:pPr>
      <w:r>
        <w:t>Splitting the data into Train and Test</w:t>
      </w:r>
      <w:r>
        <w:t>:</w:t>
      </w:r>
    </w:p>
    <w:p w14:paraId="0C8C4BEC" w14:textId="0D34CD24" w:rsidR="00755220" w:rsidRDefault="00755220" w:rsidP="00755220">
      <w:pPr>
        <w:ind w:right="624"/>
      </w:pPr>
      <w:r>
        <w:t xml:space="preserve">The dataset is split into a training and a test data set according to a random 70:30 allocation. Training data contains 5734 observations since 70% of 8192 is approximately 5734. A simple random sample (without replacement) of size 5734 is taken from the first 8192 positive integers, and the training dataset is formed by selecting the rows of </w:t>
      </w:r>
      <w:r>
        <w:t>data</w:t>
      </w:r>
      <w:r>
        <w:t xml:space="preserve"> corresponding to these random numbers. The remaining (8192-5734=) 2458 rows will constitute the test dataset.</w:t>
      </w:r>
    </w:p>
    <w:p w14:paraId="34A221E7" w14:textId="77777777" w:rsidR="000B7C15" w:rsidRDefault="000B7C15" w:rsidP="000B7C15">
      <w:pPr>
        <w:ind w:right="624"/>
        <w:rPr>
          <w:rFonts w:ascii="Calibri" w:eastAsia="Calibri" w:hAnsi="Calibri"/>
          <w:color w:val="000000"/>
        </w:rPr>
      </w:pPr>
      <w:r>
        <w:t xml:space="preserve">Checking the dimensions of the training and test data: </w:t>
      </w:r>
    </w:p>
    <w:p w14:paraId="6CB3EA86" w14:textId="2652C954" w:rsidR="00D02783" w:rsidRDefault="000B7C15" w:rsidP="00834068">
      <w:pPr>
        <w:spacing w:after="2" w:line="398" w:lineRule="auto"/>
        <w:ind w:left="730" w:right="8033"/>
      </w:pPr>
      <w:r>
        <w:t xml:space="preserve">X_train (5734, 17) X_test (2458, 17) y_train (5734, 1) y_test (2458, 1) </w:t>
      </w:r>
    </w:p>
    <w:p w14:paraId="3A107297" w14:textId="3B84EEC9" w:rsidR="002212D0" w:rsidRDefault="002212D0" w:rsidP="002212D0">
      <w:pPr>
        <w:ind w:right="624"/>
        <w:rPr>
          <w:rFonts w:ascii="Calibri" w:eastAsia="Calibri" w:hAnsi="Calibri"/>
          <w:color w:val="000000"/>
        </w:rPr>
      </w:pPr>
      <w:r>
        <w:t>Thus,</w:t>
      </w:r>
      <w:r>
        <w:t xml:space="preserve"> the training dataset train</w:t>
      </w:r>
      <w:r>
        <w:t xml:space="preserve"> </w:t>
      </w:r>
      <w:r>
        <w:t>df is created on which the candidate models will be built. The test dataset is test</w:t>
      </w:r>
      <w:r>
        <w:t xml:space="preserve"> </w:t>
      </w:r>
      <w:r>
        <w:t>df on which the models will be validated by comparing their predictive ability.</w:t>
      </w:r>
      <w:r>
        <w:rPr>
          <w:sz w:val="23"/>
        </w:rPr>
        <w:t xml:space="preserve"> </w:t>
      </w:r>
    </w:p>
    <w:p w14:paraId="013A9E01" w14:textId="77777777" w:rsidR="00FB35B9" w:rsidRDefault="00FB35B9" w:rsidP="00FB35B9">
      <w:pPr>
        <w:spacing w:after="4" w:line="249" w:lineRule="auto"/>
        <w:ind w:right="60"/>
      </w:pPr>
    </w:p>
    <w:p w14:paraId="02FAD161" w14:textId="77777777" w:rsidR="007E2110" w:rsidRDefault="007E2110" w:rsidP="00FB35B9">
      <w:pPr>
        <w:spacing w:after="4" w:line="249" w:lineRule="auto"/>
        <w:ind w:right="60"/>
      </w:pPr>
    </w:p>
    <w:p w14:paraId="6E19A6B7" w14:textId="77777777" w:rsidR="007E2110" w:rsidRDefault="007E2110" w:rsidP="00FB35B9">
      <w:pPr>
        <w:spacing w:after="4" w:line="249" w:lineRule="auto"/>
        <w:ind w:right="60"/>
      </w:pPr>
    </w:p>
    <w:p w14:paraId="682349F3" w14:textId="006D8C4D" w:rsidR="00C6615A" w:rsidRPr="00C6615A" w:rsidRDefault="00C6615A" w:rsidP="00C6615A">
      <w:pPr>
        <w:pStyle w:val="Heading3"/>
        <w:ind w:left="-5"/>
        <w:rPr>
          <w:rFonts w:ascii="Poppins" w:eastAsia="Calibri" w:hAnsi="Poppins" w:cs="Poppins"/>
          <w:color w:val="auto"/>
          <w:sz w:val="22"/>
          <w:szCs w:val="22"/>
        </w:rPr>
      </w:pPr>
      <w:r w:rsidRPr="00C6615A">
        <w:rPr>
          <w:rFonts w:ascii="Poppins" w:hAnsi="Poppins" w:cs="Poppins"/>
          <w:color w:val="auto"/>
          <w:sz w:val="22"/>
          <w:szCs w:val="22"/>
        </w:rPr>
        <w:lastRenderedPageBreak/>
        <w:t>Application of Linear Regression Model Using Sci-kit learn</w:t>
      </w:r>
      <w:r>
        <w:rPr>
          <w:rFonts w:ascii="Poppins" w:hAnsi="Poppins" w:cs="Poppins"/>
          <w:color w:val="auto"/>
          <w:sz w:val="22"/>
          <w:szCs w:val="22"/>
        </w:rPr>
        <w:t>:</w:t>
      </w:r>
    </w:p>
    <w:p w14:paraId="354D54C9" w14:textId="77777777" w:rsidR="007E2110" w:rsidRDefault="007E2110" w:rsidP="00FB35B9">
      <w:pPr>
        <w:spacing w:after="4" w:line="249" w:lineRule="auto"/>
        <w:ind w:right="60"/>
      </w:pPr>
    </w:p>
    <w:p w14:paraId="77CAB04A" w14:textId="15A2C2A8" w:rsidR="007E2110" w:rsidRPr="00FB35B9" w:rsidRDefault="00825327" w:rsidP="00FB35B9">
      <w:pPr>
        <w:spacing w:after="4" w:line="249" w:lineRule="auto"/>
        <w:ind w:right="60"/>
      </w:pPr>
      <w:r w:rsidRPr="00825327">
        <w:drawing>
          <wp:inline distT="0" distB="0" distL="0" distR="0" wp14:anchorId="2012715D" wp14:editId="562CC06D">
            <wp:extent cx="4163291" cy="3830320"/>
            <wp:effectExtent l="0" t="0" r="8890" b="0"/>
            <wp:docPr id="48874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44772" name=""/>
                    <pic:cNvPicPr/>
                  </pic:nvPicPr>
                  <pic:blipFill>
                    <a:blip r:embed="rId23"/>
                    <a:stretch>
                      <a:fillRect/>
                    </a:stretch>
                  </pic:blipFill>
                  <pic:spPr>
                    <a:xfrm>
                      <a:off x="0" y="0"/>
                      <a:ext cx="4171958" cy="3838294"/>
                    </a:xfrm>
                    <a:prstGeom prst="rect">
                      <a:avLst/>
                    </a:prstGeom>
                  </pic:spPr>
                </pic:pic>
              </a:graphicData>
            </a:graphic>
          </wp:inline>
        </w:drawing>
      </w:r>
    </w:p>
    <w:p w14:paraId="7F6F5780" w14:textId="56EC93D6" w:rsidR="004E2332" w:rsidRPr="00D55DE3" w:rsidRDefault="00B50ABC" w:rsidP="00D55DE3">
      <w:pPr>
        <w:pStyle w:val="ListParagraph"/>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eastAsia="Times New Roman" w:cs="Poppins"/>
          <w:color w:val="auto"/>
          <w:szCs w:val="20"/>
        </w:rPr>
      </w:pPr>
      <w:r w:rsidRPr="00D55DE3">
        <w:rPr>
          <w:rFonts w:eastAsia="Times New Roman" w:cs="Poppins"/>
          <w:color w:val="auto"/>
          <w:szCs w:val="20"/>
        </w:rPr>
        <w:t xml:space="preserve">The </w:t>
      </w:r>
      <w:r w:rsidR="008B2996" w:rsidRPr="00D55DE3">
        <w:rPr>
          <w:rFonts w:eastAsia="Times New Roman" w:cs="Poppins"/>
          <w:color w:val="auto"/>
          <w:szCs w:val="20"/>
        </w:rPr>
        <w:t xml:space="preserve">Intercept of our Model is: </w:t>
      </w:r>
      <w:r w:rsidR="004E2332" w:rsidRPr="00D55DE3">
        <w:rPr>
          <w:rFonts w:eastAsia="Times New Roman" w:cs="Poppins"/>
          <w:color w:val="auto"/>
          <w:szCs w:val="20"/>
        </w:rPr>
        <w:t>42.21642790179804</w:t>
      </w:r>
    </w:p>
    <w:p w14:paraId="3CFB7483" w14:textId="77777777" w:rsidR="008B2996" w:rsidRPr="00D55DE3" w:rsidRDefault="008B2996" w:rsidP="004E23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eastAsia="Times New Roman" w:cs="Poppins"/>
          <w:color w:val="auto"/>
          <w:szCs w:val="20"/>
        </w:rPr>
      </w:pPr>
    </w:p>
    <w:p w14:paraId="4EA6866A" w14:textId="4B2E1B07" w:rsidR="008B6FCD" w:rsidRDefault="00B97448" w:rsidP="008B6FCD">
      <w:pPr>
        <w:pStyle w:val="HTMLPreformatted"/>
        <w:numPr>
          <w:ilvl w:val="0"/>
          <w:numId w:val="23"/>
        </w:numPr>
        <w:shd w:val="clear" w:color="auto" w:fill="FFFFFF"/>
        <w:wordWrap w:val="0"/>
        <w:rPr>
          <w:rFonts w:ascii="Poppins" w:hAnsi="Poppins" w:cs="Poppins"/>
          <w:b w:val="0"/>
          <w:bCs/>
        </w:rPr>
      </w:pPr>
      <w:r w:rsidRPr="00D55DE3">
        <w:rPr>
          <w:rFonts w:ascii="Poppins" w:hAnsi="Poppins" w:cs="Poppins"/>
          <w:b w:val="0"/>
          <w:bCs/>
        </w:rPr>
        <w:t>Basis the above co-efficient from the model, we have got R-Square value on training data at</w:t>
      </w:r>
      <w:r w:rsidR="00DD5FF6" w:rsidRPr="00D55DE3">
        <w:rPr>
          <w:rFonts w:ascii="Poppins" w:hAnsi="Poppins" w:cs="Poppins"/>
          <w:b w:val="0"/>
          <w:bCs/>
        </w:rPr>
        <w:t xml:space="preserve"> </w:t>
      </w:r>
      <w:r w:rsidR="00DD5FF6" w:rsidRPr="00D55DE3">
        <w:rPr>
          <w:rFonts w:ascii="Poppins" w:hAnsi="Poppins" w:cs="Poppins"/>
          <w:b w:val="0"/>
          <w:bCs/>
        </w:rPr>
        <w:t>0.6413678769409354</w:t>
      </w:r>
      <w:r w:rsidRPr="00D55DE3">
        <w:rPr>
          <w:rFonts w:ascii="Poppins" w:eastAsia="Courier New" w:hAnsi="Poppins" w:cs="Poppins"/>
          <w:b w:val="0"/>
          <w:bCs/>
        </w:rPr>
        <w:t xml:space="preserve">. </w:t>
      </w:r>
      <w:r w:rsidRPr="00D55DE3">
        <w:rPr>
          <w:rFonts w:ascii="Poppins" w:hAnsi="Poppins" w:cs="Poppins"/>
          <w:b w:val="0"/>
          <w:bCs/>
        </w:rPr>
        <w:t>Similarly, the R-Square value on training data is at</w:t>
      </w:r>
      <w:r w:rsidR="00D55DE3" w:rsidRPr="00D55DE3">
        <w:rPr>
          <w:rFonts w:ascii="Poppins" w:hAnsi="Poppins" w:cs="Poppins"/>
          <w:b w:val="0"/>
          <w:bCs/>
        </w:rPr>
        <w:t xml:space="preserve"> </w:t>
      </w:r>
      <w:r w:rsidR="00D55DE3" w:rsidRPr="00D55DE3">
        <w:rPr>
          <w:rFonts w:ascii="Poppins" w:hAnsi="Poppins" w:cs="Poppins"/>
          <w:b w:val="0"/>
          <w:bCs/>
        </w:rPr>
        <w:t>0.6359429828421388</w:t>
      </w:r>
      <w:r w:rsidRPr="00D55DE3">
        <w:rPr>
          <w:rFonts w:ascii="Poppins" w:hAnsi="Poppins" w:cs="Poppins"/>
          <w:b w:val="0"/>
          <w:bCs/>
        </w:rPr>
        <w:t>.</w:t>
      </w:r>
    </w:p>
    <w:p w14:paraId="657F707D" w14:textId="77777777" w:rsidR="008B6FCD" w:rsidRDefault="008B6FCD" w:rsidP="008B6FCD">
      <w:pPr>
        <w:pStyle w:val="ListParagraph"/>
      </w:pPr>
    </w:p>
    <w:p w14:paraId="7266D1B3" w14:textId="3D0E50BE" w:rsidR="008B6FCD" w:rsidRPr="003A0429" w:rsidRDefault="008B6FCD" w:rsidP="003A0429">
      <w:pPr>
        <w:pStyle w:val="HTMLPreformatted"/>
        <w:shd w:val="clear" w:color="auto" w:fill="FFFFFF"/>
        <w:wordWrap w:val="0"/>
        <w:rPr>
          <w:rFonts w:ascii="Poppins" w:hAnsi="Poppins" w:cs="Poppins"/>
          <w:b w:val="0"/>
          <w:bCs/>
        </w:rPr>
      </w:pPr>
      <w:r w:rsidRPr="003A0429">
        <w:rPr>
          <w:rFonts w:ascii="Poppins" w:hAnsi="Poppins" w:cs="Poppins"/>
          <w:b w:val="0"/>
          <w:bCs/>
        </w:rPr>
        <w:t xml:space="preserve">In multiple regression, if one or more pairs of explanatory variables is highly correlated among themselves, then the phenomenon is known as multi-collinearity. Multi-collinearity is not desirable. It leads to inflated standard errors of the estimates of the regression coefficients, which in turn affects significance of the regression parameters. Often the signs of the regression coefficients may also change. As a </w:t>
      </w:r>
      <w:r w:rsidRPr="003A0429">
        <w:rPr>
          <w:rFonts w:ascii="Poppins" w:hAnsi="Poppins" w:cs="Poppins"/>
          <w:b w:val="0"/>
          <w:bCs/>
        </w:rPr>
        <w:t>result,</w:t>
      </w:r>
      <w:r w:rsidRPr="003A0429">
        <w:rPr>
          <w:rFonts w:ascii="Poppins" w:hAnsi="Poppins" w:cs="Poppins"/>
          <w:b w:val="0"/>
          <w:bCs/>
        </w:rPr>
        <w:t xml:space="preserve"> the regression model becomes non-reliable or lacks interpretability.</w:t>
      </w:r>
    </w:p>
    <w:p w14:paraId="379C001D" w14:textId="77777777" w:rsidR="0094666C" w:rsidRDefault="0094666C" w:rsidP="0094666C">
      <w:pPr>
        <w:ind w:right="624"/>
        <w:rPr>
          <w:rFonts w:ascii="Calibri" w:eastAsia="Calibri" w:hAnsi="Calibri"/>
          <w:color w:val="000000"/>
        </w:rPr>
      </w:pPr>
      <w:r>
        <w:t xml:space="preserve">The first thing one should do in multiple linear regression is, to check if multi-collinearity is present in the data. </w:t>
      </w:r>
    </w:p>
    <w:p w14:paraId="76BD2AF4" w14:textId="77777777" w:rsidR="0094666C" w:rsidRDefault="0094666C" w:rsidP="0094666C">
      <w:pPr>
        <w:ind w:right="624"/>
      </w:pPr>
      <w:r>
        <w:t xml:space="preserve">Hence, to remove any multicollinearity we should now build the model using statsmodels (OLS).  </w:t>
      </w:r>
    </w:p>
    <w:p w14:paraId="161641E5" w14:textId="77777777" w:rsidR="00317544" w:rsidRDefault="00317544" w:rsidP="00BD7433">
      <w:pPr>
        <w:spacing w:after="133"/>
        <w:ind w:right="624"/>
      </w:pPr>
    </w:p>
    <w:p w14:paraId="72BF9CF2" w14:textId="482A33E9" w:rsidR="00BD7433" w:rsidRPr="00317544" w:rsidRDefault="00BD7433" w:rsidP="00BD7433">
      <w:pPr>
        <w:spacing w:after="133"/>
        <w:ind w:right="624"/>
        <w:rPr>
          <w:rFonts w:ascii="Calibri" w:eastAsia="Calibri" w:hAnsi="Calibri"/>
          <w:b/>
          <w:bCs/>
          <w:color w:val="000000"/>
          <w:sz w:val="22"/>
        </w:rPr>
      </w:pPr>
      <w:r w:rsidRPr="00317544">
        <w:rPr>
          <w:b/>
          <w:bCs/>
          <w:sz w:val="22"/>
        </w:rPr>
        <w:t xml:space="preserve">Let us check the summary of first model after fitting the train data: </w:t>
      </w:r>
    </w:p>
    <w:p w14:paraId="678DDB7D" w14:textId="77777777" w:rsidR="00317544" w:rsidRDefault="00317544" w:rsidP="00317544">
      <w:pPr>
        <w:spacing w:after="171"/>
        <w:ind w:left="-5" w:right="1026"/>
        <w:jc w:val="both"/>
        <w:rPr>
          <w:rFonts w:cs="Poppins"/>
        </w:rPr>
      </w:pPr>
    </w:p>
    <w:p w14:paraId="48E8C5EA" w14:textId="08E22ABA" w:rsidR="00317544" w:rsidRPr="00CC170F" w:rsidRDefault="00317544" w:rsidP="00317544">
      <w:pPr>
        <w:spacing w:after="171"/>
        <w:ind w:left="-5" w:right="1026"/>
        <w:jc w:val="both"/>
        <w:rPr>
          <w:rFonts w:cs="Poppins"/>
        </w:rPr>
      </w:pPr>
      <w:r w:rsidRPr="00CC170F">
        <w:rPr>
          <w:rFonts w:cs="Poppins"/>
        </w:rPr>
        <w:t xml:space="preserve">To proceed with this, we have first performed Linear Regression Model using OLS method on the main dataset i.e. taking all the variables. Then, we have reduced some variables due to high multicollinearity and then built the model using reduced number of variables. </w:t>
      </w:r>
    </w:p>
    <w:p w14:paraId="76A1BDC1" w14:textId="77777777" w:rsidR="00361B14" w:rsidRDefault="00361B14" w:rsidP="00361B14"/>
    <w:p w14:paraId="71AD63C9" w14:textId="77777777" w:rsidR="00317544" w:rsidRDefault="00317544" w:rsidP="00361B14"/>
    <w:p w14:paraId="5B16B0DB" w14:textId="77777777" w:rsidR="00243F16" w:rsidRDefault="00243F16" w:rsidP="00F33B6F">
      <w:pPr>
        <w:jc w:val="center"/>
      </w:pPr>
    </w:p>
    <w:p w14:paraId="7DD03A44" w14:textId="5FFF2AB8" w:rsidR="00317544" w:rsidRDefault="00F33B6F" w:rsidP="00F33B6F">
      <w:pPr>
        <w:jc w:val="center"/>
      </w:pPr>
      <w:r w:rsidRPr="00F33B6F">
        <w:drawing>
          <wp:inline distT="0" distB="0" distL="0" distR="0" wp14:anchorId="7BC16E62" wp14:editId="3175BABE">
            <wp:extent cx="5063836" cy="5956935"/>
            <wp:effectExtent l="0" t="0" r="3810" b="5715"/>
            <wp:docPr id="84402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27698" name=""/>
                    <pic:cNvPicPr/>
                  </pic:nvPicPr>
                  <pic:blipFill>
                    <a:blip r:embed="rId24"/>
                    <a:stretch>
                      <a:fillRect/>
                    </a:stretch>
                  </pic:blipFill>
                  <pic:spPr>
                    <a:xfrm>
                      <a:off x="0" y="0"/>
                      <a:ext cx="5092932" cy="5991163"/>
                    </a:xfrm>
                    <a:prstGeom prst="rect">
                      <a:avLst/>
                    </a:prstGeom>
                  </pic:spPr>
                </pic:pic>
              </a:graphicData>
            </a:graphic>
          </wp:inline>
        </w:drawing>
      </w:r>
    </w:p>
    <w:p w14:paraId="210E7A37" w14:textId="44A17106" w:rsidR="003E5B11" w:rsidRDefault="003E5B11" w:rsidP="00F33B6F">
      <w:pPr>
        <w:jc w:val="center"/>
        <w:rPr>
          <w:b/>
          <w:bCs/>
        </w:rPr>
      </w:pPr>
      <w:r>
        <w:rPr>
          <w:b/>
          <w:bCs/>
        </w:rPr>
        <w:t>Fig: - 12: Initia</w:t>
      </w:r>
      <w:r w:rsidR="00AF1E5D" w:rsidRPr="00716744">
        <w:rPr>
          <w:b/>
          <w:bCs/>
        </w:rPr>
        <w:t>l</w:t>
      </w:r>
      <w:r w:rsidR="00AF1E5D">
        <w:t xml:space="preserve"> </w:t>
      </w:r>
      <w:r w:rsidR="00AF1E5D" w:rsidRPr="00AF1E5D">
        <w:rPr>
          <w:b/>
          <w:bCs/>
        </w:rPr>
        <w:t>model of</w:t>
      </w:r>
      <w:r w:rsidRPr="00AF1E5D">
        <w:rPr>
          <w:b/>
          <w:bCs/>
        </w:rPr>
        <w:t xml:space="preserve"> ols</w:t>
      </w:r>
      <w:r w:rsidRPr="00AF1E5D">
        <w:rPr>
          <w:b/>
          <w:bCs/>
        </w:rPr>
        <w:t xml:space="preserve"> Regression Results</w:t>
      </w:r>
    </w:p>
    <w:p w14:paraId="5DC84A61" w14:textId="77777777" w:rsidR="008950B0" w:rsidRDefault="005401AF" w:rsidP="008950B0">
      <w:pPr>
        <w:jc w:val="both"/>
      </w:pPr>
      <w:r>
        <w:t>The data was split into X and y for Independent and dependent variables respectively, it was further distributed into respective train and test with a test size of 30% and a random state</w:t>
      </w:r>
      <w:r w:rsidR="00153502">
        <w:t xml:space="preserve"> </w:t>
      </w:r>
      <w:r w:rsidR="00153502">
        <w:t xml:space="preserve">as 7 to obtain the model shown in the </w:t>
      </w:r>
      <w:r w:rsidR="00153502">
        <w:t>fig - 12</w:t>
      </w:r>
      <w:r w:rsidR="00153502">
        <w:t>. The random state 7 will be used for all the models.</w:t>
      </w:r>
    </w:p>
    <w:p w14:paraId="163F359C" w14:textId="51F1600E" w:rsidR="0058413A" w:rsidRDefault="008950B0" w:rsidP="008950B0">
      <w:pPr>
        <w:jc w:val="both"/>
      </w:pPr>
      <w:r>
        <w:t xml:space="preserve">From the </w:t>
      </w:r>
      <w:r w:rsidR="0058413A">
        <w:t>fig - 12</w:t>
      </w:r>
      <w:r>
        <w:t>, the initial model (assumptions unchecked) infers few key observations. The R-squared and adjusted R-squared can be noted as 0.</w:t>
      </w:r>
      <w:r w:rsidR="0058413A">
        <w:t>641</w:t>
      </w:r>
      <w:r>
        <w:t xml:space="preserve"> and 0.</w:t>
      </w:r>
      <w:r w:rsidR="0058413A">
        <w:t>640</w:t>
      </w:r>
      <w:r>
        <w:t xml:space="preserve"> respective. This can be termed as a good observation as the model explains </w:t>
      </w:r>
      <w:r w:rsidR="0058413A">
        <w:t>64</w:t>
      </w:r>
      <w:r>
        <w:t xml:space="preserve">% of variance. However, the model is yet to be evaluated for its assumptions as we can see the presence of multicollinearity. </w:t>
      </w:r>
    </w:p>
    <w:p w14:paraId="4E7F51FF" w14:textId="3D2352AA" w:rsidR="008950B0" w:rsidRDefault="008950B0" w:rsidP="008950B0">
      <w:pPr>
        <w:jc w:val="both"/>
      </w:pPr>
      <w:r>
        <w:t xml:space="preserve">Since there is a presence of multicollinearity, the approach to solve the same was employed by VIF (Variance Inflation Factor). The Vif was calculated for the initial model and the variables having VIF larger than 10 was noted down and eliminated one by one and check for R-squared and adj. R-squared was conducted to make note of any changes in them. </w:t>
      </w:r>
      <w:r w:rsidR="00FE2929">
        <w:t>however,</w:t>
      </w:r>
      <w:r w:rsidR="00FE2929">
        <w:t xml:space="preserve"> we need to check and remove the multicollinearity in the predictor variables. To do that let us check the VIF of the 1</w:t>
      </w:r>
      <w:r w:rsidR="00FE2929">
        <w:rPr>
          <w:vertAlign w:val="superscript"/>
        </w:rPr>
        <w:t>st</w:t>
      </w:r>
      <w:r w:rsidR="00FE2929">
        <w:t xml:space="preserve"> model.</w:t>
      </w:r>
    </w:p>
    <w:p w14:paraId="5370DCE7" w14:textId="77777777" w:rsidR="00F654DD" w:rsidRDefault="00F654DD" w:rsidP="005401AF">
      <w:pPr>
        <w:jc w:val="both"/>
      </w:pPr>
    </w:p>
    <w:p w14:paraId="0148D915" w14:textId="4938DE91" w:rsidR="00F654DD" w:rsidRDefault="00F654DD" w:rsidP="00F654DD">
      <w:pPr>
        <w:jc w:val="center"/>
      </w:pPr>
      <w:r w:rsidRPr="00F654DD">
        <w:drawing>
          <wp:inline distT="0" distB="0" distL="0" distR="0" wp14:anchorId="25BF2D08" wp14:editId="60B3C7EA">
            <wp:extent cx="2071254" cy="4654550"/>
            <wp:effectExtent l="0" t="0" r="5715" b="0"/>
            <wp:docPr id="210276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60055" name=""/>
                    <pic:cNvPicPr/>
                  </pic:nvPicPr>
                  <pic:blipFill>
                    <a:blip r:embed="rId25"/>
                    <a:stretch>
                      <a:fillRect/>
                    </a:stretch>
                  </pic:blipFill>
                  <pic:spPr>
                    <a:xfrm>
                      <a:off x="0" y="0"/>
                      <a:ext cx="2077456" cy="4668486"/>
                    </a:xfrm>
                    <a:prstGeom prst="rect">
                      <a:avLst/>
                    </a:prstGeom>
                  </pic:spPr>
                </pic:pic>
              </a:graphicData>
            </a:graphic>
          </wp:inline>
        </w:drawing>
      </w:r>
    </w:p>
    <w:p w14:paraId="5C4FB48C" w14:textId="77777777" w:rsidR="00012B31" w:rsidRDefault="00243F16" w:rsidP="0078035A">
      <w:pPr>
        <w:jc w:val="center"/>
        <w:rPr>
          <w:b/>
          <w:bCs/>
        </w:rPr>
      </w:pPr>
      <w:r>
        <w:rPr>
          <w:b/>
          <w:bCs/>
        </w:rPr>
        <w:t>Fig: - 13: VIF values</w:t>
      </w:r>
    </w:p>
    <w:p w14:paraId="3BCA9052" w14:textId="77777777" w:rsidR="003C57FE" w:rsidRDefault="003C57FE" w:rsidP="00BE6185">
      <w:pPr>
        <w:pStyle w:val="HTMLPreformatted"/>
        <w:shd w:val="clear" w:color="auto" w:fill="FFFFFF"/>
        <w:wordWrap w:val="0"/>
        <w:rPr>
          <w:rFonts w:ascii="Poppins" w:hAnsi="Poppins" w:cs="Poppins"/>
          <w:b w:val="0"/>
          <w:bCs/>
        </w:rPr>
      </w:pPr>
    </w:p>
    <w:p w14:paraId="593892A8" w14:textId="6C094C8C" w:rsidR="0078035A" w:rsidRPr="00BE6185" w:rsidRDefault="0078035A" w:rsidP="00BE6185">
      <w:pPr>
        <w:pStyle w:val="HTMLPreformatted"/>
        <w:shd w:val="clear" w:color="auto" w:fill="FFFFFF"/>
        <w:wordWrap w:val="0"/>
        <w:rPr>
          <w:rFonts w:ascii="Poppins" w:hAnsi="Poppins" w:cs="Poppins"/>
          <w:b w:val="0"/>
          <w:bCs/>
        </w:rPr>
      </w:pPr>
      <w:r w:rsidRPr="00BE6185">
        <w:rPr>
          <w:rFonts w:ascii="Poppins" w:hAnsi="Poppins" w:cs="Poppins"/>
          <w:b w:val="0"/>
          <w:bCs/>
        </w:rPr>
        <w:t>We observe that among all the continuous predictors, “vflt”,</w:t>
      </w:r>
      <w:r w:rsidR="00ED1B05" w:rsidRPr="00BE6185">
        <w:rPr>
          <w:rFonts w:ascii="Poppins" w:hAnsi="Poppins" w:cs="Poppins"/>
          <w:b w:val="0"/>
          <w:bCs/>
        </w:rPr>
        <w:t>”</w:t>
      </w:r>
      <w:r w:rsidR="00BE6185" w:rsidRPr="00BE6185">
        <w:rPr>
          <w:rFonts w:ascii="Poppins" w:hAnsi="Poppins" w:cs="Poppins"/>
          <w:b w:val="0"/>
          <w:bCs/>
        </w:rPr>
        <w:t xml:space="preserve"> </w:t>
      </w:r>
      <w:r w:rsidR="00BE6185" w:rsidRPr="00BE6185">
        <w:rPr>
          <w:rFonts w:ascii="Poppins" w:hAnsi="Poppins" w:cs="Poppins"/>
          <w:b w:val="0"/>
          <w:bCs/>
        </w:rPr>
        <w:t>ppgout</w:t>
      </w:r>
      <w:r w:rsidR="00ED1B05" w:rsidRPr="00BE6185">
        <w:rPr>
          <w:rFonts w:ascii="Poppins" w:hAnsi="Poppins" w:cs="Poppins"/>
          <w:b w:val="0"/>
          <w:bCs/>
        </w:rPr>
        <w:t>”</w:t>
      </w:r>
      <w:r w:rsidR="00BE6185" w:rsidRPr="00BE6185">
        <w:rPr>
          <w:rFonts w:ascii="Poppins" w:hAnsi="Poppins" w:cs="Poppins"/>
          <w:b w:val="0"/>
          <w:bCs/>
        </w:rPr>
        <w:t>,</w:t>
      </w:r>
      <w:r w:rsidRPr="00BE6185">
        <w:rPr>
          <w:rFonts w:ascii="Poppins" w:hAnsi="Poppins" w:cs="Poppins"/>
          <w:b w:val="0"/>
          <w:bCs/>
        </w:rPr>
        <w:t xml:space="preserve"> “pgin”, “ppgin”, “fork”, “pflt” have sufficiently high VIF (more than 10) indicating it is substantially correlated with the other predictor variables. Apart from these, there are other predictor variables having moderate correlation, for instance, “sread”, “lread”, “lwrite” and “swrite” which has VIF more than </w:t>
      </w:r>
      <w:r w:rsidR="00012B31" w:rsidRPr="00BE6185">
        <w:rPr>
          <w:rFonts w:ascii="Poppins" w:hAnsi="Poppins" w:cs="Poppins"/>
          <w:b w:val="0"/>
          <w:bCs/>
        </w:rPr>
        <w:t>5</w:t>
      </w:r>
      <w:r w:rsidRPr="00BE6185">
        <w:rPr>
          <w:rFonts w:ascii="Poppins" w:hAnsi="Poppins" w:cs="Poppins"/>
          <w:b w:val="0"/>
          <w:bCs/>
        </w:rPr>
        <w:t xml:space="preserve">. </w:t>
      </w:r>
    </w:p>
    <w:p w14:paraId="6A5F0F5F" w14:textId="77777777" w:rsidR="0078035A" w:rsidRPr="0078035A" w:rsidRDefault="0078035A" w:rsidP="0078035A">
      <w:pPr>
        <w:spacing w:after="155" w:line="256" w:lineRule="auto"/>
        <w:ind w:left="-5" w:right="591"/>
        <w:jc w:val="both"/>
        <w:rPr>
          <w:szCs w:val="20"/>
        </w:rPr>
      </w:pPr>
      <w:r w:rsidRPr="0078035A">
        <w:rPr>
          <w:szCs w:val="20"/>
        </w:rPr>
        <w:t xml:space="preserve">We will drop the variable that has the least impact on the adjusted R-squared of the model one by one. </w:t>
      </w:r>
    </w:p>
    <w:p w14:paraId="5BDD8F45" w14:textId="2D74AFC7" w:rsidR="0078035A" w:rsidRPr="0078035A" w:rsidRDefault="0078035A" w:rsidP="0078035A">
      <w:pPr>
        <w:spacing w:after="155" w:line="256" w:lineRule="auto"/>
        <w:ind w:left="-5" w:right="591"/>
        <w:jc w:val="both"/>
        <w:rPr>
          <w:szCs w:val="20"/>
        </w:rPr>
      </w:pPr>
      <w:r w:rsidRPr="0078035A">
        <w:rPr>
          <w:szCs w:val="20"/>
        </w:rPr>
        <w:t xml:space="preserve">Let's drop multicollinear columns one by one and observe the effect on our predictive model. </w:t>
      </w:r>
    </w:p>
    <w:p w14:paraId="5DCE2926" w14:textId="77777777" w:rsidR="0078035A" w:rsidRPr="0078035A" w:rsidRDefault="0078035A" w:rsidP="0078035A">
      <w:pPr>
        <w:spacing w:after="155" w:line="256" w:lineRule="auto"/>
        <w:ind w:left="-5" w:right="591"/>
        <w:jc w:val="both"/>
        <w:rPr>
          <w:szCs w:val="20"/>
        </w:rPr>
      </w:pPr>
      <w:r w:rsidRPr="0078035A">
        <w:rPr>
          <w:szCs w:val="20"/>
        </w:rPr>
        <w:t xml:space="preserve">Since there is not significant effect on adj. R-squared after dropping the “vflt”, “ppgin”, “fork”, “sread”, “lread”, “swrite” and “exec” columns, we can remove it from the training set. </w:t>
      </w:r>
    </w:p>
    <w:p w14:paraId="3964356C" w14:textId="0586E6BE" w:rsidR="0015016C" w:rsidRPr="0015016C" w:rsidRDefault="0015016C" w:rsidP="0015016C">
      <w:pPr>
        <w:pStyle w:val="Heading5"/>
        <w:shd w:val="clear" w:color="auto" w:fill="FFFFFF"/>
        <w:rPr>
          <w:rFonts w:ascii="Poppins" w:eastAsia="Times New Roman" w:hAnsi="Poppins" w:cs="Poppins"/>
          <w:color w:val="auto"/>
          <w:szCs w:val="20"/>
        </w:rPr>
      </w:pPr>
      <w:r w:rsidRPr="0015016C">
        <w:rPr>
          <w:rFonts w:ascii="Poppins" w:hAnsi="Poppins" w:cs="Poppins"/>
          <w:color w:val="auto"/>
        </w:rPr>
        <w:t>Noting down the R-</w:t>
      </w:r>
      <w:r w:rsidRPr="0015016C">
        <w:rPr>
          <w:rFonts w:ascii="Poppins" w:hAnsi="Poppins" w:cs="Poppins"/>
          <w:color w:val="auto"/>
        </w:rPr>
        <w:t>squared</w:t>
      </w:r>
      <w:r w:rsidRPr="0015016C">
        <w:rPr>
          <w:rFonts w:ascii="Poppins" w:hAnsi="Poppins" w:cs="Poppins"/>
          <w:color w:val="auto"/>
        </w:rPr>
        <w:t xml:space="preserve"> and the Adjusted R-squared we can say dropping the variable "sread", "pflt" and "Pgin" would bring less or no </w:t>
      </w:r>
      <w:r w:rsidRPr="0015016C">
        <w:rPr>
          <w:rFonts w:ascii="Poppins" w:hAnsi="Poppins" w:cs="Poppins"/>
          <w:color w:val="auto"/>
        </w:rPr>
        <w:t>decrease</w:t>
      </w:r>
      <w:r w:rsidRPr="0015016C">
        <w:rPr>
          <w:rFonts w:ascii="Poppins" w:hAnsi="Poppins" w:cs="Poppins"/>
          <w:color w:val="auto"/>
        </w:rPr>
        <w:t xml:space="preserve"> in the model efficiency</w:t>
      </w:r>
      <w:r>
        <w:rPr>
          <w:rFonts w:ascii="Poppins" w:hAnsi="Poppins" w:cs="Poppins"/>
          <w:color w:val="auto"/>
        </w:rPr>
        <w:t>.</w:t>
      </w:r>
    </w:p>
    <w:p w14:paraId="6F033DB4" w14:textId="77777777" w:rsidR="00B1698C" w:rsidRDefault="00B1698C" w:rsidP="00B1698C">
      <w:pPr>
        <w:rPr>
          <w:b/>
          <w:bCs/>
        </w:rPr>
      </w:pPr>
    </w:p>
    <w:p w14:paraId="199D9E26" w14:textId="77777777" w:rsidR="003C57FE" w:rsidRDefault="003C57FE" w:rsidP="00B1698C">
      <w:pPr>
        <w:rPr>
          <w:b/>
          <w:bCs/>
        </w:rPr>
      </w:pPr>
    </w:p>
    <w:p w14:paraId="0C41ABC2" w14:textId="77777777" w:rsidR="003C57FE" w:rsidRDefault="003C57FE" w:rsidP="00B1698C">
      <w:pPr>
        <w:rPr>
          <w:b/>
          <w:bCs/>
        </w:rPr>
      </w:pPr>
    </w:p>
    <w:p w14:paraId="1C13BFCA" w14:textId="77777777" w:rsidR="003C57FE" w:rsidRDefault="003C57FE" w:rsidP="00B1698C">
      <w:pPr>
        <w:rPr>
          <w:b/>
          <w:bCs/>
        </w:rPr>
      </w:pPr>
    </w:p>
    <w:p w14:paraId="00004057" w14:textId="67C2AB94" w:rsidR="003C57FE" w:rsidRDefault="00855EFD" w:rsidP="00855EFD">
      <w:pPr>
        <w:jc w:val="center"/>
        <w:rPr>
          <w:b/>
          <w:bCs/>
        </w:rPr>
      </w:pPr>
      <w:r w:rsidRPr="00855EFD">
        <w:rPr>
          <w:b/>
          <w:bCs/>
        </w:rPr>
        <w:lastRenderedPageBreak/>
        <w:drawing>
          <wp:inline distT="0" distB="0" distL="0" distR="0" wp14:anchorId="323D30A5" wp14:editId="708008A6">
            <wp:extent cx="5540220" cy="6073666"/>
            <wp:effectExtent l="0" t="0" r="3810" b="3810"/>
            <wp:docPr id="105737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79875" name=""/>
                    <pic:cNvPicPr/>
                  </pic:nvPicPr>
                  <pic:blipFill>
                    <a:blip r:embed="rId26"/>
                    <a:stretch>
                      <a:fillRect/>
                    </a:stretch>
                  </pic:blipFill>
                  <pic:spPr>
                    <a:xfrm>
                      <a:off x="0" y="0"/>
                      <a:ext cx="5540220" cy="6073666"/>
                    </a:xfrm>
                    <a:prstGeom prst="rect">
                      <a:avLst/>
                    </a:prstGeom>
                  </pic:spPr>
                </pic:pic>
              </a:graphicData>
            </a:graphic>
          </wp:inline>
        </w:drawing>
      </w:r>
    </w:p>
    <w:p w14:paraId="673B0FDF" w14:textId="5E32AE82" w:rsidR="00855EFD" w:rsidRDefault="00855EFD" w:rsidP="00855EFD">
      <w:pPr>
        <w:jc w:val="center"/>
        <w:rPr>
          <w:b/>
          <w:bCs/>
          <w:iCs/>
          <w:color w:val="auto"/>
          <w:szCs w:val="20"/>
        </w:rPr>
      </w:pPr>
      <w:r>
        <w:rPr>
          <w:b/>
          <w:bCs/>
        </w:rPr>
        <w:t>F</w:t>
      </w:r>
      <w:r w:rsidR="00346133">
        <w:rPr>
          <w:b/>
          <w:bCs/>
        </w:rPr>
        <w:t xml:space="preserve">ig: - 14: </w:t>
      </w:r>
      <w:r w:rsidR="000B1900" w:rsidRPr="000B1900">
        <w:rPr>
          <w:b/>
          <w:bCs/>
          <w:iCs/>
          <w:color w:val="auto"/>
          <w:szCs w:val="20"/>
        </w:rPr>
        <w:t>OLS model post VIF treatment</w:t>
      </w:r>
    </w:p>
    <w:p w14:paraId="309A426C" w14:textId="5D6A993D" w:rsidR="001544B7" w:rsidRDefault="00925F12" w:rsidP="00925F12">
      <w:pPr>
        <w:pStyle w:val="Heading5"/>
        <w:numPr>
          <w:ilvl w:val="0"/>
          <w:numId w:val="25"/>
        </w:numPr>
        <w:shd w:val="clear" w:color="auto" w:fill="FFFFFF"/>
        <w:rPr>
          <w:rFonts w:ascii="Poppins" w:hAnsi="Poppins" w:cs="Poppins"/>
          <w:color w:val="auto"/>
          <w:szCs w:val="20"/>
        </w:rPr>
      </w:pPr>
      <w:r w:rsidRPr="00925F12">
        <w:rPr>
          <w:rFonts w:ascii="Poppins" w:hAnsi="Poppins" w:cs="Poppins"/>
          <w:color w:val="auto"/>
          <w:szCs w:val="20"/>
        </w:rPr>
        <w:t>Noting down the R-squared and the Adjusted R-squared we can say dropping the variable "sread", "pflt" and "Pgin" would bring less or no decrease in the model efficiency.</w:t>
      </w:r>
    </w:p>
    <w:p w14:paraId="1F769036" w14:textId="77777777" w:rsidR="00925F12" w:rsidRPr="00925F12" w:rsidRDefault="00925F12" w:rsidP="00925F12"/>
    <w:p w14:paraId="424FC08D" w14:textId="089AAAE2" w:rsidR="001544B7" w:rsidRPr="00925F12" w:rsidRDefault="00807BD6" w:rsidP="00925F12">
      <w:pPr>
        <w:numPr>
          <w:ilvl w:val="0"/>
          <w:numId w:val="25"/>
        </w:numPr>
        <w:spacing w:after="49" w:line="256" w:lineRule="auto"/>
        <w:ind w:right="591"/>
        <w:jc w:val="both"/>
        <w:rPr>
          <w:rFonts w:ascii="Calibri" w:eastAsia="Calibri" w:hAnsi="Calibri"/>
          <w:color w:val="000000"/>
          <w:szCs w:val="20"/>
        </w:rPr>
      </w:pPr>
      <w:r w:rsidRPr="00925F12">
        <w:rPr>
          <w:szCs w:val="20"/>
        </w:rPr>
        <w:t xml:space="preserve">If we now look at the VIF values, all the existing columns are now having less than 2 VIF scores which means we now do not have problems with multicollinearity. </w:t>
      </w:r>
    </w:p>
    <w:p w14:paraId="34849408" w14:textId="77777777" w:rsidR="00925F12" w:rsidRDefault="00925F12" w:rsidP="00925F12">
      <w:pPr>
        <w:pStyle w:val="ListParagraph"/>
        <w:rPr>
          <w:rFonts w:ascii="Calibri" w:eastAsia="Calibri" w:hAnsi="Calibri"/>
          <w:color w:val="000000"/>
          <w:szCs w:val="20"/>
        </w:rPr>
      </w:pPr>
    </w:p>
    <w:p w14:paraId="3404BAF2" w14:textId="77777777" w:rsidR="00925F12" w:rsidRPr="00925F12" w:rsidRDefault="00925F12" w:rsidP="00925F12">
      <w:pPr>
        <w:spacing w:after="49" w:line="256" w:lineRule="auto"/>
        <w:ind w:right="591"/>
        <w:jc w:val="both"/>
        <w:rPr>
          <w:rFonts w:ascii="Calibri" w:eastAsia="Calibri" w:hAnsi="Calibri"/>
          <w:color w:val="000000"/>
          <w:szCs w:val="20"/>
        </w:rPr>
      </w:pPr>
    </w:p>
    <w:p w14:paraId="5F684A55" w14:textId="4245B3F6" w:rsidR="002E7E68" w:rsidRDefault="00807BD6" w:rsidP="002E7E68">
      <w:pPr>
        <w:numPr>
          <w:ilvl w:val="0"/>
          <w:numId w:val="25"/>
        </w:numPr>
        <w:spacing w:after="49" w:line="256" w:lineRule="auto"/>
        <w:ind w:right="591"/>
        <w:jc w:val="both"/>
        <w:rPr>
          <w:rFonts w:ascii="Calibri" w:eastAsia="Calibri" w:hAnsi="Calibri"/>
          <w:color w:val="000000"/>
          <w:szCs w:val="20"/>
        </w:rPr>
      </w:pPr>
      <w:r w:rsidRPr="00925F12">
        <w:rPr>
          <w:szCs w:val="20"/>
        </w:rPr>
        <w:t xml:space="preserve">Based on the OLS regression summary table, we can see that </w:t>
      </w:r>
      <w:r w:rsidR="007E764F" w:rsidRPr="00925F12">
        <w:rPr>
          <w:szCs w:val="20"/>
        </w:rPr>
        <w:t>“</w:t>
      </w:r>
      <w:r w:rsidR="00925F12" w:rsidRPr="00925F12">
        <w:rPr>
          <w:szCs w:val="20"/>
        </w:rPr>
        <w:t>lwrite</w:t>
      </w:r>
      <w:r w:rsidR="007E764F" w:rsidRPr="00925F12">
        <w:rPr>
          <w:szCs w:val="20"/>
        </w:rPr>
        <w:t>”</w:t>
      </w:r>
      <w:r w:rsidR="00925F12" w:rsidRPr="00925F12">
        <w:rPr>
          <w:szCs w:val="20"/>
        </w:rPr>
        <w:t xml:space="preserve"> and </w:t>
      </w:r>
      <w:r w:rsidRPr="00925F12">
        <w:rPr>
          <w:szCs w:val="20"/>
        </w:rPr>
        <w:t>“atch” is having p-value at 0.</w:t>
      </w:r>
      <w:r w:rsidR="007E764F" w:rsidRPr="00925F12">
        <w:rPr>
          <w:szCs w:val="20"/>
        </w:rPr>
        <w:t>42</w:t>
      </w:r>
      <w:r w:rsidRPr="00925F12">
        <w:rPr>
          <w:szCs w:val="20"/>
        </w:rPr>
        <w:t>0</w:t>
      </w:r>
      <w:r w:rsidR="00925F12" w:rsidRPr="00925F12">
        <w:rPr>
          <w:szCs w:val="20"/>
        </w:rPr>
        <w:t xml:space="preserve"> and 0.162</w:t>
      </w:r>
      <w:r w:rsidRPr="00925F12">
        <w:rPr>
          <w:szCs w:val="20"/>
        </w:rPr>
        <w:t xml:space="preserve"> which is &gt;0.05 which means, this variable is not significant in building our model and we can drop it. </w:t>
      </w:r>
    </w:p>
    <w:p w14:paraId="6690DB8C" w14:textId="77777777" w:rsidR="002E7E68" w:rsidRDefault="002E7E68" w:rsidP="002E7E68">
      <w:pPr>
        <w:spacing w:after="49" w:line="256" w:lineRule="auto"/>
        <w:ind w:right="591"/>
        <w:jc w:val="both"/>
        <w:rPr>
          <w:rFonts w:ascii="Calibri" w:eastAsia="Calibri" w:hAnsi="Calibri"/>
          <w:color w:val="000000"/>
          <w:szCs w:val="20"/>
        </w:rPr>
      </w:pPr>
    </w:p>
    <w:p w14:paraId="5CF53D6F" w14:textId="77777777" w:rsidR="002E7E68" w:rsidRDefault="002E7E68" w:rsidP="002E7E68">
      <w:pPr>
        <w:spacing w:after="49" w:line="256" w:lineRule="auto"/>
        <w:ind w:right="591"/>
        <w:jc w:val="both"/>
        <w:rPr>
          <w:rFonts w:ascii="Calibri" w:eastAsia="Calibri" w:hAnsi="Calibri"/>
          <w:color w:val="000000"/>
          <w:szCs w:val="20"/>
        </w:rPr>
      </w:pPr>
    </w:p>
    <w:p w14:paraId="67AC558B" w14:textId="77777777" w:rsidR="002E7E68" w:rsidRDefault="002E7E68" w:rsidP="002E7E68">
      <w:pPr>
        <w:spacing w:after="49" w:line="256" w:lineRule="auto"/>
        <w:ind w:right="591"/>
        <w:jc w:val="both"/>
        <w:rPr>
          <w:rFonts w:ascii="Calibri" w:eastAsia="Calibri" w:hAnsi="Calibri"/>
          <w:color w:val="000000"/>
          <w:szCs w:val="20"/>
        </w:rPr>
      </w:pPr>
    </w:p>
    <w:p w14:paraId="0319DDD5" w14:textId="12B8AF6C" w:rsidR="002E7E68" w:rsidRDefault="00B9010D" w:rsidP="00B9010D">
      <w:pPr>
        <w:spacing w:after="49" w:line="256" w:lineRule="auto"/>
        <w:ind w:right="591"/>
        <w:jc w:val="center"/>
        <w:rPr>
          <w:rFonts w:ascii="Calibri" w:eastAsia="Calibri" w:hAnsi="Calibri"/>
          <w:color w:val="000000"/>
          <w:szCs w:val="20"/>
        </w:rPr>
      </w:pPr>
      <w:r w:rsidRPr="00B9010D">
        <w:rPr>
          <w:rFonts w:ascii="Calibri" w:eastAsia="Calibri" w:hAnsi="Calibri"/>
          <w:color w:val="000000"/>
          <w:szCs w:val="20"/>
        </w:rPr>
        <w:lastRenderedPageBreak/>
        <w:drawing>
          <wp:inline distT="0" distB="0" distL="0" distR="0" wp14:anchorId="522E87FE" wp14:editId="5E23F93B">
            <wp:extent cx="5372566" cy="5372566"/>
            <wp:effectExtent l="0" t="0" r="0" b="0"/>
            <wp:docPr id="151860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3963" name=""/>
                    <pic:cNvPicPr/>
                  </pic:nvPicPr>
                  <pic:blipFill>
                    <a:blip r:embed="rId27"/>
                    <a:stretch>
                      <a:fillRect/>
                    </a:stretch>
                  </pic:blipFill>
                  <pic:spPr>
                    <a:xfrm>
                      <a:off x="0" y="0"/>
                      <a:ext cx="5372566" cy="5372566"/>
                    </a:xfrm>
                    <a:prstGeom prst="rect">
                      <a:avLst/>
                    </a:prstGeom>
                  </pic:spPr>
                </pic:pic>
              </a:graphicData>
            </a:graphic>
          </wp:inline>
        </w:drawing>
      </w:r>
    </w:p>
    <w:p w14:paraId="6ECA29A1" w14:textId="1763E42E" w:rsidR="00B9010D" w:rsidRDefault="00B9010D" w:rsidP="00B9010D">
      <w:pPr>
        <w:spacing w:after="49" w:line="256" w:lineRule="auto"/>
        <w:ind w:right="591"/>
        <w:jc w:val="center"/>
        <w:rPr>
          <w:rFonts w:eastAsia="Calibri" w:cs="Poppins"/>
          <w:b/>
          <w:bCs/>
          <w:color w:val="000000"/>
          <w:szCs w:val="20"/>
        </w:rPr>
      </w:pPr>
      <w:r>
        <w:rPr>
          <w:rFonts w:eastAsia="Calibri" w:cs="Poppins"/>
          <w:b/>
          <w:bCs/>
          <w:color w:val="000000"/>
          <w:szCs w:val="20"/>
        </w:rPr>
        <w:t>Fig: -</w:t>
      </w:r>
      <w:r w:rsidR="00384999">
        <w:rPr>
          <w:rFonts w:eastAsia="Calibri" w:cs="Poppins"/>
          <w:b/>
          <w:bCs/>
          <w:color w:val="000000"/>
          <w:szCs w:val="20"/>
        </w:rPr>
        <w:t>15: Final OLS Model</w:t>
      </w:r>
    </w:p>
    <w:p w14:paraId="11C96785" w14:textId="77777777" w:rsidR="00384999" w:rsidRPr="00384999" w:rsidRDefault="00384999" w:rsidP="00384999">
      <w:pPr>
        <w:spacing w:after="49" w:line="256" w:lineRule="auto"/>
        <w:ind w:right="591"/>
        <w:rPr>
          <w:rFonts w:eastAsia="Calibri" w:cs="Poppins"/>
          <w:color w:val="000000"/>
          <w:szCs w:val="20"/>
        </w:rPr>
      </w:pPr>
    </w:p>
    <w:p w14:paraId="1A111DC6" w14:textId="694E3DB7" w:rsidR="0052799F" w:rsidRDefault="0052799F" w:rsidP="002C646F">
      <w:pPr>
        <w:jc w:val="both"/>
        <w:rPr>
          <w:rFonts w:ascii="Calibri" w:eastAsia="Calibri" w:hAnsi="Calibri"/>
          <w:color w:val="000000"/>
        </w:rPr>
      </w:pPr>
      <w:r>
        <w:t xml:space="preserve">The R-squared and adj. R-squared remain un-altered post dropping </w:t>
      </w:r>
      <w:r>
        <w:rPr>
          <w:b/>
        </w:rPr>
        <w:t xml:space="preserve">lwrite </w:t>
      </w:r>
      <w:r>
        <w:t xml:space="preserve">as it is clearly visible in the </w:t>
      </w:r>
      <w:r>
        <w:t>Fig-15</w:t>
      </w:r>
      <w:r>
        <w:t xml:space="preserve"> consisting of final OLS model. In this OLS model the assumption of multicollinearity was eliminated and the feature importance was taken into consideration. </w:t>
      </w:r>
    </w:p>
    <w:p w14:paraId="1DAFF00D" w14:textId="3A7C4DFD" w:rsidR="0052799F" w:rsidRDefault="0052799F" w:rsidP="002C646F">
      <w:pPr>
        <w:jc w:val="both"/>
      </w:pPr>
      <w:r>
        <w:t xml:space="preserve">The final </w:t>
      </w:r>
      <w:r>
        <w:rPr>
          <w:b/>
        </w:rPr>
        <w:t>R-squared and Adj. R-squared</w:t>
      </w:r>
      <w:r>
        <w:t xml:space="preserve"> remain </w:t>
      </w:r>
      <w:r>
        <w:rPr>
          <w:b/>
        </w:rPr>
        <w:t>0.6</w:t>
      </w:r>
      <w:r>
        <w:rPr>
          <w:b/>
        </w:rPr>
        <w:t>25</w:t>
      </w:r>
      <w:r>
        <w:t xml:space="preserve">, explaining </w:t>
      </w:r>
      <w:r>
        <w:rPr>
          <w:b/>
        </w:rPr>
        <w:t>62.5</w:t>
      </w:r>
      <w:r>
        <w:rPr>
          <w:b/>
        </w:rPr>
        <w:t>%</w:t>
      </w:r>
      <w:r>
        <w:t xml:space="preserve"> of the </w:t>
      </w:r>
      <w:r>
        <w:rPr>
          <w:b/>
        </w:rPr>
        <w:t>variance</w:t>
      </w:r>
      <w:r>
        <w:t xml:space="preserve">. There are few more assumptions that needs to be satisfied so as to conclude the satisfaction of the result the model will predict. </w:t>
      </w:r>
    </w:p>
    <w:p w14:paraId="5981B7C1" w14:textId="77777777" w:rsidR="000B1900" w:rsidRDefault="000B1900" w:rsidP="000B1900"/>
    <w:p w14:paraId="2C4282A1" w14:textId="089B5C77" w:rsidR="0088222C" w:rsidRPr="0088222C" w:rsidRDefault="0088222C" w:rsidP="0088222C">
      <w:pPr>
        <w:pStyle w:val="Heading3"/>
        <w:ind w:left="-5"/>
        <w:rPr>
          <w:rFonts w:ascii="Poppins" w:eastAsia="Calibri" w:hAnsi="Poppins" w:cs="Poppins"/>
          <w:b/>
          <w:bCs/>
          <w:color w:val="auto"/>
          <w:sz w:val="22"/>
          <w:szCs w:val="22"/>
        </w:rPr>
      </w:pPr>
      <w:r w:rsidRPr="0088222C">
        <w:rPr>
          <w:rFonts w:ascii="Poppins" w:hAnsi="Poppins" w:cs="Poppins"/>
          <w:b/>
          <w:bCs/>
          <w:color w:val="auto"/>
          <w:sz w:val="22"/>
          <w:szCs w:val="22"/>
        </w:rPr>
        <w:t xml:space="preserve">Assumptions of Linear </w:t>
      </w:r>
      <w:proofErr w:type="gramStart"/>
      <w:r w:rsidRPr="0088222C">
        <w:rPr>
          <w:rFonts w:ascii="Poppins" w:hAnsi="Poppins" w:cs="Poppins"/>
          <w:b/>
          <w:bCs/>
          <w:color w:val="auto"/>
          <w:sz w:val="22"/>
          <w:szCs w:val="22"/>
        </w:rPr>
        <w:t xml:space="preserve">Regression </w:t>
      </w:r>
      <w:r>
        <w:rPr>
          <w:rFonts w:ascii="Poppins" w:hAnsi="Poppins" w:cs="Poppins"/>
          <w:b/>
          <w:bCs/>
          <w:color w:val="auto"/>
          <w:sz w:val="22"/>
          <w:szCs w:val="22"/>
        </w:rPr>
        <w:t>:</w:t>
      </w:r>
      <w:proofErr w:type="gramEnd"/>
    </w:p>
    <w:p w14:paraId="0E9A2CB0" w14:textId="77777777" w:rsidR="0088222C" w:rsidRPr="0088222C" w:rsidRDefault="0088222C" w:rsidP="002802A2">
      <w:pPr>
        <w:ind w:right="624"/>
        <w:jc w:val="both"/>
        <w:rPr>
          <w:rFonts w:cs="Poppins"/>
          <w:szCs w:val="20"/>
        </w:rPr>
      </w:pPr>
      <w:r w:rsidRPr="0088222C">
        <w:rPr>
          <w:rFonts w:cs="Poppins"/>
          <w:szCs w:val="20"/>
        </w:rPr>
        <w:t xml:space="preserve">These assumptions are essential conditions that should be met before we draw inferences regarding the model estimates or use the model to make a prediction. </w:t>
      </w:r>
    </w:p>
    <w:p w14:paraId="1830DE90" w14:textId="39A91456" w:rsidR="002802A2" w:rsidRDefault="0088222C" w:rsidP="002802A2">
      <w:pPr>
        <w:spacing w:line="427" w:lineRule="auto"/>
        <w:ind w:left="360" w:right="3880" w:hanging="360"/>
        <w:jc w:val="both"/>
        <w:rPr>
          <w:rFonts w:cs="Poppins"/>
          <w:szCs w:val="20"/>
        </w:rPr>
      </w:pPr>
      <w:r w:rsidRPr="0088222C">
        <w:rPr>
          <w:rFonts w:cs="Poppins"/>
          <w:szCs w:val="20"/>
        </w:rPr>
        <w:t>For Linear Regression, we need to check if the following assumption</w:t>
      </w:r>
      <w:r w:rsidR="002802A2">
        <w:rPr>
          <w:rFonts w:cs="Poppins"/>
          <w:szCs w:val="20"/>
        </w:rPr>
        <w:t xml:space="preserve">s </w:t>
      </w:r>
      <w:r w:rsidRPr="0088222C">
        <w:rPr>
          <w:rFonts w:cs="Poppins"/>
          <w:szCs w:val="20"/>
        </w:rPr>
        <w:t>hold: -</w:t>
      </w:r>
      <w:r w:rsidRPr="0088222C">
        <w:rPr>
          <w:rFonts w:cs="Poppins"/>
          <w:szCs w:val="20"/>
        </w:rPr>
        <w:t xml:space="preserve"> </w:t>
      </w:r>
    </w:p>
    <w:p w14:paraId="42F9DE35" w14:textId="77777777" w:rsidR="002802A2" w:rsidRDefault="002802A2" w:rsidP="0088222C">
      <w:pPr>
        <w:spacing w:line="427" w:lineRule="auto"/>
        <w:ind w:left="360" w:right="3880" w:hanging="360"/>
        <w:rPr>
          <w:rFonts w:cs="Poppins"/>
          <w:szCs w:val="20"/>
        </w:rPr>
      </w:pPr>
    </w:p>
    <w:p w14:paraId="4BB11961" w14:textId="09BDB914" w:rsidR="0088222C" w:rsidRPr="002802A2" w:rsidRDefault="0088222C" w:rsidP="002802A2">
      <w:pPr>
        <w:pStyle w:val="ListParagraph"/>
        <w:numPr>
          <w:ilvl w:val="0"/>
          <w:numId w:val="27"/>
        </w:numPr>
        <w:spacing w:line="427" w:lineRule="auto"/>
        <w:ind w:right="3880"/>
        <w:rPr>
          <w:rFonts w:cs="Poppins"/>
          <w:szCs w:val="20"/>
        </w:rPr>
      </w:pPr>
      <w:r w:rsidRPr="002802A2">
        <w:rPr>
          <w:rFonts w:cs="Poppins"/>
          <w:szCs w:val="20"/>
        </w:rPr>
        <w:lastRenderedPageBreak/>
        <w:t xml:space="preserve">Linearity </w:t>
      </w:r>
    </w:p>
    <w:p w14:paraId="642775FA" w14:textId="77777777" w:rsidR="0088222C" w:rsidRPr="0088222C" w:rsidRDefault="0088222C" w:rsidP="002802A2">
      <w:pPr>
        <w:numPr>
          <w:ilvl w:val="0"/>
          <w:numId w:val="27"/>
        </w:numPr>
        <w:spacing w:after="42" w:line="247" w:lineRule="auto"/>
        <w:ind w:right="624"/>
        <w:rPr>
          <w:rFonts w:cs="Poppins"/>
          <w:szCs w:val="20"/>
        </w:rPr>
      </w:pPr>
      <w:r w:rsidRPr="0088222C">
        <w:rPr>
          <w:rFonts w:cs="Poppins"/>
          <w:szCs w:val="20"/>
        </w:rPr>
        <w:t xml:space="preserve">Independence </w:t>
      </w:r>
    </w:p>
    <w:p w14:paraId="58E5EC8F" w14:textId="77777777" w:rsidR="0088222C" w:rsidRPr="0088222C" w:rsidRDefault="0088222C" w:rsidP="002802A2">
      <w:pPr>
        <w:numPr>
          <w:ilvl w:val="0"/>
          <w:numId w:val="27"/>
        </w:numPr>
        <w:spacing w:after="42" w:line="247" w:lineRule="auto"/>
        <w:ind w:right="624"/>
        <w:rPr>
          <w:rFonts w:cs="Poppins"/>
          <w:szCs w:val="20"/>
        </w:rPr>
      </w:pPr>
      <w:r w:rsidRPr="0088222C">
        <w:rPr>
          <w:rFonts w:cs="Poppins"/>
          <w:szCs w:val="20"/>
        </w:rPr>
        <w:t xml:space="preserve">Normality of error terms </w:t>
      </w:r>
    </w:p>
    <w:p w14:paraId="07B103A4" w14:textId="77777777" w:rsidR="0088222C" w:rsidRPr="0088222C" w:rsidRDefault="0088222C" w:rsidP="002802A2">
      <w:pPr>
        <w:numPr>
          <w:ilvl w:val="0"/>
          <w:numId w:val="27"/>
        </w:numPr>
        <w:spacing w:after="40" w:line="247" w:lineRule="auto"/>
        <w:ind w:right="624"/>
        <w:rPr>
          <w:rFonts w:cs="Poppins"/>
          <w:szCs w:val="20"/>
        </w:rPr>
      </w:pPr>
      <w:r w:rsidRPr="0088222C">
        <w:rPr>
          <w:rFonts w:cs="Poppins"/>
          <w:szCs w:val="20"/>
        </w:rPr>
        <w:t xml:space="preserve">Homoscedasticity </w:t>
      </w:r>
    </w:p>
    <w:p w14:paraId="2CE56E51" w14:textId="77777777" w:rsidR="0088222C" w:rsidRPr="0088222C" w:rsidRDefault="0088222C" w:rsidP="002802A2">
      <w:pPr>
        <w:numPr>
          <w:ilvl w:val="0"/>
          <w:numId w:val="27"/>
        </w:numPr>
        <w:spacing w:after="169" w:line="247" w:lineRule="auto"/>
        <w:ind w:right="624"/>
        <w:rPr>
          <w:rFonts w:cs="Poppins"/>
          <w:szCs w:val="20"/>
        </w:rPr>
      </w:pPr>
      <w:r w:rsidRPr="0088222C">
        <w:rPr>
          <w:rFonts w:cs="Poppins"/>
          <w:szCs w:val="20"/>
        </w:rPr>
        <w:t xml:space="preserve">No strong Multicollinearity </w:t>
      </w:r>
    </w:p>
    <w:p w14:paraId="75F9CB90" w14:textId="77777777" w:rsidR="002802A2" w:rsidRDefault="0088222C" w:rsidP="0088222C">
      <w:pPr>
        <w:spacing w:after="215"/>
        <w:ind w:right="624"/>
        <w:rPr>
          <w:rFonts w:cs="Poppins"/>
          <w:szCs w:val="20"/>
        </w:rPr>
      </w:pPr>
      <w:r w:rsidRPr="0088222C">
        <w:rPr>
          <w:rFonts w:cs="Poppins"/>
          <w:szCs w:val="20"/>
        </w:rPr>
        <w:t xml:space="preserve">Let us check the assumptions against the model that we have </w:t>
      </w:r>
      <w:r w:rsidR="002802A2" w:rsidRPr="0088222C">
        <w:rPr>
          <w:rFonts w:cs="Poppins"/>
          <w:szCs w:val="20"/>
        </w:rPr>
        <w:t>finalized</w:t>
      </w:r>
      <w:r w:rsidRPr="0088222C">
        <w:rPr>
          <w:rFonts w:cs="Poppins"/>
          <w:szCs w:val="20"/>
        </w:rPr>
        <w:t xml:space="preserve"> as 3</w:t>
      </w:r>
      <w:r w:rsidRPr="0088222C">
        <w:rPr>
          <w:rFonts w:cs="Poppins"/>
          <w:szCs w:val="20"/>
          <w:vertAlign w:val="superscript"/>
        </w:rPr>
        <w:t>rd</w:t>
      </w:r>
      <w:r w:rsidRPr="0088222C">
        <w:rPr>
          <w:rFonts w:cs="Poppins"/>
          <w:szCs w:val="20"/>
        </w:rPr>
        <w:t xml:space="preserve"> version shown in </w:t>
      </w:r>
      <w:r w:rsidR="002802A2">
        <w:rPr>
          <w:rFonts w:cs="Poppins"/>
          <w:szCs w:val="20"/>
        </w:rPr>
        <w:t>Fig-</w:t>
      </w:r>
      <w:r w:rsidRPr="0088222C">
        <w:rPr>
          <w:rFonts w:cs="Poppins"/>
          <w:szCs w:val="20"/>
        </w:rPr>
        <w:t>1</w:t>
      </w:r>
      <w:r w:rsidR="002802A2">
        <w:rPr>
          <w:rFonts w:cs="Poppins"/>
          <w:szCs w:val="20"/>
        </w:rPr>
        <w:t>5</w:t>
      </w:r>
      <w:r w:rsidRPr="0088222C">
        <w:rPr>
          <w:rFonts w:cs="Poppins"/>
          <w:szCs w:val="20"/>
        </w:rPr>
        <w:t>.</w:t>
      </w:r>
    </w:p>
    <w:p w14:paraId="048C0BE2" w14:textId="77777777" w:rsidR="00C65FB2" w:rsidRDefault="0088222C" w:rsidP="00C65FB2">
      <w:pPr>
        <w:spacing w:after="213"/>
        <w:ind w:left="-5"/>
        <w:rPr>
          <w:rFonts w:ascii="Calibri" w:eastAsia="Calibri" w:hAnsi="Calibri"/>
          <w:color w:val="000000"/>
        </w:rPr>
      </w:pPr>
      <w:r w:rsidRPr="0088222C">
        <w:rPr>
          <w:rFonts w:cs="Poppins"/>
          <w:szCs w:val="20"/>
        </w:rPr>
        <w:t xml:space="preserve"> </w:t>
      </w:r>
      <w:r w:rsidR="00C65FB2">
        <w:rPr>
          <w:b/>
        </w:rPr>
        <w:t xml:space="preserve">Linearity and Independence test: </w:t>
      </w:r>
    </w:p>
    <w:p w14:paraId="0BB089FD" w14:textId="77777777" w:rsidR="00C65FB2" w:rsidRDefault="00C65FB2" w:rsidP="00C65FB2">
      <w:pPr>
        <w:numPr>
          <w:ilvl w:val="0"/>
          <w:numId w:val="28"/>
        </w:numPr>
        <w:spacing w:line="256" w:lineRule="auto"/>
        <w:ind w:right="1054" w:hanging="360"/>
      </w:pPr>
      <w:r>
        <w:t xml:space="preserve">Linearity describes a straight-line relationship between two variables, predictor variables must have a linear relation with the dependent variable. </w:t>
      </w:r>
    </w:p>
    <w:p w14:paraId="0EAA5AD2" w14:textId="77777777" w:rsidR="00C65FB2" w:rsidRDefault="00C65FB2" w:rsidP="00C65FB2">
      <w:pPr>
        <w:spacing w:after="52"/>
        <w:ind w:left="720"/>
      </w:pPr>
      <w:r>
        <w:t xml:space="preserve"> </w:t>
      </w:r>
    </w:p>
    <w:p w14:paraId="386AEEB3" w14:textId="77777777" w:rsidR="00C65FB2" w:rsidRDefault="00C65FB2" w:rsidP="00C65FB2">
      <w:pPr>
        <w:numPr>
          <w:ilvl w:val="0"/>
          <w:numId w:val="28"/>
        </w:numPr>
        <w:spacing w:after="1" w:line="256" w:lineRule="auto"/>
        <w:ind w:right="1054" w:hanging="360"/>
      </w:pPr>
      <w:r>
        <w:t xml:space="preserve">A plot of fitted values vs residuals, if they don't follow any pattern (the curve is a straight line), then we say the model is linear otherwise model is showing signs of non-linearity. </w:t>
      </w:r>
    </w:p>
    <w:p w14:paraId="0279BFC6" w14:textId="53B89E32" w:rsidR="002C646F" w:rsidRDefault="006E7373" w:rsidP="006E7373">
      <w:pPr>
        <w:spacing w:after="215"/>
        <w:ind w:right="624"/>
        <w:jc w:val="center"/>
        <w:rPr>
          <w:rFonts w:cs="Poppins"/>
          <w:szCs w:val="20"/>
        </w:rPr>
      </w:pPr>
      <w:r>
        <w:rPr>
          <w:noProof/>
        </w:rPr>
        <w:drawing>
          <wp:inline distT="0" distB="0" distL="0" distR="0" wp14:anchorId="0923CDFB" wp14:editId="35CEA5BA">
            <wp:extent cx="5174615" cy="4107815"/>
            <wp:effectExtent l="0" t="0" r="6985" b="6985"/>
            <wp:docPr id="15464537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4615" cy="4107815"/>
                    </a:xfrm>
                    <a:prstGeom prst="rect">
                      <a:avLst/>
                    </a:prstGeom>
                    <a:noFill/>
                    <a:ln>
                      <a:noFill/>
                    </a:ln>
                  </pic:spPr>
                </pic:pic>
              </a:graphicData>
            </a:graphic>
          </wp:inline>
        </w:drawing>
      </w:r>
    </w:p>
    <w:p w14:paraId="37208D73" w14:textId="74F0D6FB" w:rsidR="003D035F" w:rsidRDefault="003D035F" w:rsidP="007F0121">
      <w:pPr>
        <w:ind w:right="624"/>
        <w:jc w:val="center"/>
        <w:rPr>
          <w:b/>
          <w:iCs/>
          <w:color w:val="auto"/>
          <w:szCs w:val="20"/>
        </w:rPr>
      </w:pPr>
      <w:r>
        <w:rPr>
          <w:rFonts w:cs="Poppins"/>
          <w:b/>
          <w:bCs/>
          <w:szCs w:val="20"/>
        </w:rPr>
        <w:t>Fig: -16</w:t>
      </w:r>
      <w:r w:rsidR="000831CE">
        <w:rPr>
          <w:b/>
          <w:i/>
          <w:color w:val="44546A"/>
          <w:sz w:val="18"/>
        </w:rPr>
        <w:t xml:space="preserve">: </w:t>
      </w:r>
      <w:r w:rsidR="000831CE" w:rsidRPr="000831CE">
        <w:rPr>
          <w:b/>
          <w:iCs/>
          <w:color w:val="auto"/>
          <w:szCs w:val="20"/>
        </w:rPr>
        <w:t>Fitted Vs. Residual Plot for Linearity</w:t>
      </w:r>
    </w:p>
    <w:p w14:paraId="5272F6BF" w14:textId="792A5DE8" w:rsidR="00A029DF" w:rsidRDefault="00A029DF" w:rsidP="00A029DF">
      <w:pPr>
        <w:jc w:val="both"/>
        <w:rPr>
          <w:rFonts w:ascii="Calibri" w:eastAsia="Calibri" w:hAnsi="Calibri"/>
          <w:color w:val="000000"/>
        </w:rPr>
      </w:pPr>
      <w:r>
        <w:t xml:space="preserve">The above plot (Figure </w:t>
      </w:r>
      <w:r>
        <w:t>16</w:t>
      </w:r>
      <w:r>
        <w:t xml:space="preserve">) of fitted values vs residuals follow any pattern (the curve is </w:t>
      </w:r>
      <w:r>
        <w:t>not</w:t>
      </w:r>
      <w:r>
        <w:t xml:space="preserve"> straight line), then we say the model is almost </w:t>
      </w:r>
      <w:r w:rsidR="00D52682">
        <w:t xml:space="preserve">not </w:t>
      </w:r>
      <w:r>
        <w:t xml:space="preserve">linear. Achieving </w:t>
      </w:r>
      <w:r w:rsidR="00D52682">
        <w:t>linear model</w:t>
      </w:r>
      <w:r>
        <w:t xml:space="preserve"> can be a challenging task as perfect linear sometimes can be impossible. However, a perfect</w:t>
      </w:r>
      <w:r w:rsidR="00D52682">
        <w:t xml:space="preserve"> nonlinear</w:t>
      </w:r>
      <w:r>
        <w:t xml:space="preserve"> like the above plot is achievable as they represent randomly distributed. </w:t>
      </w:r>
    </w:p>
    <w:p w14:paraId="4517226C" w14:textId="77777777" w:rsidR="000831CE" w:rsidRDefault="000831CE" w:rsidP="000831CE">
      <w:pPr>
        <w:spacing w:after="215"/>
        <w:ind w:right="624"/>
        <w:rPr>
          <w:rFonts w:cs="Poppins"/>
          <w:bCs/>
          <w:szCs w:val="20"/>
        </w:rPr>
      </w:pPr>
    </w:p>
    <w:p w14:paraId="1765CCE3" w14:textId="77777777" w:rsidR="007F0121" w:rsidRDefault="007F0121" w:rsidP="0049662D">
      <w:pPr>
        <w:spacing w:after="210"/>
        <w:ind w:left="-5"/>
        <w:rPr>
          <w:b/>
        </w:rPr>
      </w:pPr>
    </w:p>
    <w:p w14:paraId="338AC1A9" w14:textId="3EEFFA65" w:rsidR="0049662D" w:rsidRDefault="0049662D" w:rsidP="0049662D">
      <w:pPr>
        <w:spacing w:after="210"/>
        <w:ind w:left="-5"/>
        <w:rPr>
          <w:rFonts w:ascii="Calibri" w:eastAsia="Calibri" w:hAnsi="Calibri"/>
          <w:color w:val="000000"/>
        </w:rPr>
      </w:pPr>
      <w:r>
        <w:rPr>
          <w:b/>
        </w:rPr>
        <w:lastRenderedPageBreak/>
        <w:t xml:space="preserve">Test for Normality: </w:t>
      </w:r>
    </w:p>
    <w:p w14:paraId="6D34412A" w14:textId="77777777" w:rsidR="0049662D" w:rsidRDefault="0049662D" w:rsidP="0049662D">
      <w:pPr>
        <w:numPr>
          <w:ilvl w:val="0"/>
          <w:numId w:val="28"/>
        </w:numPr>
        <w:spacing w:line="256" w:lineRule="auto"/>
        <w:ind w:right="1054" w:hanging="360"/>
      </w:pPr>
      <w:r>
        <w:t xml:space="preserve">Error terms/residuals should be normally distributed. </w:t>
      </w:r>
    </w:p>
    <w:p w14:paraId="08B4E11F" w14:textId="77777777" w:rsidR="0049662D" w:rsidRDefault="0049662D" w:rsidP="0049662D">
      <w:pPr>
        <w:spacing w:after="52"/>
        <w:ind w:left="720"/>
      </w:pPr>
      <w:r>
        <w:t xml:space="preserve"> </w:t>
      </w:r>
    </w:p>
    <w:p w14:paraId="1E2D154A" w14:textId="77777777" w:rsidR="0049662D" w:rsidRDefault="0049662D" w:rsidP="0049662D">
      <w:pPr>
        <w:numPr>
          <w:ilvl w:val="0"/>
          <w:numId w:val="28"/>
        </w:numPr>
        <w:spacing w:line="256" w:lineRule="auto"/>
        <w:ind w:right="1054" w:hanging="360"/>
        <w:jc w:val="both"/>
      </w:pPr>
      <w:r>
        <w:t xml:space="preserve">If the error terms are not normally distributed, confidence intervals may become too wide or narrow. Once confidence interval becomes unstable, it leads to difficulty in estimating coefficients based on minimization of least squares. </w:t>
      </w:r>
    </w:p>
    <w:p w14:paraId="5E2D236A" w14:textId="62F5925E" w:rsidR="00D52682" w:rsidRDefault="00B737C2" w:rsidP="00B737C2">
      <w:pPr>
        <w:spacing w:after="215"/>
        <w:ind w:right="624"/>
        <w:jc w:val="center"/>
        <w:rPr>
          <w:rFonts w:cs="Poppins"/>
          <w:bCs/>
          <w:szCs w:val="20"/>
        </w:rPr>
      </w:pPr>
      <w:r>
        <w:rPr>
          <w:noProof/>
        </w:rPr>
        <w:drawing>
          <wp:inline distT="0" distB="0" distL="0" distR="0" wp14:anchorId="5374B7D0" wp14:editId="62FEC5C2">
            <wp:extent cx="5174615" cy="4107815"/>
            <wp:effectExtent l="0" t="0" r="6985" b="6985"/>
            <wp:docPr id="8843976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4615" cy="4107815"/>
                    </a:xfrm>
                    <a:prstGeom prst="rect">
                      <a:avLst/>
                    </a:prstGeom>
                    <a:noFill/>
                    <a:ln>
                      <a:noFill/>
                    </a:ln>
                  </pic:spPr>
                </pic:pic>
              </a:graphicData>
            </a:graphic>
          </wp:inline>
        </w:drawing>
      </w:r>
    </w:p>
    <w:p w14:paraId="65D1F9BF" w14:textId="0A55B9A3" w:rsidR="00B737C2" w:rsidRDefault="00B737C2" w:rsidP="007F0121">
      <w:pPr>
        <w:ind w:right="624"/>
        <w:jc w:val="center"/>
        <w:rPr>
          <w:b/>
          <w:bCs/>
          <w:iCs/>
          <w:color w:val="auto"/>
          <w:szCs w:val="20"/>
        </w:rPr>
      </w:pPr>
      <w:r>
        <w:rPr>
          <w:rFonts w:cs="Poppins"/>
          <w:b/>
          <w:szCs w:val="20"/>
        </w:rPr>
        <w:t xml:space="preserve">Fig: - </w:t>
      </w:r>
      <w:r w:rsidR="004C25AF">
        <w:rPr>
          <w:rFonts w:cs="Poppins"/>
          <w:b/>
          <w:szCs w:val="20"/>
        </w:rPr>
        <w:t xml:space="preserve">17: </w:t>
      </w:r>
      <w:r w:rsidR="003D145F" w:rsidRPr="003D145F">
        <w:rPr>
          <w:b/>
          <w:bCs/>
          <w:iCs/>
          <w:color w:val="auto"/>
          <w:szCs w:val="20"/>
        </w:rPr>
        <w:t>Normality of residuals</w:t>
      </w:r>
    </w:p>
    <w:p w14:paraId="6F1A5CC4" w14:textId="77777777" w:rsidR="00B90289" w:rsidRDefault="00B90289" w:rsidP="00B90289">
      <w:pPr>
        <w:jc w:val="both"/>
        <w:rPr>
          <w:rFonts w:ascii="Calibri" w:eastAsia="Calibri" w:hAnsi="Calibri"/>
          <w:color w:val="000000"/>
        </w:rPr>
      </w:pPr>
      <w:r>
        <w:t xml:space="preserve">The above visual representation tells that the errors are normally distributed. It also suggests to some extent it is skewed towards its left. Since the model is built without outlier treatment considering the outliers are a legitimate value, the slight skewness could be a result of it. However, we will try solving the data with other approaches. </w:t>
      </w:r>
    </w:p>
    <w:p w14:paraId="467565D5" w14:textId="77777777" w:rsidR="003D145F" w:rsidRDefault="003D145F" w:rsidP="003D145F">
      <w:pPr>
        <w:spacing w:after="215"/>
        <w:ind w:right="624"/>
        <w:rPr>
          <w:rFonts w:cs="Poppins"/>
          <w:szCs w:val="20"/>
        </w:rPr>
      </w:pPr>
    </w:p>
    <w:p w14:paraId="3235ADB3" w14:textId="77777777" w:rsidR="00125C36" w:rsidRDefault="00125C36" w:rsidP="00125C36">
      <w:pPr>
        <w:spacing w:after="112"/>
        <w:jc w:val="both"/>
        <w:rPr>
          <w:rFonts w:ascii="Calibri" w:eastAsia="Calibri" w:hAnsi="Calibri"/>
          <w:color w:val="000000"/>
        </w:rPr>
      </w:pPr>
      <w:r>
        <w:t xml:space="preserve">The </w:t>
      </w:r>
      <w:r>
        <w:rPr>
          <w:b/>
        </w:rPr>
        <w:t>QQ plot</w:t>
      </w:r>
      <w:r>
        <w:t xml:space="preserve"> of residuals can be used to visually check the normality assumption. The normal probability plot of residuals should approximately follow a straight line. </w:t>
      </w:r>
    </w:p>
    <w:p w14:paraId="5AA0C042" w14:textId="77777777" w:rsidR="003A25F9" w:rsidRDefault="003A25F9" w:rsidP="003A25F9">
      <w:pPr>
        <w:ind w:left="-5" w:right="1054"/>
      </w:pPr>
    </w:p>
    <w:p w14:paraId="4B792F97" w14:textId="02D258AE" w:rsidR="003A25F9" w:rsidRDefault="003A25F9" w:rsidP="003A25F9">
      <w:pPr>
        <w:ind w:left="-5" w:right="1054"/>
        <w:jc w:val="both"/>
        <w:rPr>
          <w:rFonts w:ascii="Calibri" w:eastAsia="Calibri" w:hAnsi="Calibri"/>
          <w:color w:val="000000"/>
        </w:rPr>
      </w:pPr>
      <w:r>
        <w:t xml:space="preserve">Most of the points are lying on the straight line in QQ plot. There can be few exceptions as suggested earlier getting a full perfect model can be highly challenging especially without domain intervention. However, the above QQ plot could satisfy the need. </w:t>
      </w:r>
    </w:p>
    <w:p w14:paraId="69B1145D" w14:textId="77777777" w:rsidR="00CE010D" w:rsidRDefault="00CE010D" w:rsidP="003D145F">
      <w:pPr>
        <w:spacing w:after="215"/>
        <w:ind w:right="624"/>
        <w:rPr>
          <w:rFonts w:cs="Poppins"/>
          <w:szCs w:val="20"/>
        </w:rPr>
      </w:pPr>
    </w:p>
    <w:p w14:paraId="6BE8FBC4" w14:textId="4589A30A" w:rsidR="003A25F9" w:rsidRDefault="00806D70" w:rsidP="00806D70">
      <w:pPr>
        <w:spacing w:after="215"/>
        <w:ind w:right="624"/>
        <w:jc w:val="center"/>
        <w:rPr>
          <w:rFonts w:cs="Poppins"/>
          <w:szCs w:val="20"/>
        </w:rPr>
      </w:pPr>
      <w:r>
        <w:rPr>
          <w:noProof/>
        </w:rPr>
        <w:lastRenderedPageBreak/>
        <w:drawing>
          <wp:inline distT="0" distB="0" distL="0" distR="0" wp14:anchorId="2289C87E" wp14:editId="7E3B571B">
            <wp:extent cx="5195570" cy="4107815"/>
            <wp:effectExtent l="0" t="0" r="5080" b="6985"/>
            <wp:docPr id="19372423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5570" cy="4107815"/>
                    </a:xfrm>
                    <a:prstGeom prst="rect">
                      <a:avLst/>
                    </a:prstGeom>
                    <a:noFill/>
                    <a:ln>
                      <a:noFill/>
                    </a:ln>
                  </pic:spPr>
                </pic:pic>
              </a:graphicData>
            </a:graphic>
          </wp:inline>
        </w:drawing>
      </w:r>
    </w:p>
    <w:p w14:paraId="64E4B8C3" w14:textId="19FD19D3" w:rsidR="00806D70" w:rsidRDefault="00806D70" w:rsidP="007F0121">
      <w:pPr>
        <w:ind w:right="624"/>
        <w:jc w:val="center"/>
        <w:rPr>
          <w:b/>
          <w:bCs/>
          <w:iCs/>
          <w:color w:val="auto"/>
          <w:szCs w:val="20"/>
        </w:rPr>
      </w:pPr>
      <w:r>
        <w:rPr>
          <w:rFonts w:cs="Poppins"/>
          <w:b/>
          <w:bCs/>
          <w:szCs w:val="20"/>
        </w:rPr>
        <w:t xml:space="preserve">Fig: - 18: </w:t>
      </w:r>
      <w:r w:rsidR="00C05D30" w:rsidRPr="00C05D30">
        <w:rPr>
          <w:b/>
          <w:bCs/>
          <w:iCs/>
          <w:color w:val="auto"/>
          <w:szCs w:val="20"/>
        </w:rPr>
        <w:t>Q</w:t>
      </w:r>
      <w:r w:rsidR="00C05D30" w:rsidRPr="00C05D30">
        <w:rPr>
          <w:b/>
          <w:bCs/>
          <w:iCs/>
          <w:color w:val="auto"/>
          <w:szCs w:val="20"/>
        </w:rPr>
        <w:t>Q Plot for normality</w:t>
      </w:r>
    </w:p>
    <w:p w14:paraId="603C5527" w14:textId="77777777" w:rsidR="00E64720" w:rsidRDefault="00E64720" w:rsidP="00E64720">
      <w:pPr>
        <w:spacing w:after="213"/>
        <w:ind w:left="-5" w:right="1054"/>
        <w:rPr>
          <w:rFonts w:ascii="Calibri" w:eastAsia="Calibri" w:hAnsi="Calibri"/>
          <w:color w:val="000000"/>
        </w:rPr>
      </w:pPr>
      <w:r>
        <w:t xml:space="preserve">The Shapiro-Wilk test can also be used for checking the normality. The null and alternate hypotheses of the test are as follows: </w:t>
      </w:r>
    </w:p>
    <w:p w14:paraId="059BA66B" w14:textId="77777777" w:rsidR="00E64720" w:rsidRDefault="00E64720" w:rsidP="00E64720">
      <w:pPr>
        <w:numPr>
          <w:ilvl w:val="0"/>
          <w:numId w:val="29"/>
        </w:numPr>
        <w:spacing w:after="22" w:line="256" w:lineRule="auto"/>
        <w:ind w:right="1054" w:hanging="360"/>
      </w:pPr>
      <w:r>
        <w:t xml:space="preserve">Null hypothesis - Data is normally distributed. </w:t>
      </w:r>
    </w:p>
    <w:p w14:paraId="3F4C03E7" w14:textId="77777777" w:rsidR="00E64720" w:rsidRDefault="00E64720" w:rsidP="00E64720">
      <w:pPr>
        <w:numPr>
          <w:ilvl w:val="0"/>
          <w:numId w:val="29"/>
        </w:numPr>
        <w:spacing w:after="81" w:line="256" w:lineRule="auto"/>
        <w:ind w:right="1054" w:hanging="360"/>
      </w:pPr>
      <w:r>
        <w:t xml:space="preserve">Alternate hypothesis - Data is not normally distributed. </w:t>
      </w:r>
    </w:p>
    <w:p w14:paraId="623E9520" w14:textId="579F0999" w:rsidR="00E64720" w:rsidRDefault="002E460A" w:rsidP="00E64720">
      <w:pPr>
        <w:spacing w:after="148"/>
        <w:ind w:right="1654"/>
        <w:jc w:val="center"/>
      </w:pPr>
      <w:r w:rsidRPr="002E460A">
        <w:drawing>
          <wp:inline distT="0" distB="0" distL="0" distR="0" wp14:anchorId="0B402467" wp14:editId="36C13386">
            <wp:extent cx="3901778" cy="243861"/>
            <wp:effectExtent l="0" t="0" r="3810" b="3810"/>
            <wp:docPr id="119315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54533" name=""/>
                    <pic:cNvPicPr/>
                  </pic:nvPicPr>
                  <pic:blipFill>
                    <a:blip r:embed="rId31"/>
                    <a:stretch>
                      <a:fillRect/>
                    </a:stretch>
                  </pic:blipFill>
                  <pic:spPr>
                    <a:xfrm>
                      <a:off x="0" y="0"/>
                      <a:ext cx="3901778" cy="243861"/>
                    </a:xfrm>
                    <a:prstGeom prst="rect">
                      <a:avLst/>
                    </a:prstGeom>
                  </pic:spPr>
                </pic:pic>
              </a:graphicData>
            </a:graphic>
          </wp:inline>
        </w:drawing>
      </w:r>
    </w:p>
    <w:p w14:paraId="15EBCF29" w14:textId="77777777" w:rsidR="00E64720" w:rsidRDefault="00E64720" w:rsidP="00E64720">
      <w:pPr>
        <w:numPr>
          <w:ilvl w:val="0"/>
          <w:numId w:val="29"/>
        </w:numPr>
        <w:spacing w:after="22" w:line="256" w:lineRule="auto"/>
        <w:ind w:right="1054" w:hanging="360"/>
      </w:pPr>
      <w:r>
        <w:t xml:space="preserve">Since p-value &lt; 0.05, the residuals are not normal as per Shapiro test. </w:t>
      </w:r>
    </w:p>
    <w:p w14:paraId="127705E7" w14:textId="77777777" w:rsidR="00E64720" w:rsidRDefault="00E64720" w:rsidP="00E64720">
      <w:pPr>
        <w:numPr>
          <w:ilvl w:val="0"/>
          <w:numId w:val="29"/>
        </w:numPr>
        <w:spacing w:after="161" w:line="256" w:lineRule="auto"/>
        <w:ind w:right="1054" w:hanging="360"/>
      </w:pPr>
      <w:r>
        <w:t xml:space="preserve">Strictly speaking - the residuals are not normal. However, as an approximation, we might be willing to accept this distribution as close to being normal </w:t>
      </w:r>
    </w:p>
    <w:p w14:paraId="790688D6" w14:textId="77777777" w:rsidR="00C05D30" w:rsidRDefault="00C05D30" w:rsidP="00C05D30">
      <w:pPr>
        <w:spacing w:after="215"/>
        <w:ind w:right="624"/>
        <w:rPr>
          <w:rFonts w:cs="Poppins"/>
          <w:szCs w:val="20"/>
        </w:rPr>
      </w:pPr>
    </w:p>
    <w:p w14:paraId="24BD7667" w14:textId="77777777" w:rsidR="00D43F4D" w:rsidRDefault="00D43F4D" w:rsidP="00D43F4D">
      <w:pPr>
        <w:spacing w:after="211"/>
        <w:ind w:left="-5" w:right="1054"/>
        <w:rPr>
          <w:rFonts w:ascii="Calibri" w:eastAsia="Calibri" w:hAnsi="Calibri"/>
          <w:color w:val="000000"/>
        </w:rPr>
      </w:pPr>
      <w:r>
        <w:t xml:space="preserve">The null and alternate hypotheses of the </w:t>
      </w:r>
      <w:r>
        <w:rPr>
          <w:b/>
        </w:rPr>
        <w:t>goldfeldquandt</w:t>
      </w:r>
      <w:r>
        <w:t xml:space="preserve"> </w:t>
      </w:r>
      <w:r>
        <w:rPr>
          <w:b/>
        </w:rPr>
        <w:t>test</w:t>
      </w:r>
      <w:r>
        <w:t xml:space="preserve"> are as follows: </w:t>
      </w:r>
    </w:p>
    <w:p w14:paraId="13741773" w14:textId="77777777" w:rsidR="00D43F4D" w:rsidRDefault="00D43F4D" w:rsidP="00D43F4D">
      <w:pPr>
        <w:numPr>
          <w:ilvl w:val="0"/>
          <w:numId w:val="29"/>
        </w:numPr>
        <w:spacing w:after="22" w:line="256" w:lineRule="auto"/>
        <w:ind w:right="1054" w:hanging="360"/>
      </w:pPr>
      <w:r>
        <w:t xml:space="preserve">Null hypothesis: Residuals are homoscedastic </w:t>
      </w:r>
    </w:p>
    <w:p w14:paraId="67B45BEF" w14:textId="77777777" w:rsidR="00D43F4D" w:rsidRDefault="00D43F4D" w:rsidP="00D43F4D">
      <w:pPr>
        <w:numPr>
          <w:ilvl w:val="0"/>
          <w:numId w:val="29"/>
        </w:numPr>
        <w:spacing w:after="83" w:line="256" w:lineRule="auto"/>
        <w:ind w:right="1054" w:hanging="360"/>
      </w:pPr>
      <w:r>
        <w:t xml:space="preserve">Alternate hypothesis: Residuals have heteroscedasticity. </w:t>
      </w:r>
    </w:p>
    <w:p w14:paraId="0D37D2C5" w14:textId="732AD591" w:rsidR="00D43F4D" w:rsidRDefault="00FD2CB2" w:rsidP="00D43F4D">
      <w:pPr>
        <w:spacing w:after="145"/>
        <w:ind w:right="1848"/>
        <w:jc w:val="center"/>
      </w:pPr>
      <w:r w:rsidRPr="00FD2CB2">
        <w:drawing>
          <wp:inline distT="0" distB="0" distL="0" distR="0" wp14:anchorId="4D500207" wp14:editId="116AA52E">
            <wp:extent cx="4892464" cy="243861"/>
            <wp:effectExtent l="0" t="0" r="3810" b="3810"/>
            <wp:docPr id="161679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5276" name=""/>
                    <pic:cNvPicPr/>
                  </pic:nvPicPr>
                  <pic:blipFill>
                    <a:blip r:embed="rId32"/>
                    <a:stretch>
                      <a:fillRect/>
                    </a:stretch>
                  </pic:blipFill>
                  <pic:spPr>
                    <a:xfrm>
                      <a:off x="0" y="0"/>
                      <a:ext cx="4892464" cy="243861"/>
                    </a:xfrm>
                    <a:prstGeom prst="rect">
                      <a:avLst/>
                    </a:prstGeom>
                  </pic:spPr>
                </pic:pic>
              </a:graphicData>
            </a:graphic>
          </wp:inline>
        </w:drawing>
      </w:r>
    </w:p>
    <w:p w14:paraId="319D751B" w14:textId="77777777" w:rsidR="00D43F4D" w:rsidRDefault="00D43F4D" w:rsidP="00D43F4D">
      <w:pPr>
        <w:numPr>
          <w:ilvl w:val="0"/>
          <w:numId w:val="29"/>
        </w:numPr>
        <w:spacing w:after="132" w:line="256" w:lineRule="auto"/>
        <w:ind w:right="1054" w:hanging="360"/>
      </w:pPr>
      <w:r>
        <w:t xml:space="preserve">Since p-value &gt; 0.05 we can say that the </w:t>
      </w:r>
      <w:r>
        <w:rPr>
          <w:b/>
        </w:rPr>
        <w:t>residuals are homoscedastic.</w:t>
      </w:r>
      <w:r>
        <w:t xml:space="preserve"> </w:t>
      </w:r>
    </w:p>
    <w:p w14:paraId="6F2B6889" w14:textId="77777777" w:rsidR="00320E32" w:rsidRDefault="00320E32" w:rsidP="00C05D30">
      <w:pPr>
        <w:spacing w:after="215"/>
        <w:ind w:right="624"/>
        <w:rPr>
          <w:rFonts w:cs="Poppins"/>
          <w:szCs w:val="20"/>
        </w:rPr>
      </w:pPr>
    </w:p>
    <w:p w14:paraId="37A9AFA4" w14:textId="57BC0065" w:rsidR="0069545C" w:rsidRDefault="0069545C" w:rsidP="0069545C">
      <w:pPr>
        <w:spacing w:after="215"/>
        <w:ind w:right="624"/>
        <w:jc w:val="center"/>
        <w:rPr>
          <w:rFonts w:cs="Poppins"/>
          <w:szCs w:val="20"/>
        </w:rPr>
      </w:pPr>
      <w:r w:rsidRPr="0069545C">
        <w:rPr>
          <w:rFonts w:cs="Poppins"/>
          <w:szCs w:val="20"/>
        </w:rPr>
        <w:lastRenderedPageBreak/>
        <w:drawing>
          <wp:inline distT="0" distB="0" distL="0" distR="0" wp14:anchorId="62680E96" wp14:editId="1A05B7BD">
            <wp:extent cx="6858000" cy="782782"/>
            <wp:effectExtent l="0" t="0" r="0" b="0"/>
            <wp:docPr id="181161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18293" name=""/>
                    <pic:cNvPicPr/>
                  </pic:nvPicPr>
                  <pic:blipFill>
                    <a:blip r:embed="rId33"/>
                    <a:stretch>
                      <a:fillRect/>
                    </a:stretch>
                  </pic:blipFill>
                  <pic:spPr>
                    <a:xfrm>
                      <a:off x="0" y="0"/>
                      <a:ext cx="6908529" cy="788549"/>
                    </a:xfrm>
                    <a:prstGeom prst="rect">
                      <a:avLst/>
                    </a:prstGeom>
                  </pic:spPr>
                </pic:pic>
              </a:graphicData>
            </a:graphic>
          </wp:inline>
        </w:drawing>
      </w:r>
    </w:p>
    <w:p w14:paraId="399397A2" w14:textId="77777777" w:rsidR="009461E2" w:rsidRDefault="009461E2" w:rsidP="009461E2">
      <w:pPr>
        <w:spacing w:after="213"/>
        <w:ind w:right="624"/>
        <w:rPr>
          <w:rFonts w:ascii="Calibri" w:eastAsia="Calibri" w:hAnsi="Calibri"/>
          <w:color w:val="000000"/>
        </w:rPr>
      </w:pPr>
      <w:r>
        <w:t xml:space="preserve">We have also applied the same to the test data and below is the summary of the same: </w:t>
      </w:r>
    </w:p>
    <w:p w14:paraId="6E2CEECE" w14:textId="0FB231AB" w:rsidR="009461E2" w:rsidRDefault="009461E2" w:rsidP="00443203">
      <w:pPr>
        <w:pStyle w:val="ListParagraph"/>
        <w:numPr>
          <w:ilvl w:val="0"/>
          <w:numId w:val="33"/>
        </w:numPr>
        <w:spacing w:after="29" w:line="247" w:lineRule="auto"/>
        <w:ind w:left="284" w:right="624"/>
      </w:pPr>
      <w:r>
        <w:t>The Root Mean Square Error (RMSE) of the model is for the training set is</w:t>
      </w:r>
      <w:r w:rsidR="0084398A">
        <w:t xml:space="preserve"> </w:t>
      </w:r>
      <w:r w:rsidR="00D3712A">
        <w:t>11.</w:t>
      </w:r>
      <w:r w:rsidR="0084398A">
        <w:t>2831235</w:t>
      </w:r>
      <w:r>
        <w:t xml:space="preserve">. </w:t>
      </w:r>
    </w:p>
    <w:p w14:paraId="4CD23438" w14:textId="7D43DB1A" w:rsidR="009461E2" w:rsidRPr="00443203" w:rsidRDefault="009461E2" w:rsidP="00443203">
      <w:pPr>
        <w:pStyle w:val="HTMLPreformatted"/>
        <w:shd w:val="clear" w:color="auto" w:fill="FFFFFF"/>
        <w:ind w:left="284"/>
        <w:rPr>
          <w:rFonts w:ascii="Poppins" w:hAnsi="Poppins" w:cs="Poppins"/>
          <w:b w:val="0"/>
          <w:bCs/>
        </w:rPr>
      </w:pPr>
      <w:r w:rsidRPr="00443203">
        <w:rPr>
          <w:rFonts w:ascii="Poppins" w:hAnsi="Poppins" w:cs="Poppins"/>
          <w:b w:val="0"/>
          <w:bCs/>
        </w:rPr>
        <w:t>The Root Mean Square Error (RMSE) of the model is for the testing set is</w:t>
      </w:r>
      <w:r w:rsidR="0084398A" w:rsidRPr="00443203">
        <w:rPr>
          <w:rFonts w:ascii="Poppins" w:hAnsi="Poppins" w:cs="Poppins"/>
          <w:b w:val="0"/>
          <w:bCs/>
        </w:rPr>
        <w:t xml:space="preserve"> 11. </w:t>
      </w:r>
      <w:r w:rsidR="0084398A" w:rsidRPr="00443203">
        <w:rPr>
          <w:rFonts w:ascii="Poppins" w:hAnsi="Poppins" w:cs="Poppins"/>
          <w:b w:val="0"/>
          <w:bCs/>
        </w:rPr>
        <w:t>329079759988172</w:t>
      </w:r>
    </w:p>
    <w:p w14:paraId="372A2B06" w14:textId="38E1F9E7" w:rsidR="009461E2" w:rsidRDefault="009461E2" w:rsidP="00443203">
      <w:pPr>
        <w:pStyle w:val="ListParagraph"/>
        <w:numPr>
          <w:ilvl w:val="0"/>
          <w:numId w:val="33"/>
        </w:numPr>
        <w:spacing w:after="29" w:line="247" w:lineRule="auto"/>
        <w:ind w:left="284" w:right="624"/>
      </w:pPr>
      <w:r>
        <w:t xml:space="preserve">The Mean Absolute Error (MAE) on the train data is </w:t>
      </w:r>
      <w:r w:rsidR="0004410D">
        <w:t>8.150261</w:t>
      </w:r>
      <w:r>
        <w:t xml:space="preserve">. </w:t>
      </w:r>
    </w:p>
    <w:p w14:paraId="67C1677C" w14:textId="3CCB2777" w:rsidR="009461E2" w:rsidRDefault="009461E2" w:rsidP="00443203">
      <w:pPr>
        <w:pStyle w:val="ListParagraph"/>
        <w:numPr>
          <w:ilvl w:val="0"/>
          <w:numId w:val="33"/>
        </w:numPr>
        <w:spacing w:after="141" w:line="247" w:lineRule="auto"/>
        <w:ind w:left="284" w:right="624"/>
      </w:pPr>
      <w:r>
        <w:t xml:space="preserve">The Mean Absolute Error (MAE) on the test data is </w:t>
      </w:r>
      <w:r w:rsidR="0004410D">
        <w:t>8.</w:t>
      </w:r>
      <w:r w:rsidR="00074282">
        <w:t>185690</w:t>
      </w:r>
      <w:r>
        <w:t xml:space="preserve">. </w:t>
      </w:r>
    </w:p>
    <w:p w14:paraId="264863EC" w14:textId="77777777" w:rsidR="00D339C5" w:rsidRDefault="00D339C5" w:rsidP="00887B1A">
      <w:pPr>
        <w:pStyle w:val="HTMLPreformatted"/>
        <w:shd w:val="clear" w:color="auto" w:fill="FFFFFF"/>
        <w:wordWrap w:val="0"/>
        <w:rPr>
          <w:rFonts w:ascii="Poppins" w:hAnsi="Poppins" w:cs="Poppins"/>
          <w:b w:val="0"/>
        </w:rPr>
      </w:pPr>
    </w:p>
    <w:p w14:paraId="205CEC8F" w14:textId="77777777" w:rsidR="007144DA" w:rsidRDefault="007144DA" w:rsidP="007144DA">
      <w:pPr>
        <w:spacing w:after="135"/>
        <w:ind w:right="624"/>
        <w:rPr>
          <w:rFonts w:ascii="Calibri" w:eastAsia="Calibri" w:hAnsi="Calibri"/>
          <w:color w:val="000000"/>
        </w:rPr>
      </w:pPr>
      <w:r>
        <w:t xml:space="preserve">Using Linear Model from Sci-kit learn library, now we get the final model with the below coefficients: </w:t>
      </w:r>
    </w:p>
    <w:p w14:paraId="7FDD5928" w14:textId="26DBC384" w:rsidR="00D339C5" w:rsidRDefault="007144DA" w:rsidP="00887B1A">
      <w:pPr>
        <w:pStyle w:val="HTMLPreformatted"/>
        <w:shd w:val="clear" w:color="auto" w:fill="FFFFFF"/>
        <w:wordWrap w:val="0"/>
        <w:rPr>
          <w:rFonts w:ascii="Poppins" w:hAnsi="Poppins" w:cs="Poppins"/>
          <w:b w:val="0"/>
        </w:rPr>
      </w:pPr>
      <w:r w:rsidRPr="007144DA">
        <w:rPr>
          <w:rFonts w:ascii="Poppins" w:hAnsi="Poppins" w:cs="Poppins"/>
          <w:b w:val="0"/>
        </w:rPr>
        <w:drawing>
          <wp:inline distT="0" distB="0" distL="0" distR="0" wp14:anchorId="57E8592C" wp14:editId="4E8FDF9A">
            <wp:extent cx="3359727" cy="2396490"/>
            <wp:effectExtent l="0" t="0" r="0" b="3810"/>
            <wp:docPr id="161385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54955" name=""/>
                    <pic:cNvPicPr/>
                  </pic:nvPicPr>
                  <pic:blipFill>
                    <a:blip r:embed="rId34"/>
                    <a:stretch>
                      <a:fillRect/>
                    </a:stretch>
                  </pic:blipFill>
                  <pic:spPr>
                    <a:xfrm>
                      <a:off x="0" y="0"/>
                      <a:ext cx="3370986" cy="2404521"/>
                    </a:xfrm>
                    <a:prstGeom prst="rect">
                      <a:avLst/>
                    </a:prstGeom>
                  </pic:spPr>
                </pic:pic>
              </a:graphicData>
            </a:graphic>
          </wp:inline>
        </w:drawing>
      </w:r>
    </w:p>
    <w:p w14:paraId="129557BD" w14:textId="422E28BB" w:rsidR="009C47A2" w:rsidRPr="00887B1A" w:rsidRDefault="009C47A2" w:rsidP="00887B1A">
      <w:pPr>
        <w:pStyle w:val="HTMLPreformatted"/>
        <w:shd w:val="clear" w:color="auto" w:fill="FFFFFF"/>
        <w:wordWrap w:val="0"/>
        <w:rPr>
          <w:rFonts w:ascii="Poppins" w:hAnsi="Poppins" w:cs="Poppins"/>
          <w:b w:val="0"/>
        </w:rPr>
      </w:pPr>
      <w:r w:rsidRPr="00887B1A">
        <w:rPr>
          <w:rFonts w:ascii="Poppins" w:hAnsi="Poppins" w:cs="Poppins"/>
          <w:b w:val="0"/>
        </w:rPr>
        <w:t xml:space="preserve">The coefficient of determination R^2 of the prediction on Train set </w:t>
      </w:r>
      <w:r w:rsidR="00887B1A" w:rsidRPr="00887B1A">
        <w:rPr>
          <w:rFonts w:ascii="Poppins" w:hAnsi="Poppins" w:cs="Poppins"/>
          <w:b w:val="0"/>
        </w:rPr>
        <w:t>0.626193156572201</w:t>
      </w:r>
      <w:r w:rsidRPr="00887B1A">
        <w:rPr>
          <w:rFonts w:ascii="Poppins" w:hAnsi="Poppins" w:cs="Poppins"/>
          <w:b w:val="0"/>
        </w:rPr>
        <w:t xml:space="preserve">. </w:t>
      </w:r>
    </w:p>
    <w:p w14:paraId="06539BD2" w14:textId="6CCC8222" w:rsidR="009C47A2" w:rsidRPr="00582D84" w:rsidRDefault="009C47A2" w:rsidP="00582D84">
      <w:pPr>
        <w:pStyle w:val="HTMLPreformatted"/>
        <w:shd w:val="clear" w:color="auto" w:fill="FFFFFF"/>
        <w:wordWrap w:val="0"/>
        <w:rPr>
          <w:rFonts w:ascii="Poppins" w:hAnsi="Poppins" w:cs="Poppins"/>
          <w:b w:val="0"/>
        </w:rPr>
      </w:pPr>
      <w:r w:rsidRPr="00582D84">
        <w:rPr>
          <w:rFonts w:ascii="Poppins" w:hAnsi="Poppins" w:cs="Poppins"/>
          <w:b w:val="0"/>
        </w:rPr>
        <w:t>The coefficient of determination R^2 of the prediction on Test set</w:t>
      </w:r>
      <w:r w:rsidR="00887B1A" w:rsidRPr="00582D84">
        <w:rPr>
          <w:rFonts w:ascii="Poppins" w:hAnsi="Poppins" w:cs="Poppins"/>
          <w:b w:val="0"/>
        </w:rPr>
        <w:t xml:space="preserve"> 0.</w:t>
      </w:r>
      <w:r w:rsidR="00582D84" w:rsidRPr="00582D84">
        <w:rPr>
          <w:rFonts w:ascii="Poppins" w:hAnsi="Poppins" w:cs="Poppins"/>
          <w:b w:val="0"/>
        </w:rPr>
        <w:t xml:space="preserve"> </w:t>
      </w:r>
      <w:r w:rsidR="00582D84" w:rsidRPr="00582D84">
        <w:rPr>
          <w:rFonts w:ascii="Poppins" w:hAnsi="Poppins" w:cs="Poppins"/>
          <w:b w:val="0"/>
        </w:rPr>
        <w:t>0.6181741187969207</w:t>
      </w:r>
      <w:r w:rsidRPr="00582D84">
        <w:rPr>
          <w:rFonts w:ascii="Poppins" w:hAnsi="Poppins" w:cs="Poppins"/>
          <w:b w:val="0"/>
        </w:rPr>
        <w:t xml:space="preserve">. </w:t>
      </w:r>
    </w:p>
    <w:p w14:paraId="7EBC4401" w14:textId="77777777" w:rsidR="00100215" w:rsidRDefault="00100215" w:rsidP="000A2A54">
      <w:pPr>
        <w:spacing w:after="160"/>
        <w:rPr>
          <w:rFonts w:ascii="Calibri" w:eastAsia="Calibri" w:hAnsi="Calibri"/>
          <w:color w:val="000000"/>
        </w:rPr>
      </w:pPr>
      <w:r>
        <w:rPr>
          <w:b/>
        </w:rPr>
        <w:t xml:space="preserve">RMSE Score: </w:t>
      </w:r>
    </w:p>
    <w:p w14:paraId="1789C451" w14:textId="7918CC27" w:rsidR="00100215" w:rsidRDefault="00100215" w:rsidP="00100215">
      <w:pPr>
        <w:tabs>
          <w:tab w:val="center" w:pos="3224"/>
        </w:tabs>
        <w:ind w:left="-15"/>
      </w:pPr>
      <w:r>
        <w:t xml:space="preserve">Training Score:  </w:t>
      </w:r>
      <w:r>
        <w:tab/>
      </w:r>
      <w:r w:rsidR="005C52C7" w:rsidRPr="00F83A46">
        <w:t>11.272062678395427</w:t>
      </w:r>
      <w:r w:rsidR="005C52C7">
        <w:t xml:space="preserve"> </w:t>
      </w:r>
      <w:r>
        <w:t xml:space="preserve"> </w:t>
      </w:r>
    </w:p>
    <w:p w14:paraId="1B3D04E9" w14:textId="023070F2" w:rsidR="00100215" w:rsidRDefault="00100215" w:rsidP="00100215">
      <w:pPr>
        <w:tabs>
          <w:tab w:val="center" w:pos="3163"/>
        </w:tabs>
        <w:ind w:left="-15"/>
      </w:pPr>
      <w:r>
        <w:t xml:space="preserve">Test Score:         </w:t>
      </w:r>
      <w:r>
        <w:tab/>
      </w:r>
      <w:r w:rsidR="00F6000C" w:rsidRPr="00F6000C">
        <w:t>11.317997252568398</w:t>
      </w:r>
      <w:r>
        <w:t xml:space="preserve"> </w:t>
      </w:r>
    </w:p>
    <w:p w14:paraId="06F4691D" w14:textId="77777777" w:rsidR="000A2A54" w:rsidRDefault="000A2A54" w:rsidP="000A2A54">
      <w:pPr>
        <w:spacing w:after="131"/>
        <w:ind w:right="624"/>
        <w:rPr>
          <w:rFonts w:ascii="Calibri" w:eastAsia="Calibri" w:hAnsi="Calibri"/>
          <w:color w:val="000000"/>
        </w:rPr>
      </w:pPr>
      <w:r>
        <w:t xml:space="preserve">Let us see the regression plot of the test and train data with actual and predicted values below: </w:t>
      </w:r>
    </w:p>
    <w:p w14:paraId="0CA03B90" w14:textId="2F7E0886" w:rsidR="00100215" w:rsidRDefault="00865ACA" w:rsidP="00865ACA">
      <w:pPr>
        <w:spacing w:after="215"/>
        <w:ind w:right="624"/>
        <w:jc w:val="center"/>
        <w:rPr>
          <w:rFonts w:cs="Poppins"/>
          <w:szCs w:val="20"/>
        </w:rPr>
      </w:pPr>
      <w:r>
        <w:rPr>
          <w:noProof/>
        </w:rPr>
        <w:drawing>
          <wp:inline distT="0" distB="0" distL="0" distR="0" wp14:anchorId="3202D328" wp14:editId="3D58E8D8">
            <wp:extent cx="3124200" cy="2126673"/>
            <wp:effectExtent l="0" t="0" r="0" b="6985"/>
            <wp:docPr id="18911785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0288" cy="2137624"/>
                    </a:xfrm>
                    <a:prstGeom prst="rect">
                      <a:avLst/>
                    </a:prstGeom>
                    <a:noFill/>
                    <a:ln>
                      <a:noFill/>
                    </a:ln>
                  </pic:spPr>
                </pic:pic>
              </a:graphicData>
            </a:graphic>
          </wp:inline>
        </w:drawing>
      </w:r>
    </w:p>
    <w:p w14:paraId="14A7827F" w14:textId="1D6741FC" w:rsidR="00865ACA" w:rsidRDefault="00A31725" w:rsidP="007F0121">
      <w:pPr>
        <w:ind w:right="624"/>
        <w:jc w:val="center"/>
        <w:rPr>
          <w:b/>
          <w:bCs/>
        </w:rPr>
      </w:pPr>
      <w:r>
        <w:rPr>
          <w:rFonts w:cs="Poppins"/>
          <w:b/>
          <w:bCs/>
          <w:szCs w:val="20"/>
        </w:rPr>
        <w:t>Fig: - 1</w:t>
      </w:r>
      <w:r w:rsidR="00F24369">
        <w:rPr>
          <w:rFonts w:cs="Poppins"/>
          <w:b/>
          <w:bCs/>
          <w:szCs w:val="20"/>
        </w:rPr>
        <w:t>9</w:t>
      </w:r>
      <w:r>
        <w:rPr>
          <w:rFonts w:cs="Poppins"/>
          <w:b/>
          <w:bCs/>
          <w:szCs w:val="20"/>
        </w:rPr>
        <w:t>: r</w:t>
      </w:r>
      <w:r w:rsidRPr="00A31725">
        <w:rPr>
          <w:b/>
          <w:bCs/>
        </w:rPr>
        <w:t>egression plot of t</w:t>
      </w:r>
      <w:r w:rsidR="007B3B6C">
        <w:rPr>
          <w:b/>
          <w:bCs/>
        </w:rPr>
        <w:t>est</w:t>
      </w:r>
      <w:r w:rsidRPr="00A31725">
        <w:rPr>
          <w:b/>
          <w:bCs/>
        </w:rPr>
        <w:t xml:space="preserve"> data on actual vs. predicted usr</w:t>
      </w:r>
    </w:p>
    <w:p w14:paraId="2C55451F" w14:textId="421D8228" w:rsidR="00451ECF" w:rsidRPr="00451ECF" w:rsidRDefault="00451ECF" w:rsidP="00451ECF">
      <w:pPr>
        <w:ind w:left="-5" w:right="1054"/>
        <w:rPr>
          <w:rFonts w:ascii="Calibri" w:eastAsia="Calibri" w:hAnsi="Calibri"/>
          <w:color w:val="000000"/>
        </w:rPr>
      </w:pPr>
      <w:r>
        <w:lastRenderedPageBreak/>
        <w:t xml:space="preserve">The plot represents the </w:t>
      </w:r>
      <w:r>
        <w:rPr>
          <w:b/>
        </w:rPr>
        <w:t>Actual vs Predicted</w:t>
      </w:r>
      <w:r>
        <w:t xml:space="preserve"> graph of a randomly chosen 100 records. The blue represents the Actual records and the red represents the Predicted records. We can now see a very minimal deviation when compared each other representing the model is doing a perfect job in predicting the values. </w:t>
      </w:r>
    </w:p>
    <w:p w14:paraId="35C7C536" w14:textId="1EA8B901" w:rsidR="003F3EAA" w:rsidRDefault="003F3EAA" w:rsidP="003F3EAA">
      <w:pPr>
        <w:numPr>
          <w:ilvl w:val="0"/>
          <w:numId w:val="34"/>
        </w:numPr>
        <w:spacing w:after="53" w:line="256" w:lineRule="auto"/>
        <w:ind w:right="1054" w:hanging="360"/>
        <w:rPr>
          <w:rFonts w:ascii="Calibri" w:eastAsia="Calibri" w:hAnsi="Calibri"/>
          <w:color w:val="000000"/>
        </w:rPr>
      </w:pPr>
      <w:r>
        <w:t xml:space="preserve">We can see that RMSE on the train and test sets are comparable. So, our model is not suffering from overfitting. </w:t>
      </w:r>
    </w:p>
    <w:p w14:paraId="4FD1C3E8" w14:textId="3569069C" w:rsidR="003F3EAA" w:rsidRPr="003F3EAA" w:rsidRDefault="003F3EAA" w:rsidP="003F3EAA">
      <w:pPr>
        <w:numPr>
          <w:ilvl w:val="0"/>
          <w:numId w:val="34"/>
        </w:numPr>
        <w:spacing w:after="161" w:line="256" w:lineRule="auto"/>
        <w:ind w:right="1054" w:hanging="360"/>
      </w:pPr>
      <w:r>
        <w:t xml:space="preserve">Hence, we can conclude the model "OLS" is good for prediction as well as inference purposes. </w:t>
      </w:r>
    </w:p>
    <w:p w14:paraId="42DEB259" w14:textId="126C818A" w:rsidR="008B7E80" w:rsidRDefault="008B7E80" w:rsidP="008B7E80">
      <w:pPr>
        <w:pStyle w:val="Heading2"/>
        <w:spacing w:after="38"/>
        <w:jc w:val="both"/>
        <w:rPr>
          <w:sz w:val="22"/>
          <w:szCs w:val="22"/>
        </w:rPr>
      </w:pPr>
      <w:bookmarkStart w:id="4" w:name="_Toc96529"/>
      <w:r w:rsidRPr="008B7E80">
        <w:rPr>
          <w:sz w:val="22"/>
          <w:szCs w:val="22"/>
        </w:rPr>
        <w:t>1.4</w:t>
      </w:r>
      <w:r w:rsidRPr="008B7E80">
        <w:rPr>
          <w:rFonts w:ascii="Arial" w:eastAsia="Arial" w:hAnsi="Arial" w:cs="Arial"/>
          <w:sz w:val="22"/>
          <w:szCs w:val="22"/>
        </w:rPr>
        <w:t xml:space="preserve"> </w:t>
      </w:r>
      <w:r w:rsidRPr="008B7E80">
        <w:rPr>
          <w:sz w:val="22"/>
          <w:szCs w:val="22"/>
        </w:rPr>
        <w:t xml:space="preserve">Inference: Basis on these predictions, what are the business insights and recommendations. </w:t>
      </w:r>
      <w:bookmarkStart w:id="5" w:name="_Toc96530"/>
      <w:bookmarkEnd w:id="4"/>
      <w:r w:rsidRPr="008B7E80">
        <w:rPr>
          <w:sz w:val="22"/>
          <w:szCs w:val="22"/>
        </w:rPr>
        <w:t xml:space="preserve">Please explain and </w:t>
      </w:r>
      <w:r w:rsidRPr="008B7E80">
        <w:rPr>
          <w:sz w:val="22"/>
          <w:szCs w:val="22"/>
        </w:rPr>
        <w:t>summaries</w:t>
      </w:r>
      <w:r w:rsidRPr="008B7E80">
        <w:rPr>
          <w:sz w:val="22"/>
          <w:szCs w:val="22"/>
        </w:rPr>
        <w:t xml:space="preserve"> the various steps performed in this project. There should be proper business interpretation and actionable insights present. </w:t>
      </w:r>
      <w:bookmarkEnd w:id="5"/>
    </w:p>
    <w:p w14:paraId="5F99CAC1" w14:textId="77777777" w:rsidR="00F442BD" w:rsidRDefault="00F442BD" w:rsidP="00F442BD">
      <w:pPr>
        <w:numPr>
          <w:ilvl w:val="0"/>
          <w:numId w:val="35"/>
        </w:numPr>
        <w:spacing w:after="42" w:line="247" w:lineRule="auto"/>
        <w:ind w:right="624" w:hanging="360"/>
        <w:rPr>
          <w:rFonts w:ascii="Calibri" w:eastAsia="Calibri" w:hAnsi="Calibri"/>
          <w:color w:val="000000"/>
        </w:rPr>
      </w:pPr>
      <w:r>
        <w:t xml:space="preserve">A unit increase in the Number of writes (transfers per second) between system memory and user memory will result in a 0.0396 unit decrease in the usr, all other variables remaining constant. </w:t>
      </w:r>
    </w:p>
    <w:p w14:paraId="2A0425B5" w14:textId="77777777" w:rsidR="00F442BD" w:rsidRDefault="00F442BD" w:rsidP="00F442BD">
      <w:pPr>
        <w:numPr>
          <w:ilvl w:val="0"/>
          <w:numId w:val="35"/>
        </w:numPr>
        <w:spacing w:after="43" w:line="247" w:lineRule="auto"/>
        <w:ind w:right="624" w:hanging="360"/>
      </w:pPr>
      <w:r>
        <w:t xml:space="preserve">The usr of a runaqz of non-CPU bound will be 1.7334 units higher than a runsqz of CPU Bound, all other variables remaining constant. </w:t>
      </w:r>
    </w:p>
    <w:p w14:paraId="7C275130" w14:textId="4E67BF59" w:rsidR="00F442BD" w:rsidRDefault="00F442BD" w:rsidP="00F442BD">
      <w:pPr>
        <w:numPr>
          <w:ilvl w:val="0"/>
          <w:numId w:val="35"/>
        </w:numPr>
        <w:spacing w:after="42" w:line="247" w:lineRule="auto"/>
        <w:ind w:right="624" w:hanging="360"/>
      </w:pPr>
      <w:r>
        <w:t>Most of the co-</w:t>
      </w:r>
      <w:r w:rsidR="00E34755">
        <w:t>efficient</w:t>
      </w:r>
      <w:r>
        <w:t xml:space="preserve"> are negative, for instance, Number of writes (transfers per second) between system memory and user memory will have negative impact in usr.</w:t>
      </w:r>
    </w:p>
    <w:p w14:paraId="0B62A6BC" w14:textId="77777777" w:rsidR="00F442BD" w:rsidRDefault="00F442BD" w:rsidP="00F442BD">
      <w:pPr>
        <w:numPr>
          <w:ilvl w:val="0"/>
          <w:numId w:val="35"/>
        </w:numPr>
        <w:spacing w:after="43" w:line="247" w:lineRule="auto"/>
        <w:ind w:right="624" w:hanging="360"/>
      </w:pPr>
      <w:r>
        <w:t xml:space="preserve">We can see that RMSE on the train and test sets are comparable. So, our model is not suffering from overfitting. </w:t>
      </w:r>
    </w:p>
    <w:p w14:paraId="62A33D5B" w14:textId="47A2543B" w:rsidR="00F442BD" w:rsidRDefault="00F442BD" w:rsidP="00F442BD">
      <w:pPr>
        <w:numPr>
          <w:ilvl w:val="0"/>
          <w:numId w:val="35"/>
        </w:numPr>
        <w:spacing w:after="42" w:line="247" w:lineRule="auto"/>
        <w:ind w:right="624" w:hanging="360"/>
      </w:pPr>
      <w:r>
        <w:t xml:space="preserve">MAE indicates that our current model is able to predict usr within a mean error of </w:t>
      </w:r>
      <w:r w:rsidR="00573BAF">
        <w:t>8.18</w:t>
      </w:r>
      <w:r>
        <w:t xml:space="preserve"> units on the test data. </w:t>
      </w:r>
    </w:p>
    <w:p w14:paraId="2B75BBB4" w14:textId="77777777" w:rsidR="00F442BD" w:rsidRDefault="00F442BD" w:rsidP="00F442BD">
      <w:pPr>
        <w:numPr>
          <w:ilvl w:val="0"/>
          <w:numId w:val="35"/>
        </w:numPr>
        <w:spacing w:after="169" w:line="247" w:lineRule="auto"/>
        <w:ind w:right="624" w:hanging="360"/>
      </w:pPr>
      <w:r>
        <w:t xml:space="preserve">Hence, we can conclude the model is good for prediction as well as inference purposes. The comparability of RMSE for train data and test data suggests that our final model is unbiased and hence a good fit </w:t>
      </w:r>
    </w:p>
    <w:p w14:paraId="5EAEB497" w14:textId="77777777" w:rsidR="00F442BD" w:rsidRDefault="00F442BD" w:rsidP="00F442BD">
      <w:pPr>
        <w:spacing w:after="192" w:line="256" w:lineRule="auto"/>
        <w:ind w:left="-5"/>
      </w:pPr>
      <w:r>
        <w:rPr>
          <w:b/>
        </w:rPr>
        <w:t xml:space="preserve">Insights </w:t>
      </w:r>
    </w:p>
    <w:p w14:paraId="6F52FAA4" w14:textId="26AC6EE3" w:rsidR="00F442BD" w:rsidRDefault="00F442BD" w:rsidP="00F442BD">
      <w:pPr>
        <w:numPr>
          <w:ilvl w:val="0"/>
          <w:numId w:val="36"/>
        </w:numPr>
        <w:spacing w:after="42" w:line="247" w:lineRule="auto"/>
        <w:ind w:right="624" w:hanging="360"/>
      </w:pPr>
      <w:r>
        <w:t xml:space="preserve">There is a Decrement in Portion of time (%) that cpus run in user mode by a larger factor if the Number of characters </w:t>
      </w:r>
      <w:r w:rsidR="00E34755">
        <w:t>transferred</w:t>
      </w:r>
      <w:r>
        <w:t xml:space="preserve"> per second by system write calls increases. </w:t>
      </w:r>
    </w:p>
    <w:p w14:paraId="5D665419" w14:textId="77777777" w:rsidR="00F442BD" w:rsidRDefault="00F442BD" w:rsidP="00F442BD">
      <w:pPr>
        <w:numPr>
          <w:ilvl w:val="0"/>
          <w:numId w:val="36"/>
        </w:numPr>
        <w:spacing w:after="43" w:line="247" w:lineRule="auto"/>
        <w:ind w:right="624" w:hanging="360"/>
      </w:pPr>
      <w:r>
        <w:t xml:space="preserve">There is a Decrement in Portion of time (%) that cpus run in user mode by a larger factor if the Number of page-in requests per second increases. </w:t>
      </w:r>
    </w:p>
    <w:p w14:paraId="5DAC9824" w14:textId="77777777" w:rsidR="00827D06" w:rsidRDefault="00F442BD" w:rsidP="00827D06">
      <w:pPr>
        <w:numPr>
          <w:ilvl w:val="0"/>
          <w:numId w:val="36"/>
        </w:numPr>
        <w:spacing w:after="169" w:line="247" w:lineRule="auto"/>
        <w:ind w:right="624" w:hanging="360"/>
      </w:pPr>
      <w:r>
        <w:t xml:space="preserve">More the number of disk blocks available for page </w:t>
      </w:r>
      <w:r w:rsidR="00E34755">
        <w:t>swapping’s</w:t>
      </w:r>
      <w:r>
        <w:t xml:space="preserve"> the Portion of time (%) that cpus run in user mode goes down a little.</w:t>
      </w:r>
    </w:p>
    <w:p w14:paraId="605F318D" w14:textId="77777777" w:rsidR="00827D06" w:rsidRDefault="00B7363D" w:rsidP="00827D06">
      <w:pPr>
        <w:numPr>
          <w:ilvl w:val="0"/>
          <w:numId w:val="36"/>
        </w:numPr>
        <w:spacing w:after="169" w:line="247" w:lineRule="auto"/>
        <w:ind w:right="624" w:hanging="360"/>
      </w:pPr>
      <w:r w:rsidRPr="00827D06">
        <w:rPr>
          <w:rFonts w:cs="Poppins"/>
        </w:rPr>
        <w:t xml:space="preserve">1 unit increase in number of disk blocks available for page swapping (freeswap) leads to a very less unit decrease in portion of time that CPUs run in user mode (usr). </w:t>
      </w:r>
    </w:p>
    <w:p w14:paraId="093F2C6E" w14:textId="66A1911F" w:rsidR="00B7363D" w:rsidRPr="00827D06" w:rsidRDefault="00827D06" w:rsidP="00827D06">
      <w:pPr>
        <w:numPr>
          <w:ilvl w:val="0"/>
          <w:numId w:val="36"/>
        </w:numPr>
        <w:spacing w:after="169" w:line="247" w:lineRule="auto"/>
        <w:ind w:right="624" w:hanging="360"/>
      </w:pPr>
      <w:r w:rsidRPr="00827D06">
        <w:rPr>
          <w:rFonts w:cs="Poppins"/>
        </w:rPr>
        <w:t xml:space="preserve">1 unit increase in number of memory pages available to user processes (freemem) leads to </w:t>
      </w:r>
      <w:proofErr w:type="gramStart"/>
      <w:r w:rsidRPr="00827D06">
        <w:rPr>
          <w:rFonts w:cs="Poppins"/>
        </w:rPr>
        <w:t>a 0.00</w:t>
      </w:r>
      <w:r w:rsidR="00770D14">
        <w:rPr>
          <w:rFonts w:cs="Poppins"/>
        </w:rPr>
        <w:t>169</w:t>
      </w:r>
      <w:r w:rsidRPr="00827D06">
        <w:rPr>
          <w:rFonts w:cs="Poppins"/>
        </w:rPr>
        <w:t xml:space="preserve"> times</w:t>
      </w:r>
      <w:proofErr w:type="gramEnd"/>
      <w:r w:rsidRPr="00827D06">
        <w:rPr>
          <w:rFonts w:cs="Poppins"/>
        </w:rPr>
        <w:t xml:space="preserve"> decrease in portion of time that CPUs run in user mode (usr).</w:t>
      </w:r>
    </w:p>
    <w:p w14:paraId="301AA52B" w14:textId="77777777" w:rsidR="00B7363D" w:rsidRDefault="00B7363D" w:rsidP="00022A0A">
      <w:pPr>
        <w:spacing w:after="169" w:line="247" w:lineRule="auto"/>
        <w:ind w:left="720" w:right="624"/>
      </w:pPr>
    </w:p>
    <w:p w14:paraId="393F3AE2" w14:textId="77777777" w:rsidR="007B3B6C" w:rsidRDefault="007B3B6C" w:rsidP="007B3B6C">
      <w:pPr>
        <w:spacing w:after="215"/>
        <w:ind w:right="624"/>
        <w:rPr>
          <w:rFonts w:cs="Poppins"/>
          <w:b/>
          <w:bCs/>
          <w:szCs w:val="20"/>
        </w:rPr>
      </w:pPr>
    </w:p>
    <w:p w14:paraId="0FF36775" w14:textId="77777777" w:rsidR="006461C6" w:rsidRDefault="006461C6" w:rsidP="007B3B6C">
      <w:pPr>
        <w:spacing w:after="215"/>
        <w:ind w:right="624"/>
        <w:rPr>
          <w:rFonts w:cs="Poppins"/>
          <w:b/>
          <w:bCs/>
          <w:szCs w:val="20"/>
        </w:rPr>
      </w:pPr>
    </w:p>
    <w:p w14:paraId="287FE427" w14:textId="349A13B0" w:rsidR="00E5409A" w:rsidRPr="00195502" w:rsidRDefault="00E5409A" w:rsidP="00E5409A">
      <w:pPr>
        <w:pStyle w:val="Heading1"/>
        <w:spacing w:after="86"/>
        <w:jc w:val="both"/>
        <w:rPr>
          <w:rFonts w:ascii="Poppins" w:eastAsia="Calibri" w:hAnsi="Poppins" w:cs="Poppins"/>
          <w:b/>
          <w:bCs/>
          <w:color w:val="auto"/>
          <w:sz w:val="36"/>
          <w:szCs w:val="36"/>
        </w:rPr>
      </w:pPr>
      <w:r w:rsidRPr="00195502">
        <w:rPr>
          <w:rFonts w:ascii="Poppins" w:hAnsi="Poppins" w:cs="Poppins"/>
          <w:b/>
          <w:bCs/>
          <w:color w:val="auto"/>
          <w:sz w:val="36"/>
          <w:szCs w:val="36"/>
        </w:rPr>
        <w:lastRenderedPageBreak/>
        <w:t xml:space="preserve">Problem </w:t>
      </w:r>
      <w:r>
        <w:rPr>
          <w:rFonts w:ascii="Poppins" w:hAnsi="Poppins" w:cs="Poppins"/>
          <w:b/>
          <w:bCs/>
          <w:color w:val="auto"/>
          <w:sz w:val="36"/>
          <w:szCs w:val="36"/>
        </w:rPr>
        <w:t>2</w:t>
      </w:r>
      <w:r w:rsidRPr="00195502">
        <w:rPr>
          <w:rFonts w:ascii="Poppins" w:hAnsi="Poppins" w:cs="Poppins"/>
          <w:b/>
          <w:bCs/>
          <w:color w:val="auto"/>
          <w:sz w:val="36"/>
          <w:szCs w:val="36"/>
        </w:rPr>
        <w:t xml:space="preserve"> –</w:t>
      </w:r>
      <w:r w:rsidR="008C62FE" w:rsidRPr="008C62FE">
        <w:rPr>
          <w:kern w:val="0"/>
        </w:rPr>
        <w:t xml:space="preserve"> </w:t>
      </w:r>
      <w:r w:rsidR="008C62FE" w:rsidRPr="008C62FE">
        <w:rPr>
          <w:rFonts w:ascii="Poppins" w:hAnsi="Poppins" w:cs="Poppins"/>
          <w:b/>
          <w:bCs/>
          <w:color w:val="auto"/>
          <w:kern w:val="0"/>
          <w:sz w:val="36"/>
          <w:szCs w:val="36"/>
        </w:rPr>
        <w:t>Logistic Regression, LDA and CART</w:t>
      </w:r>
      <w:r w:rsidRPr="008C62FE">
        <w:rPr>
          <w:rFonts w:ascii="Poppins" w:hAnsi="Poppins" w:cs="Poppins"/>
          <w:b/>
          <w:bCs/>
          <w:color w:val="auto"/>
          <w:sz w:val="36"/>
          <w:szCs w:val="36"/>
        </w:rPr>
        <w:t>:</w:t>
      </w:r>
    </w:p>
    <w:p w14:paraId="37561E45" w14:textId="77777777" w:rsidR="007F2274" w:rsidRPr="005E3915" w:rsidRDefault="007F2274" w:rsidP="007F2274">
      <w:pPr>
        <w:pStyle w:val="Heading2"/>
        <w:ind w:left="-5"/>
        <w:rPr>
          <w:rFonts w:ascii="Calibri" w:eastAsia="Calibri" w:hAnsi="Calibri"/>
          <w:color w:val="2F5496"/>
          <w:sz w:val="28"/>
          <w:szCs w:val="28"/>
        </w:rPr>
      </w:pPr>
      <w:bookmarkStart w:id="6" w:name="_Toc36312"/>
      <w:r w:rsidRPr="005E3915">
        <w:rPr>
          <w:sz w:val="28"/>
          <w:szCs w:val="28"/>
        </w:rPr>
        <w:t xml:space="preserve">Executive Summary:  </w:t>
      </w:r>
      <w:bookmarkEnd w:id="6"/>
    </w:p>
    <w:p w14:paraId="7DD4218B" w14:textId="2BD7CDF9" w:rsidR="007F2274" w:rsidRDefault="007F2274" w:rsidP="00851104">
      <w:pPr>
        <w:jc w:val="both"/>
      </w:pPr>
      <w:r>
        <w:t>Republic of Indonesia Ministry of Health, has entrusted us with a dataset containing information from a Contraceptive Prevalence Survey. This dataset encompasses data from 1473 married females who were either not pregnant or were uncertain of their pregnancy status during the survey.</w:t>
      </w:r>
    </w:p>
    <w:p w14:paraId="2780E983" w14:textId="4ED4024C" w:rsidR="00851104" w:rsidRDefault="00851104" w:rsidP="00851104">
      <w:pPr>
        <w:jc w:val="both"/>
        <w:rPr>
          <w:rFonts w:ascii="Calibri" w:eastAsia="Calibri" w:hAnsi="Calibri"/>
          <w:color w:val="000000"/>
        </w:rPr>
      </w:pPr>
      <w:r>
        <w:t xml:space="preserve">The problem is to predict do/don't they use a contraceptive method of choice based on their demographic and socio-economic characteristics. </w:t>
      </w:r>
    </w:p>
    <w:p w14:paraId="178B05C2" w14:textId="4439ACBA" w:rsidR="00851104" w:rsidRDefault="00851104" w:rsidP="00851104">
      <w:pPr>
        <w:jc w:val="both"/>
      </w:pPr>
      <w:r>
        <w:t>The data collected has so many variables thus making it difficult to find useful details without using Data Science Techniques. You are tasked to perform detailed EDA and identify Optimum Principal Components that explains the most variance in data. Use Sklearn only.</w:t>
      </w:r>
    </w:p>
    <w:p w14:paraId="052D2559" w14:textId="77777777" w:rsidR="000E3640" w:rsidRPr="000E3640" w:rsidRDefault="000E3640" w:rsidP="000E3640">
      <w:pPr>
        <w:pStyle w:val="Heading3"/>
        <w:shd w:val="clear" w:color="auto" w:fill="FFFFFF"/>
        <w:rPr>
          <w:rFonts w:ascii="Poppins" w:eastAsia="Times New Roman" w:hAnsi="Poppins" w:cs="Poppins"/>
          <w:b/>
          <w:bCs/>
          <w:color w:val="auto"/>
          <w:szCs w:val="27"/>
        </w:rPr>
      </w:pPr>
      <w:r w:rsidRPr="000E3640">
        <w:rPr>
          <w:rFonts w:ascii="Poppins" w:hAnsi="Poppins" w:cs="Poppins"/>
          <w:b/>
          <w:bCs/>
          <w:color w:val="auto"/>
        </w:rPr>
        <w:t>Data Dictionary:</w:t>
      </w:r>
    </w:p>
    <w:p w14:paraId="2FFE89DF" w14:textId="77777777" w:rsidR="000E3640" w:rsidRPr="000E3640" w:rsidRDefault="000E3640" w:rsidP="000E3640">
      <w:pPr>
        <w:numPr>
          <w:ilvl w:val="0"/>
          <w:numId w:val="38"/>
        </w:numPr>
        <w:shd w:val="clear" w:color="auto" w:fill="FFFFFF"/>
        <w:spacing w:before="100" w:beforeAutospacing="1" w:after="100" w:afterAutospacing="1" w:line="240" w:lineRule="auto"/>
        <w:rPr>
          <w:rFonts w:cs="Poppins"/>
          <w:szCs w:val="20"/>
        </w:rPr>
      </w:pPr>
      <w:r w:rsidRPr="000E3640">
        <w:rPr>
          <w:rFonts w:cs="Poppins"/>
          <w:szCs w:val="20"/>
        </w:rPr>
        <w:t>Wife's age (numerical)</w:t>
      </w:r>
    </w:p>
    <w:p w14:paraId="52FBEEE0" w14:textId="77777777" w:rsidR="000E3640" w:rsidRPr="000E3640" w:rsidRDefault="000E3640" w:rsidP="000E3640">
      <w:pPr>
        <w:numPr>
          <w:ilvl w:val="0"/>
          <w:numId w:val="38"/>
        </w:numPr>
        <w:shd w:val="clear" w:color="auto" w:fill="FFFFFF"/>
        <w:spacing w:before="100" w:beforeAutospacing="1" w:after="100" w:afterAutospacing="1" w:line="240" w:lineRule="auto"/>
        <w:rPr>
          <w:rFonts w:cs="Poppins"/>
          <w:szCs w:val="20"/>
        </w:rPr>
      </w:pPr>
      <w:r w:rsidRPr="000E3640">
        <w:rPr>
          <w:rFonts w:cs="Poppins"/>
          <w:szCs w:val="20"/>
        </w:rPr>
        <w:t>Wife's education (categorical) 1=uneducated, 2, 3, 4=tertiary</w:t>
      </w:r>
    </w:p>
    <w:p w14:paraId="2607F06D" w14:textId="77777777" w:rsidR="000E3640" w:rsidRPr="000E3640" w:rsidRDefault="000E3640" w:rsidP="000E3640">
      <w:pPr>
        <w:numPr>
          <w:ilvl w:val="0"/>
          <w:numId w:val="38"/>
        </w:numPr>
        <w:shd w:val="clear" w:color="auto" w:fill="FFFFFF"/>
        <w:spacing w:before="100" w:beforeAutospacing="1" w:after="100" w:afterAutospacing="1" w:line="240" w:lineRule="auto"/>
        <w:rPr>
          <w:rFonts w:cs="Poppins"/>
          <w:szCs w:val="20"/>
        </w:rPr>
      </w:pPr>
      <w:r w:rsidRPr="000E3640">
        <w:rPr>
          <w:rFonts w:cs="Poppins"/>
          <w:szCs w:val="20"/>
        </w:rPr>
        <w:t>Husband's education (categorical) 1=uneducated, 2, 3, 4=tertiary</w:t>
      </w:r>
    </w:p>
    <w:p w14:paraId="199F5267" w14:textId="77777777" w:rsidR="000E3640" w:rsidRPr="000E3640" w:rsidRDefault="000E3640" w:rsidP="000E3640">
      <w:pPr>
        <w:numPr>
          <w:ilvl w:val="0"/>
          <w:numId w:val="38"/>
        </w:numPr>
        <w:shd w:val="clear" w:color="auto" w:fill="FFFFFF"/>
        <w:spacing w:before="100" w:beforeAutospacing="1" w:after="100" w:afterAutospacing="1" w:line="240" w:lineRule="auto"/>
        <w:rPr>
          <w:rFonts w:cs="Poppins"/>
          <w:szCs w:val="20"/>
        </w:rPr>
      </w:pPr>
      <w:r w:rsidRPr="000E3640">
        <w:rPr>
          <w:rFonts w:cs="Poppins"/>
          <w:szCs w:val="20"/>
        </w:rPr>
        <w:t>Number of children ever born (numerical)</w:t>
      </w:r>
    </w:p>
    <w:p w14:paraId="1028F3DE" w14:textId="77777777" w:rsidR="000E3640" w:rsidRPr="000E3640" w:rsidRDefault="000E3640" w:rsidP="000E3640">
      <w:pPr>
        <w:numPr>
          <w:ilvl w:val="0"/>
          <w:numId w:val="38"/>
        </w:numPr>
        <w:shd w:val="clear" w:color="auto" w:fill="FFFFFF"/>
        <w:spacing w:before="100" w:beforeAutospacing="1" w:after="100" w:afterAutospacing="1" w:line="240" w:lineRule="auto"/>
        <w:rPr>
          <w:rFonts w:cs="Poppins"/>
          <w:szCs w:val="20"/>
        </w:rPr>
      </w:pPr>
      <w:r w:rsidRPr="000E3640">
        <w:rPr>
          <w:rFonts w:cs="Poppins"/>
          <w:szCs w:val="20"/>
        </w:rPr>
        <w:t>Wife's religion (binary) Non-Scientology, Scientology</w:t>
      </w:r>
    </w:p>
    <w:p w14:paraId="0E2032D7" w14:textId="77777777" w:rsidR="000E3640" w:rsidRPr="000E3640" w:rsidRDefault="000E3640" w:rsidP="000E3640">
      <w:pPr>
        <w:numPr>
          <w:ilvl w:val="0"/>
          <w:numId w:val="38"/>
        </w:numPr>
        <w:shd w:val="clear" w:color="auto" w:fill="FFFFFF"/>
        <w:spacing w:before="100" w:beforeAutospacing="1" w:after="100" w:afterAutospacing="1" w:line="240" w:lineRule="auto"/>
        <w:rPr>
          <w:rFonts w:cs="Poppins"/>
          <w:szCs w:val="20"/>
        </w:rPr>
      </w:pPr>
      <w:r w:rsidRPr="000E3640">
        <w:rPr>
          <w:rFonts w:cs="Poppins"/>
          <w:szCs w:val="20"/>
        </w:rPr>
        <w:t>Wife's now working? (binary) Yes, No</w:t>
      </w:r>
    </w:p>
    <w:p w14:paraId="044B1583" w14:textId="77777777" w:rsidR="000E3640" w:rsidRPr="000E3640" w:rsidRDefault="000E3640" w:rsidP="000E3640">
      <w:pPr>
        <w:numPr>
          <w:ilvl w:val="0"/>
          <w:numId w:val="38"/>
        </w:numPr>
        <w:shd w:val="clear" w:color="auto" w:fill="FFFFFF"/>
        <w:spacing w:before="100" w:beforeAutospacing="1" w:after="100" w:afterAutospacing="1" w:line="240" w:lineRule="auto"/>
        <w:rPr>
          <w:rFonts w:cs="Poppins"/>
          <w:szCs w:val="20"/>
        </w:rPr>
      </w:pPr>
      <w:r w:rsidRPr="000E3640">
        <w:rPr>
          <w:rFonts w:cs="Poppins"/>
          <w:szCs w:val="20"/>
        </w:rPr>
        <w:t>Husband's occupation (categorical) 1, 2, 3, 4(random)</w:t>
      </w:r>
    </w:p>
    <w:p w14:paraId="4F84E6EE" w14:textId="061FDB38" w:rsidR="000E3640" w:rsidRPr="000E3640" w:rsidRDefault="000E3640" w:rsidP="000E3640">
      <w:pPr>
        <w:numPr>
          <w:ilvl w:val="0"/>
          <w:numId w:val="38"/>
        </w:numPr>
        <w:shd w:val="clear" w:color="auto" w:fill="FFFFFF"/>
        <w:spacing w:before="100" w:beforeAutospacing="1" w:after="100" w:afterAutospacing="1" w:line="240" w:lineRule="auto"/>
        <w:rPr>
          <w:rFonts w:cs="Poppins"/>
          <w:szCs w:val="20"/>
        </w:rPr>
      </w:pPr>
      <w:r w:rsidRPr="000E3640">
        <w:rPr>
          <w:rFonts w:cs="Poppins"/>
          <w:szCs w:val="20"/>
        </w:rPr>
        <w:t>Standard-of-living index (categorical) 1=ver</w:t>
      </w:r>
      <w:r w:rsidRPr="000E3640">
        <w:rPr>
          <w:rFonts w:cs="Poppins"/>
          <w:szCs w:val="20"/>
        </w:rPr>
        <w:t xml:space="preserve">y </w:t>
      </w:r>
      <w:r w:rsidRPr="000E3640">
        <w:rPr>
          <w:rFonts w:cs="Poppins"/>
          <w:szCs w:val="20"/>
        </w:rPr>
        <w:t>low, 2, 3, 4=high</w:t>
      </w:r>
    </w:p>
    <w:p w14:paraId="389C15F9" w14:textId="1DB59687" w:rsidR="000E3640" w:rsidRPr="000E3640" w:rsidRDefault="000E3640" w:rsidP="000E3640">
      <w:pPr>
        <w:numPr>
          <w:ilvl w:val="0"/>
          <w:numId w:val="38"/>
        </w:numPr>
        <w:shd w:val="clear" w:color="auto" w:fill="FFFFFF"/>
        <w:spacing w:before="100" w:beforeAutospacing="1" w:after="100" w:afterAutospacing="1" w:line="240" w:lineRule="auto"/>
        <w:rPr>
          <w:rFonts w:cs="Poppins"/>
          <w:szCs w:val="20"/>
        </w:rPr>
      </w:pPr>
      <w:r w:rsidRPr="000E3640">
        <w:rPr>
          <w:rFonts w:cs="Poppins"/>
          <w:szCs w:val="20"/>
        </w:rPr>
        <w:t xml:space="preserve">Media exposure (binary) Good, </w:t>
      </w:r>
      <w:r w:rsidRPr="000E3640">
        <w:rPr>
          <w:rFonts w:cs="Poppins"/>
          <w:szCs w:val="20"/>
        </w:rPr>
        <w:t>not</w:t>
      </w:r>
      <w:r w:rsidRPr="000E3640">
        <w:rPr>
          <w:rFonts w:cs="Poppins"/>
          <w:szCs w:val="20"/>
        </w:rPr>
        <w:t xml:space="preserve"> good</w:t>
      </w:r>
    </w:p>
    <w:p w14:paraId="7FA923BF" w14:textId="77777777" w:rsidR="005B0BE3" w:rsidRDefault="000E3640" w:rsidP="005B0BE3">
      <w:pPr>
        <w:numPr>
          <w:ilvl w:val="0"/>
          <w:numId w:val="38"/>
        </w:numPr>
        <w:shd w:val="clear" w:color="auto" w:fill="FFFFFF"/>
        <w:spacing w:before="100" w:beforeAutospacing="1" w:after="100" w:afterAutospacing="1" w:line="240" w:lineRule="auto"/>
        <w:rPr>
          <w:rFonts w:cs="Poppins"/>
          <w:szCs w:val="20"/>
        </w:rPr>
      </w:pPr>
      <w:r w:rsidRPr="000E3640">
        <w:rPr>
          <w:rFonts w:cs="Poppins"/>
          <w:szCs w:val="20"/>
        </w:rPr>
        <w:t xml:space="preserve">Contraceptive method used (class attribute) </w:t>
      </w:r>
      <w:r w:rsidRPr="000E3640">
        <w:rPr>
          <w:rFonts w:cs="Poppins"/>
          <w:szCs w:val="20"/>
        </w:rPr>
        <w:t>No, Yes</w:t>
      </w:r>
    </w:p>
    <w:p w14:paraId="3432A01B" w14:textId="2559C361" w:rsidR="00AF32A0" w:rsidRPr="005B0BE3" w:rsidRDefault="00AF32A0" w:rsidP="005B0BE3">
      <w:pPr>
        <w:shd w:val="clear" w:color="auto" w:fill="FFFFFF"/>
        <w:spacing w:before="100" w:beforeAutospacing="1" w:after="100" w:afterAutospacing="1" w:line="240" w:lineRule="auto"/>
        <w:jc w:val="both"/>
        <w:rPr>
          <w:rFonts w:cs="Poppins"/>
          <w:sz w:val="22"/>
        </w:rPr>
      </w:pPr>
      <w:r w:rsidRPr="005B0BE3">
        <w:rPr>
          <w:rFonts w:eastAsia="Nirmala UI" w:cs="Poppins"/>
          <w:b/>
          <w:sz w:val="22"/>
        </w:rPr>
        <w:t>2.1 Data Ingestion: Read the dataset. Do the descriptive statistics and do null value condition check, check for duplicates and outliers and write an inference on it. Perform Univariate and Bivariate Analysis and Multivariate Analysis.</w:t>
      </w:r>
    </w:p>
    <w:p w14:paraId="17577BB3" w14:textId="77777777" w:rsidR="004C1042" w:rsidRDefault="004C1042" w:rsidP="004C1042">
      <w:pPr>
        <w:spacing w:after="191"/>
        <w:ind w:left="-5" w:right="44"/>
      </w:pPr>
      <w:r>
        <w:rPr>
          <w:rFonts w:ascii="Nirmala UI" w:eastAsia="Nirmala UI" w:hAnsi="Nirmala UI" w:cs="Nirmala UI"/>
          <w:b/>
        </w:rPr>
        <w:t>Performing the Exploratory Data Analysis (EDA)</w:t>
      </w:r>
    </w:p>
    <w:p w14:paraId="149C5B94" w14:textId="77777777" w:rsidR="00D9560C" w:rsidRDefault="00D9560C" w:rsidP="00D9560C">
      <w:pPr>
        <w:numPr>
          <w:ilvl w:val="2"/>
          <w:numId w:val="39"/>
        </w:numPr>
        <w:spacing w:after="4" w:line="249" w:lineRule="auto"/>
        <w:ind w:right="60" w:hanging="360"/>
      </w:pPr>
      <w:r>
        <w:t xml:space="preserve">The data has </w:t>
      </w:r>
      <w:r>
        <w:rPr>
          <w:rFonts w:ascii="Nirmala UI" w:eastAsia="Nirmala UI" w:hAnsi="Nirmala UI" w:cs="Nirmala UI"/>
          <w:b/>
        </w:rPr>
        <w:t xml:space="preserve">1473 </w:t>
      </w:r>
      <w:r>
        <w:t xml:space="preserve">rows and </w:t>
      </w:r>
      <w:r>
        <w:rPr>
          <w:rFonts w:ascii="Nirmala UI" w:eastAsia="Nirmala UI" w:hAnsi="Nirmala UI" w:cs="Nirmala UI"/>
          <w:b/>
        </w:rPr>
        <w:t xml:space="preserve">10 </w:t>
      </w:r>
      <w:r>
        <w:t>columns.</w:t>
      </w:r>
    </w:p>
    <w:p w14:paraId="4D71EC58" w14:textId="77777777" w:rsidR="00D9560C" w:rsidRDefault="00D9560C" w:rsidP="00D9560C">
      <w:pPr>
        <w:numPr>
          <w:ilvl w:val="2"/>
          <w:numId w:val="39"/>
        </w:numPr>
        <w:spacing w:after="4" w:line="249" w:lineRule="auto"/>
        <w:ind w:right="60" w:hanging="360"/>
      </w:pPr>
      <w:r>
        <w:t>There are 7 object type data types, 1 Int &amp; 2 float data types</w:t>
      </w:r>
    </w:p>
    <w:p w14:paraId="2684D2EC" w14:textId="77777777" w:rsidR="00D9560C" w:rsidRDefault="00D9560C" w:rsidP="00D9560C">
      <w:pPr>
        <w:numPr>
          <w:ilvl w:val="2"/>
          <w:numId w:val="39"/>
        </w:numPr>
        <w:spacing w:after="4" w:line="249" w:lineRule="auto"/>
        <w:ind w:right="60" w:hanging="360"/>
      </w:pPr>
      <w:r>
        <w:t xml:space="preserve">First 5 values of the data set are as </w:t>
      </w:r>
      <w:proofErr w:type="gramStart"/>
      <w:r>
        <w:t>below:-</w:t>
      </w:r>
      <w:proofErr w:type="gramEnd"/>
    </w:p>
    <w:p w14:paraId="2B9A8768" w14:textId="7DD4B408" w:rsidR="008C32C7" w:rsidRDefault="008C32C7" w:rsidP="00F24369">
      <w:pPr>
        <w:spacing w:after="215"/>
        <w:ind w:right="624"/>
        <w:rPr>
          <w:rFonts w:cs="Poppins"/>
          <w:b/>
          <w:bCs/>
          <w:szCs w:val="20"/>
        </w:rPr>
      </w:pPr>
      <w:r w:rsidRPr="008C32C7">
        <w:rPr>
          <w:rFonts w:cs="Poppins"/>
          <w:b/>
          <w:bCs/>
          <w:szCs w:val="20"/>
        </w:rPr>
        <w:drawing>
          <wp:inline distT="0" distB="0" distL="0" distR="0" wp14:anchorId="54865035" wp14:editId="3CBC9C2D">
            <wp:extent cx="6858000" cy="1373505"/>
            <wp:effectExtent l="0" t="0" r="0" b="0"/>
            <wp:docPr id="90893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36230" name=""/>
                    <pic:cNvPicPr/>
                  </pic:nvPicPr>
                  <pic:blipFill>
                    <a:blip r:embed="rId36"/>
                    <a:stretch>
                      <a:fillRect/>
                    </a:stretch>
                  </pic:blipFill>
                  <pic:spPr>
                    <a:xfrm>
                      <a:off x="0" y="0"/>
                      <a:ext cx="6858000" cy="1373505"/>
                    </a:xfrm>
                    <a:prstGeom prst="rect">
                      <a:avLst/>
                    </a:prstGeom>
                  </pic:spPr>
                </pic:pic>
              </a:graphicData>
            </a:graphic>
          </wp:inline>
        </w:drawing>
      </w:r>
    </w:p>
    <w:p w14:paraId="2B212563" w14:textId="2A4348B4" w:rsidR="00F24369" w:rsidRDefault="00F24369" w:rsidP="007F0121">
      <w:pPr>
        <w:ind w:right="624"/>
        <w:jc w:val="center"/>
        <w:rPr>
          <w:rFonts w:cs="Poppins"/>
          <w:b/>
          <w:bCs/>
          <w:szCs w:val="20"/>
        </w:rPr>
      </w:pPr>
      <w:r>
        <w:rPr>
          <w:rFonts w:cs="Poppins"/>
          <w:b/>
          <w:bCs/>
          <w:szCs w:val="20"/>
        </w:rPr>
        <w:t xml:space="preserve">Fig: -20: </w:t>
      </w:r>
      <w:r w:rsidR="00EE767B">
        <w:rPr>
          <w:rFonts w:cs="Poppins"/>
          <w:b/>
          <w:bCs/>
          <w:szCs w:val="20"/>
        </w:rPr>
        <w:t>Dataset head</w:t>
      </w:r>
    </w:p>
    <w:p w14:paraId="624242DE" w14:textId="77777777" w:rsidR="00EE767B" w:rsidRDefault="00EE767B" w:rsidP="00EE767B">
      <w:pPr>
        <w:spacing w:after="215"/>
        <w:ind w:right="624"/>
        <w:rPr>
          <w:rFonts w:cs="Poppins"/>
          <w:b/>
          <w:bCs/>
          <w:szCs w:val="20"/>
        </w:rPr>
      </w:pPr>
    </w:p>
    <w:p w14:paraId="5546C256" w14:textId="56090217" w:rsidR="00931644" w:rsidRDefault="00931644" w:rsidP="00931644">
      <w:pPr>
        <w:numPr>
          <w:ilvl w:val="2"/>
          <w:numId w:val="39"/>
        </w:numPr>
        <w:spacing w:after="4" w:line="249" w:lineRule="auto"/>
        <w:ind w:right="60" w:hanging="360"/>
      </w:pPr>
      <w:r>
        <w:rPr>
          <w:rFonts w:ascii="Nirmala UI" w:eastAsia="Nirmala UI" w:hAnsi="Nirmala UI" w:cs="Nirmala UI"/>
          <w:b/>
        </w:rPr>
        <w:lastRenderedPageBreak/>
        <w:t xml:space="preserve">Missing </w:t>
      </w:r>
      <w:r>
        <w:t xml:space="preserve">values in </w:t>
      </w:r>
      <w:r>
        <w:rPr>
          <w:rFonts w:ascii="Nirmala UI" w:eastAsia="Nirmala UI" w:hAnsi="Nirmala UI" w:cs="Nirmala UI"/>
          <w:b/>
        </w:rPr>
        <w:t>'Wife</w:t>
      </w:r>
      <w:r w:rsidR="007A62B5">
        <w:rPr>
          <w:rFonts w:ascii="Nirmala UI" w:eastAsia="Nirmala UI" w:hAnsi="Nirmala UI" w:cs="Nirmala UI"/>
          <w:b/>
        </w:rPr>
        <w:t xml:space="preserve"> </w:t>
      </w:r>
      <w:r>
        <w:rPr>
          <w:rFonts w:ascii="Nirmala UI" w:eastAsia="Nirmala UI" w:hAnsi="Nirmala UI" w:cs="Nirmala UI"/>
          <w:b/>
        </w:rPr>
        <w:t>age</w:t>
      </w:r>
      <w:r>
        <w:t xml:space="preserve">' and </w:t>
      </w:r>
      <w:r>
        <w:rPr>
          <w:rFonts w:ascii="Nirmala UI" w:eastAsia="Nirmala UI" w:hAnsi="Nirmala UI" w:cs="Nirmala UI"/>
          <w:b/>
        </w:rPr>
        <w:t xml:space="preserve">'No_of_children_born' </w:t>
      </w:r>
      <w:r>
        <w:t>treated using median imputation.</w:t>
      </w:r>
    </w:p>
    <w:p w14:paraId="169A362F" w14:textId="77777777" w:rsidR="00931644" w:rsidRDefault="00931644" w:rsidP="00931644">
      <w:pPr>
        <w:numPr>
          <w:ilvl w:val="2"/>
          <w:numId w:val="39"/>
        </w:numPr>
        <w:spacing w:after="4" w:line="249" w:lineRule="auto"/>
        <w:ind w:right="60" w:hanging="360"/>
      </w:pPr>
      <w:r>
        <w:rPr>
          <w:rFonts w:ascii="Nirmala UI" w:eastAsia="Nirmala UI" w:hAnsi="Nirmala UI" w:cs="Nirmala UI"/>
          <w:b/>
        </w:rPr>
        <w:t xml:space="preserve">85 duplicate </w:t>
      </w:r>
      <w:r>
        <w:t>rows present in the dataset.</w:t>
      </w:r>
    </w:p>
    <w:p w14:paraId="351D73DB" w14:textId="77777777" w:rsidR="00931644" w:rsidRDefault="00931644" w:rsidP="00931644">
      <w:pPr>
        <w:numPr>
          <w:ilvl w:val="2"/>
          <w:numId w:val="39"/>
        </w:numPr>
        <w:spacing w:after="9" w:line="249" w:lineRule="auto"/>
        <w:ind w:right="60" w:hanging="360"/>
      </w:pPr>
      <w:r>
        <w:rPr>
          <w:rFonts w:ascii="Nirmala UI" w:eastAsia="Nirmala UI" w:hAnsi="Nirmala UI" w:cs="Nirmala UI"/>
          <w:b/>
        </w:rPr>
        <w:t xml:space="preserve">Majority of women follow Scientology </w:t>
      </w:r>
      <w:r>
        <w:t xml:space="preserve">and </w:t>
      </w:r>
      <w:r>
        <w:rPr>
          <w:rFonts w:ascii="Nirmala UI" w:eastAsia="Nirmala UI" w:hAnsi="Nirmala UI" w:cs="Nirmala UI"/>
          <w:b/>
        </w:rPr>
        <w:t>are not working</w:t>
      </w:r>
      <w:r>
        <w:t>.</w:t>
      </w:r>
    </w:p>
    <w:p w14:paraId="45F256AD" w14:textId="77777777" w:rsidR="00931644" w:rsidRDefault="00931644" w:rsidP="00931644">
      <w:pPr>
        <w:numPr>
          <w:ilvl w:val="2"/>
          <w:numId w:val="39"/>
        </w:numPr>
        <w:spacing w:after="9" w:line="249" w:lineRule="auto"/>
        <w:ind w:right="60" w:hanging="360"/>
      </w:pPr>
      <w:r>
        <w:rPr>
          <w:rFonts w:ascii="Nirmala UI" w:eastAsia="Nirmala UI" w:hAnsi="Nirmala UI" w:cs="Nirmala UI"/>
          <w:b/>
        </w:rPr>
        <w:t xml:space="preserve">Tertiary education </w:t>
      </w:r>
      <w:r>
        <w:t xml:space="preserve">is the </w:t>
      </w:r>
      <w:r>
        <w:rPr>
          <w:rFonts w:ascii="Nirmala UI" w:eastAsia="Nirmala UI" w:hAnsi="Nirmala UI" w:cs="Nirmala UI"/>
          <w:b/>
        </w:rPr>
        <w:t xml:space="preserve">most common </w:t>
      </w:r>
      <w:r>
        <w:t xml:space="preserve">level for </w:t>
      </w:r>
      <w:r>
        <w:rPr>
          <w:rFonts w:ascii="Nirmala UI" w:eastAsia="Nirmala UI" w:hAnsi="Nirmala UI" w:cs="Nirmala UI"/>
          <w:b/>
        </w:rPr>
        <w:t>both husbands and wives.</w:t>
      </w:r>
    </w:p>
    <w:p w14:paraId="7CF3F493" w14:textId="77777777" w:rsidR="00931644" w:rsidRDefault="00931644" w:rsidP="00931644">
      <w:pPr>
        <w:numPr>
          <w:ilvl w:val="2"/>
          <w:numId w:val="39"/>
        </w:numPr>
        <w:spacing w:after="9" w:line="249" w:lineRule="auto"/>
        <w:ind w:right="60" w:hanging="360"/>
      </w:pPr>
      <w:r>
        <w:rPr>
          <w:rFonts w:ascii="Nirmala UI" w:eastAsia="Nirmala UI" w:hAnsi="Nirmala UI" w:cs="Nirmala UI"/>
          <w:b/>
        </w:rPr>
        <w:t xml:space="preserve">Most husbands </w:t>
      </w:r>
      <w:r>
        <w:t xml:space="preserve">work in </w:t>
      </w:r>
      <w:r>
        <w:rPr>
          <w:rFonts w:ascii="Nirmala UI" w:eastAsia="Nirmala UI" w:hAnsi="Nirmala UI" w:cs="Nirmala UI"/>
          <w:b/>
        </w:rPr>
        <w:t>level 3 occupations</w:t>
      </w:r>
      <w:r>
        <w:t>.</w:t>
      </w:r>
    </w:p>
    <w:p w14:paraId="35FAA16A" w14:textId="77777777" w:rsidR="00931644" w:rsidRDefault="00931644" w:rsidP="00931644">
      <w:pPr>
        <w:numPr>
          <w:ilvl w:val="2"/>
          <w:numId w:val="39"/>
        </w:numPr>
        <w:spacing w:after="9" w:line="249" w:lineRule="auto"/>
        <w:ind w:right="60" w:hanging="360"/>
      </w:pPr>
      <w:r>
        <w:rPr>
          <w:rFonts w:ascii="Nirmala UI" w:eastAsia="Nirmala UI" w:hAnsi="Nirmala UI" w:cs="Nirmala UI"/>
          <w:b/>
        </w:rPr>
        <w:t xml:space="preserve">Majority </w:t>
      </w:r>
      <w:r>
        <w:t xml:space="preserve">of </w:t>
      </w:r>
      <w:r>
        <w:rPr>
          <w:rFonts w:ascii="Nirmala UI" w:eastAsia="Nirmala UI" w:hAnsi="Nirmala UI" w:cs="Nirmala UI"/>
          <w:b/>
        </w:rPr>
        <w:t xml:space="preserve">women </w:t>
      </w:r>
      <w:r>
        <w:t xml:space="preserve">have </w:t>
      </w:r>
      <w:r>
        <w:rPr>
          <w:rFonts w:ascii="Nirmala UI" w:eastAsia="Nirmala UI" w:hAnsi="Nirmala UI" w:cs="Nirmala UI"/>
          <w:b/>
        </w:rPr>
        <w:t>used contraceptives</w:t>
      </w:r>
      <w:r>
        <w:t>.</w:t>
      </w:r>
    </w:p>
    <w:p w14:paraId="6B0F3CA4" w14:textId="77777777" w:rsidR="00931644" w:rsidRDefault="00931644" w:rsidP="00931644">
      <w:pPr>
        <w:numPr>
          <w:ilvl w:val="2"/>
          <w:numId w:val="39"/>
        </w:numPr>
        <w:spacing w:after="9" w:line="249" w:lineRule="auto"/>
        <w:ind w:right="60" w:hanging="360"/>
      </w:pPr>
      <w:r>
        <w:rPr>
          <w:rFonts w:ascii="Nirmala UI" w:eastAsia="Nirmala UI" w:hAnsi="Nirmala UI" w:cs="Nirmala UI"/>
          <w:b/>
        </w:rPr>
        <w:t xml:space="preserve">High standard of living </w:t>
      </w:r>
      <w:r>
        <w:t xml:space="preserve">and </w:t>
      </w:r>
      <w:r>
        <w:rPr>
          <w:rFonts w:ascii="Nirmala UI" w:eastAsia="Nirmala UI" w:hAnsi="Nirmala UI" w:cs="Nirmala UI"/>
          <w:b/>
        </w:rPr>
        <w:t xml:space="preserve">media exposure </w:t>
      </w:r>
      <w:r>
        <w:t xml:space="preserve">suggest </w:t>
      </w:r>
      <w:r>
        <w:rPr>
          <w:rFonts w:ascii="Nirmala UI" w:eastAsia="Nirmala UI" w:hAnsi="Nirmala UI" w:cs="Nirmala UI"/>
          <w:b/>
        </w:rPr>
        <w:t>urban residency</w:t>
      </w:r>
      <w:r>
        <w:t>.</w:t>
      </w:r>
    </w:p>
    <w:p w14:paraId="42965750" w14:textId="77777777" w:rsidR="00931644" w:rsidRDefault="00931644" w:rsidP="00931644">
      <w:pPr>
        <w:numPr>
          <w:ilvl w:val="2"/>
          <w:numId w:val="39"/>
        </w:numPr>
        <w:spacing w:after="191" w:line="249" w:lineRule="auto"/>
        <w:ind w:right="60" w:hanging="360"/>
      </w:pPr>
      <w:r>
        <w:rPr>
          <w:rFonts w:ascii="Nirmala UI" w:eastAsia="Nirmala UI" w:hAnsi="Nirmala UI" w:cs="Nirmala UI"/>
          <w:b/>
        </w:rPr>
        <w:t>Most families have 1 or 2 children</w:t>
      </w:r>
      <w:r>
        <w:t>, but some have over 15.</w:t>
      </w:r>
    </w:p>
    <w:p w14:paraId="7595ACA8" w14:textId="7F085C10" w:rsidR="00EE767B" w:rsidRDefault="002E46F1" w:rsidP="00AA0673">
      <w:pPr>
        <w:spacing w:after="215"/>
        <w:ind w:right="624"/>
        <w:jc w:val="center"/>
        <w:rPr>
          <w:rFonts w:cs="Poppins"/>
          <w:szCs w:val="20"/>
        </w:rPr>
      </w:pPr>
      <w:r w:rsidRPr="002E46F1">
        <w:rPr>
          <w:rFonts w:cs="Poppins"/>
          <w:szCs w:val="20"/>
        </w:rPr>
        <w:drawing>
          <wp:inline distT="0" distB="0" distL="0" distR="0" wp14:anchorId="5B746E0C" wp14:editId="6C29E987">
            <wp:extent cx="3913909" cy="3409950"/>
            <wp:effectExtent l="0" t="0" r="0" b="0"/>
            <wp:docPr id="7363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2219" name=""/>
                    <pic:cNvPicPr/>
                  </pic:nvPicPr>
                  <pic:blipFill>
                    <a:blip r:embed="rId37"/>
                    <a:stretch>
                      <a:fillRect/>
                    </a:stretch>
                  </pic:blipFill>
                  <pic:spPr>
                    <a:xfrm>
                      <a:off x="0" y="0"/>
                      <a:ext cx="3919793" cy="3415076"/>
                    </a:xfrm>
                    <a:prstGeom prst="rect">
                      <a:avLst/>
                    </a:prstGeom>
                  </pic:spPr>
                </pic:pic>
              </a:graphicData>
            </a:graphic>
          </wp:inline>
        </w:drawing>
      </w:r>
      <w:r w:rsidR="00AA0673" w:rsidRPr="00AA0673">
        <w:rPr>
          <w:rFonts w:cs="Poppins"/>
          <w:szCs w:val="20"/>
        </w:rPr>
        <w:drawing>
          <wp:inline distT="0" distB="0" distL="0" distR="0" wp14:anchorId="5CE54A16" wp14:editId="4EC1E203">
            <wp:extent cx="2486891" cy="3343910"/>
            <wp:effectExtent l="0" t="0" r="8890" b="8890"/>
            <wp:docPr id="121212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1208" name=""/>
                    <pic:cNvPicPr/>
                  </pic:nvPicPr>
                  <pic:blipFill>
                    <a:blip r:embed="rId38"/>
                    <a:stretch>
                      <a:fillRect/>
                    </a:stretch>
                  </pic:blipFill>
                  <pic:spPr>
                    <a:xfrm>
                      <a:off x="0" y="0"/>
                      <a:ext cx="2511214" cy="3376615"/>
                    </a:xfrm>
                    <a:prstGeom prst="rect">
                      <a:avLst/>
                    </a:prstGeom>
                  </pic:spPr>
                </pic:pic>
              </a:graphicData>
            </a:graphic>
          </wp:inline>
        </w:drawing>
      </w:r>
    </w:p>
    <w:p w14:paraId="431B19AC" w14:textId="46C50C3E" w:rsidR="00AA0673" w:rsidRDefault="00AA0673" w:rsidP="007F0121">
      <w:pPr>
        <w:ind w:right="624"/>
        <w:jc w:val="center"/>
        <w:rPr>
          <w:rFonts w:cs="Poppins"/>
          <w:b/>
          <w:bCs/>
          <w:szCs w:val="20"/>
        </w:rPr>
      </w:pPr>
      <w:r>
        <w:rPr>
          <w:rFonts w:cs="Poppins"/>
          <w:b/>
          <w:bCs/>
          <w:szCs w:val="20"/>
        </w:rPr>
        <w:t xml:space="preserve">Fig: -21: </w:t>
      </w:r>
      <w:r w:rsidR="004138B5">
        <w:rPr>
          <w:rFonts w:cs="Poppins"/>
          <w:b/>
          <w:bCs/>
          <w:szCs w:val="20"/>
        </w:rPr>
        <w:t>Dataset info and Null Values</w:t>
      </w:r>
    </w:p>
    <w:p w14:paraId="3CB3C311" w14:textId="32A9CC5E" w:rsidR="004138B5" w:rsidRDefault="0019491A" w:rsidP="00C23C27">
      <w:pPr>
        <w:spacing w:after="215"/>
        <w:ind w:right="624"/>
        <w:jc w:val="center"/>
        <w:rPr>
          <w:rFonts w:cs="Poppins"/>
          <w:szCs w:val="20"/>
        </w:rPr>
      </w:pPr>
      <w:r w:rsidRPr="0019491A">
        <w:rPr>
          <w:rFonts w:cs="Poppins"/>
          <w:szCs w:val="20"/>
        </w:rPr>
        <w:drawing>
          <wp:inline distT="0" distB="0" distL="0" distR="0" wp14:anchorId="37120625" wp14:editId="05F64BB3">
            <wp:extent cx="6878782" cy="2867405"/>
            <wp:effectExtent l="0" t="0" r="0" b="9525"/>
            <wp:docPr id="125009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90675" name=""/>
                    <pic:cNvPicPr/>
                  </pic:nvPicPr>
                  <pic:blipFill>
                    <a:blip r:embed="rId39"/>
                    <a:stretch>
                      <a:fillRect/>
                    </a:stretch>
                  </pic:blipFill>
                  <pic:spPr>
                    <a:xfrm>
                      <a:off x="0" y="0"/>
                      <a:ext cx="6907122" cy="2879219"/>
                    </a:xfrm>
                    <a:prstGeom prst="rect">
                      <a:avLst/>
                    </a:prstGeom>
                  </pic:spPr>
                </pic:pic>
              </a:graphicData>
            </a:graphic>
          </wp:inline>
        </w:drawing>
      </w:r>
    </w:p>
    <w:p w14:paraId="13A8B4F2" w14:textId="6D1A0C9E" w:rsidR="00C23C27" w:rsidRDefault="00C23C27" w:rsidP="007F0121">
      <w:pPr>
        <w:ind w:right="624"/>
        <w:jc w:val="center"/>
        <w:rPr>
          <w:rFonts w:cs="Poppins"/>
          <w:b/>
          <w:bCs/>
          <w:szCs w:val="20"/>
        </w:rPr>
      </w:pPr>
      <w:r>
        <w:rPr>
          <w:rFonts w:cs="Poppins"/>
          <w:b/>
          <w:bCs/>
          <w:szCs w:val="20"/>
        </w:rPr>
        <w:t>Fig: -22:</w:t>
      </w:r>
      <w:r w:rsidR="00745031">
        <w:rPr>
          <w:rFonts w:cs="Poppins"/>
          <w:b/>
          <w:bCs/>
          <w:szCs w:val="20"/>
        </w:rPr>
        <w:t xml:space="preserve"> </w:t>
      </w:r>
      <w:r w:rsidR="004B6492">
        <w:rPr>
          <w:rFonts w:cs="Poppins"/>
          <w:b/>
          <w:bCs/>
          <w:szCs w:val="20"/>
        </w:rPr>
        <w:t>Dataset Describe</w:t>
      </w:r>
    </w:p>
    <w:p w14:paraId="110C1878" w14:textId="77777777" w:rsidR="00622318" w:rsidRDefault="00622318" w:rsidP="00622318">
      <w:pPr>
        <w:ind w:right="624"/>
        <w:rPr>
          <w:rFonts w:ascii="Calibri" w:eastAsia="Calibri" w:hAnsi="Calibri"/>
          <w:color w:val="000000"/>
        </w:rPr>
      </w:pPr>
      <w:r>
        <w:lastRenderedPageBreak/>
        <w:t xml:space="preserve">To proceed further, we have replaced the missing values with median values of the columns for Wife_age and Husband_Occupation. </w:t>
      </w:r>
    </w:p>
    <w:p w14:paraId="50651EF0" w14:textId="40C48CC5" w:rsidR="00523A7B" w:rsidRDefault="00622318" w:rsidP="00622318">
      <w:pPr>
        <w:spacing w:after="9"/>
        <w:ind w:right="624"/>
      </w:pPr>
      <w:r>
        <w:t>Also, the</w:t>
      </w:r>
      <w:r w:rsidR="00523A7B">
        <w:t>re are</w:t>
      </w:r>
      <w:r>
        <w:t xml:space="preserve"> 8</w:t>
      </w:r>
      <w:r w:rsidR="00021CFB">
        <w:t>5</w:t>
      </w:r>
      <w:r>
        <w:t xml:space="preserve"> duplicated rows from the data set.</w:t>
      </w:r>
    </w:p>
    <w:p w14:paraId="7D135ABC" w14:textId="77777777" w:rsidR="00FE60FF" w:rsidRDefault="00FE60FF" w:rsidP="00FE60FF">
      <w:pPr>
        <w:spacing w:line="256" w:lineRule="auto"/>
        <w:ind w:left="-5"/>
        <w:rPr>
          <w:rFonts w:ascii="Calibri" w:eastAsia="Calibri" w:hAnsi="Calibri"/>
          <w:color w:val="000000"/>
        </w:rPr>
      </w:pPr>
      <w:r>
        <w:rPr>
          <w:b/>
        </w:rPr>
        <w:t xml:space="preserve">Univariate Analysis:  </w:t>
      </w:r>
    </w:p>
    <w:p w14:paraId="40AAF3BF" w14:textId="0137FD35" w:rsidR="004B6492" w:rsidRDefault="0058705C" w:rsidP="0058705C">
      <w:pPr>
        <w:spacing w:after="9"/>
        <w:ind w:right="624"/>
        <w:jc w:val="center"/>
      </w:pPr>
      <w:r>
        <w:rPr>
          <w:noProof/>
        </w:rPr>
        <w:drawing>
          <wp:inline distT="0" distB="0" distL="0" distR="0" wp14:anchorId="61C0A67C" wp14:editId="22E6898F">
            <wp:extent cx="6858000" cy="2704465"/>
            <wp:effectExtent l="0" t="0" r="0" b="635"/>
            <wp:docPr id="3907788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2704465"/>
                    </a:xfrm>
                    <a:prstGeom prst="rect">
                      <a:avLst/>
                    </a:prstGeom>
                    <a:noFill/>
                    <a:ln>
                      <a:noFill/>
                    </a:ln>
                  </pic:spPr>
                </pic:pic>
              </a:graphicData>
            </a:graphic>
          </wp:inline>
        </w:drawing>
      </w:r>
    </w:p>
    <w:p w14:paraId="0FC7B039" w14:textId="332D7759" w:rsidR="0058705C" w:rsidRDefault="0058705C" w:rsidP="0058705C">
      <w:pPr>
        <w:spacing w:after="9"/>
        <w:ind w:right="624"/>
        <w:jc w:val="center"/>
        <w:rPr>
          <w:b/>
          <w:bCs/>
        </w:rPr>
      </w:pPr>
      <w:r>
        <w:rPr>
          <w:b/>
          <w:bCs/>
        </w:rPr>
        <w:t xml:space="preserve">Fig: -23: </w:t>
      </w:r>
      <w:r w:rsidR="004554CD">
        <w:rPr>
          <w:b/>
          <w:bCs/>
        </w:rPr>
        <w:t>Age of wife</w:t>
      </w:r>
    </w:p>
    <w:p w14:paraId="5BD4B03B" w14:textId="71C88EF5" w:rsidR="004554CD" w:rsidRDefault="009B1CDA" w:rsidP="009B1CDA">
      <w:pPr>
        <w:spacing w:after="9"/>
        <w:ind w:right="624"/>
        <w:jc w:val="center"/>
        <w:rPr>
          <w:b/>
          <w:bCs/>
        </w:rPr>
      </w:pPr>
      <w:r>
        <w:rPr>
          <w:noProof/>
        </w:rPr>
        <w:drawing>
          <wp:inline distT="0" distB="0" distL="0" distR="0" wp14:anchorId="1728F95E" wp14:editId="17C22E05">
            <wp:extent cx="6858000" cy="2704465"/>
            <wp:effectExtent l="0" t="0" r="0" b="635"/>
            <wp:docPr id="4819230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2704465"/>
                    </a:xfrm>
                    <a:prstGeom prst="rect">
                      <a:avLst/>
                    </a:prstGeom>
                    <a:noFill/>
                    <a:ln>
                      <a:noFill/>
                    </a:ln>
                  </pic:spPr>
                </pic:pic>
              </a:graphicData>
            </a:graphic>
          </wp:inline>
        </w:drawing>
      </w:r>
    </w:p>
    <w:p w14:paraId="47950496" w14:textId="2A4C0B8D" w:rsidR="009B1CDA" w:rsidRDefault="009B1CDA" w:rsidP="009B1CDA">
      <w:pPr>
        <w:spacing w:after="9"/>
        <w:ind w:right="624"/>
        <w:jc w:val="center"/>
        <w:rPr>
          <w:b/>
          <w:bCs/>
        </w:rPr>
      </w:pPr>
      <w:r>
        <w:rPr>
          <w:b/>
          <w:bCs/>
        </w:rPr>
        <w:t>Fig: -24: No of Children</w:t>
      </w:r>
    </w:p>
    <w:p w14:paraId="05ABAA97" w14:textId="77777777" w:rsidR="00E93737" w:rsidRDefault="00E93737" w:rsidP="00A5316E">
      <w:pPr>
        <w:spacing w:after="21"/>
        <w:ind w:right="624"/>
      </w:pPr>
    </w:p>
    <w:p w14:paraId="0525F1B6" w14:textId="20C02081" w:rsidR="00A5316E" w:rsidRDefault="00A5316E" w:rsidP="00A5316E">
      <w:pPr>
        <w:spacing w:after="21"/>
        <w:ind w:right="624"/>
        <w:rPr>
          <w:rFonts w:ascii="Calibri" w:eastAsia="Calibri" w:hAnsi="Calibri"/>
          <w:color w:val="000000"/>
        </w:rPr>
      </w:pPr>
      <w:r>
        <w:t xml:space="preserve">Observations: </w:t>
      </w:r>
    </w:p>
    <w:p w14:paraId="1BB67643" w14:textId="77777777" w:rsidR="00A5316E" w:rsidRDefault="00A5316E" w:rsidP="00A5316E">
      <w:pPr>
        <w:numPr>
          <w:ilvl w:val="0"/>
          <w:numId w:val="40"/>
        </w:numPr>
        <w:spacing w:after="25" w:line="247" w:lineRule="auto"/>
        <w:ind w:right="624" w:hanging="360"/>
      </w:pPr>
      <w:r>
        <w:t xml:space="preserve">The average age of wife is 32 with similar median age. The data consists of minimum age of 16 with maximum age of 49. The distribution is slightly right skewed which is understandable given the problem statement we have. </w:t>
      </w:r>
    </w:p>
    <w:p w14:paraId="41E3A315" w14:textId="77777777" w:rsidR="00A5316E" w:rsidRDefault="00A5316E" w:rsidP="00A5316E">
      <w:pPr>
        <w:numPr>
          <w:ilvl w:val="0"/>
          <w:numId w:val="40"/>
        </w:numPr>
        <w:spacing w:after="9" w:line="256" w:lineRule="auto"/>
        <w:ind w:right="624" w:hanging="360"/>
      </w:pPr>
      <w:r>
        <w:t xml:space="preserve">25% of the women are having 1 or no child. Moreover, 25% of the women having 5 or more children. </w:t>
      </w:r>
    </w:p>
    <w:p w14:paraId="54F4460D" w14:textId="075F06BA" w:rsidR="00A5316E" w:rsidRDefault="00A5316E" w:rsidP="00A5316E">
      <w:pPr>
        <w:numPr>
          <w:ilvl w:val="0"/>
          <w:numId w:val="40"/>
        </w:numPr>
        <w:spacing w:after="21" w:line="247" w:lineRule="auto"/>
        <w:ind w:right="624" w:hanging="360"/>
      </w:pPr>
      <w:r>
        <w:t xml:space="preserve">Average number of </w:t>
      </w:r>
      <w:r w:rsidR="00E93737">
        <w:t>children</w:t>
      </w:r>
      <w:r>
        <w:t xml:space="preserve"> born is at ~3 with median similar in this case too.  </w:t>
      </w:r>
    </w:p>
    <w:p w14:paraId="3A30505E" w14:textId="77777777" w:rsidR="00A5316E" w:rsidRDefault="00A5316E" w:rsidP="00A5316E">
      <w:pPr>
        <w:numPr>
          <w:ilvl w:val="0"/>
          <w:numId w:val="40"/>
        </w:numPr>
        <w:spacing w:after="227" w:line="247" w:lineRule="auto"/>
        <w:ind w:right="624" w:hanging="360"/>
      </w:pPr>
      <w:r>
        <w:t xml:space="preserve">It seems, we have few outliers for Number of Children born as the maximum count is at 16. </w:t>
      </w:r>
    </w:p>
    <w:p w14:paraId="35E1567F" w14:textId="77777777" w:rsidR="00E93737" w:rsidRDefault="00E93737" w:rsidP="00A5316E">
      <w:pPr>
        <w:spacing w:after="9"/>
        <w:ind w:right="624"/>
      </w:pPr>
    </w:p>
    <w:p w14:paraId="6A87F259" w14:textId="13A18112" w:rsidR="00A5316E" w:rsidRDefault="00A5316E" w:rsidP="00A5316E">
      <w:pPr>
        <w:spacing w:after="9"/>
        <w:ind w:right="624"/>
      </w:pPr>
      <w:r>
        <w:lastRenderedPageBreak/>
        <w:t xml:space="preserve">Let us now check the categorical variables below: </w:t>
      </w:r>
    </w:p>
    <w:p w14:paraId="7C72EE9A" w14:textId="720FAD58" w:rsidR="009B1CDA" w:rsidRDefault="0056542B" w:rsidP="009B1CDA">
      <w:pPr>
        <w:spacing w:after="9"/>
        <w:ind w:right="624"/>
        <w:rPr>
          <w:b/>
          <w:bCs/>
        </w:rPr>
      </w:pPr>
      <w:r>
        <w:rPr>
          <w:noProof/>
        </w:rPr>
        <w:drawing>
          <wp:inline distT="0" distB="0" distL="0" distR="0" wp14:anchorId="02DBD940" wp14:editId="39CD084F">
            <wp:extent cx="6857564" cy="3830782"/>
            <wp:effectExtent l="0" t="0" r="635" b="0"/>
            <wp:docPr id="2880148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63864" cy="3834301"/>
                    </a:xfrm>
                    <a:prstGeom prst="rect">
                      <a:avLst/>
                    </a:prstGeom>
                    <a:noFill/>
                    <a:ln>
                      <a:noFill/>
                    </a:ln>
                  </pic:spPr>
                </pic:pic>
              </a:graphicData>
            </a:graphic>
          </wp:inline>
        </w:drawing>
      </w:r>
    </w:p>
    <w:p w14:paraId="5B6E4F48" w14:textId="310E32AB" w:rsidR="00CE5E86" w:rsidRDefault="00CE5E86" w:rsidP="00CE5E86">
      <w:pPr>
        <w:spacing w:after="9"/>
        <w:ind w:right="624"/>
        <w:jc w:val="center"/>
        <w:rPr>
          <w:b/>
          <w:bCs/>
        </w:rPr>
      </w:pPr>
      <w:r>
        <w:rPr>
          <w:b/>
          <w:bCs/>
        </w:rPr>
        <w:t xml:space="preserve">Fig: -25: </w:t>
      </w:r>
      <w:r w:rsidR="00F74D67">
        <w:rPr>
          <w:b/>
          <w:bCs/>
        </w:rPr>
        <w:t xml:space="preserve">countplot </w:t>
      </w:r>
      <w:r>
        <w:rPr>
          <w:b/>
          <w:bCs/>
        </w:rPr>
        <w:t>C</w:t>
      </w:r>
      <w:r w:rsidR="002941AA">
        <w:rPr>
          <w:b/>
          <w:bCs/>
        </w:rPr>
        <w:t xml:space="preserve">ategorical </w:t>
      </w:r>
      <w:r w:rsidR="00F74D67">
        <w:rPr>
          <w:b/>
          <w:bCs/>
        </w:rPr>
        <w:t>Variables</w:t>
      </w:r>
    </w:p>
    <w:p w14:paraId="3DC756FD" w14:textId="2B626410" w:rsidR="0056542B" w:rsidRDefault="00CE5E86" w:rsidP="009B1CDA">
      <w:pPr>
        <w:spacing w:after="9"/>
        <w:ind w:right="624"/>
        <w:rPr>
          <w:b/>
          <w:bCs/>
        </w:rPr>
      </w:pPr>
      <w:r>
        <w:rPr>
          <w:noProof/>
        </w:rPr>
        <w:drawing>
          <wp:inline distT="0" distB="0" distL="0" distR="0" wp14:anchorId="02C04391" wp14:editId="603B321B">
            <wp:extent cx="6858000" cy="4495800"/>
            <wp:effectExtent l="0" t="0" r="0" b="0"/>
            <wp:docPr id="7722781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61138" cy="4497857"/>
                    </a:xfrm>
                    <a:prstGeom prst="rect">
                      <a:avLst/>
                    </a:prstGeom>
                    <a:noFill/>
                    <a:ln>
                      <a:noFill/>
                    </a:ln>
                  </pic:spPr>
                </pic:pic>
              </a:graphicData>
            </a:graphic>
          </wp:inline>
        </w:drawing>
      </w:r>
    </w:p>
    <w:p w14:paraId="7BE31E04" w14:textId="4A7B051B" w:rsidR="00F74D67" w:rsidRDefault="00F74D67" w:rsidP="00F74D67">
      <w:pPr>
        <w:spacing w:after="9"/>
        <w:ind w:right="624"/>
        <w:jc w:val="center"/>
        <w:rPr>
          <w:b/>
          <w:bCs/>
        </w:rPr>
      </w:pPr>
      <w:r>
        <w:rPr>
          <w:b/>
          <w:bCs/>
        </w:rPr>
        <w:t>Fig: -26: Histplot for Categorical Variables</w:t>
      </w:r>
    </w:p>
    <w:p w14:paraId="4F7693F3" w14:textId="77777777" w:rsidR="00DD5754" w:rsidRDefault="00DD5754" w:rsidP="00DD5754">
      <w:pPr>
        <w:spacing w:after="261"/>
        <w:ind w:right="624"/>
        <w:rPr>
          <w:rFonts w:ascii="Calibri" w:eastAsia="Calibri" w:hAnsi="Calibri"/>
          <w:color w:val="000000"/>
        </w:rPr>
      </w:pPr>
      <w:r>
        <w:lastRenderedPageBreak/>
        <w:t xml:space="preserve">Observation: </w:t>
      </w:r>
    </w:p>
    <w:p w14:paraId="1316A1C1" w14:textId="6C367E88" w:rsidR="00DD5754" w:rsidRDefault="00DD5754" w:rsidP="00DD5754">
      <w:pPr>
        <w:numPr>
          <w:ilvl w:val="0"/>
          <w:numId w:val="41"/>
        </w:numPr>
        <w:spacing w:after="24" w:line="247" w:lineRule="auto"/>
        <w:ind w:right="624" w:hanging="360"/>
      </w:pPr>
      <w:r>
        <w:t xml:space="preserve">~34% of the wives have not attended secondary or higher education whereas it is only ~15% </w:t>
      </w:r>
      <w:r>
        <w:t>in case</w:t>
      </w:r>
      <w:r>
        <w:t xml:space="preserve"> of Husbands. </w:t>
      </w:r>
    </w:p>
    <w:p w14:paraId="66481FBC" w14:textId="77777777" w:rsidR="00DD5754" w:rsidRDefault="00DD5754" w:rsidP="00DD5754">
      <w:pPr>
        <w:numPr>
          <w:ilvl w:val="0"/>
          <w:numId w:val="41"/>
        </w:numPr>
        <w:spacing w:after="21" w:line="247" w:lineRule="auto"/>
        <w:ind w:right="624" w:hanging="360"/>
      </w:pPr>
      <w:r>
        <w:t xml:space="preserve">Only 25% of the wives are working. </w:t>
      </w:r>
    </w:p>
    <w:p w14:paraId="77F65918" w14:textId="77777777" w:rsidR="00DD5754" w:rsidRDefault="00DD5754" w:rsidP="00DD5754">
      <w:pPr>
        <w:numPr>
          <w:ilvl w:val="0"/>
          <w:numId w:val="41"/>
        </w:numPr>
        <w:spacing w:after="21" w:line="247" w:lineRule="auto"/>
        <w:ind w:right="624" w:hanging="360"/>
      </w:pPr>
      <w:r>
        <w:t xml:space="preserve">More than 75% of the data having high standard of living index. </w:t>
      </w:r>
    </w:p>
    <w:p w14:paraId="40C4D9D7" w14:textId="77777777" w:rsidR="00DD5754" w:rsidRDefault="00DD5754" w:rsidP="00DD5754">
      <w:pPr>
        <w:numPr>
          <w:ilvl w:val="0"/>
          <w:numId w:val="41"/>
        </w:numPr>
        <w:spacing w:after="21" w:line="247" w:lineRule="auto"/>
        <w:ind w:right="624" w:hanging="360"/>
      </w:pPr>
      <w:r>
        <w:t xml:space="preserve">More than 90% of the sample is having exposure to media. </w:t>
      </w:r>
    </w:p>
    <w:p w14:paraId="288761A1" w14:textId="34C089C2" w:rsidR="00DD5754" w:rsidRDefault="00DD5754" w:rsidP="00DD5754">
      <w:pPr>
        <w:numPr>
          <w:ilvl w:val="0"/>
          <w:numId w:val="41"/>
        </w:numPr>
        <w:spacing w:after="227" w:line="247" w:lineRule="auto"/>
        <w:ind w:right="624" w:hanging="360"/>
      </w:pPr>
      <w:r>
        <w:t xml:space="preserve">As per the data provided, there are 55% of the people used contraceptive method. </w:t>
      </w:r>
    </w:p>
    <w:p w14:paraId="76174B59" w14:textId="6CDDEC79" w:rsidR="00DD5754" w:rsidRDefault="0095794F" w:rsidP="0085026D">
      <w:pPr>
        <w:spacing w:after="227" w:line="247" w:lineRule="auto"/>
        <w:ind w:right="624"/>
        <w:jc w:val="center"/>
      </w:pPr>
      <w:r>
        <w:rPr>
          <w:noProof/>
        </w:rPr>
        <w:drawing>
          <wp:inline distT="0" distB="0" distL="0" distR="0" wp14:anchorId="3C673E22" wp14:editId="4E873B32">
            <wp:extent cx="3519054" cy="3594509"/>
            <wp:effectExtent l="0" t="0" r="5715" b="6350"/>
            <wp:docPr id="19366014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7710" cy="3613565"/>
                    </a:xfrm>
                    <a:prstGeom prst="rect">
                      <a:avLst/>
                    </a:prstGeom>
                    <a:noFill/>
                    <a:ln>
                      <a:noFill/>
                    </a:ln>
                  </pic:spPr>
                </pic:pic>
              </a:graphicData>
            </a:graphic>
          </wp:inline>
        </w:drawing>
      </w:r>
      <w:r w:rsidR="0085026D">
        <w:rPr>
          <w:noProof/>
        </w:rPr>
        <w:drawing>
          <wp:inline distT="0" distB="0" distL="0" distR="0" wp14:anchorId="49B12CB7" wp14:editId="08F65314">
            <wp:extent cx="2881745" cy="3920679"/>
            <wp:effectExtent l="0" t="0" r="3810" b="3810"/>
            <wp:docPr id="16515777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1745" cy="3920679"/>
                    </a:xfrm>
                    <a:prstGeom prst="rect">
                      <a:avLst/>
                    </a:prstGeom>
                    <a:noFill/>
                    <a:ln>
                      <a:noFill/>
                    </a:ln>
                  </pic:spPr>
                </pic:pic>
              </a:graphicData>
            </a:graphic>
          </wp:inline>
        </w:drawing>
      </w:r>
    </w:p>
    <w:p w14:paraId="5E79C571" w14:textId="04DAACA0" w:rsidR="00F4765C" w:rsidRDefault="00F4765C" w:rsidP="0085026D">
      <w:pPr>
        <w:spacing w:after="227" w:line="247" w:lineRule="auto"/>
        <w:ind w:right="624"/>
        <w:jc w:val="center"/>
      </w:pPr>
      <w:r>
        <w:rPr>
          <w:noProof/>
        </w:rPr>
        <w:drawing>
          <wp:inline distT="0" distB="0" distL="0" distR="0" wp14:anchorId="1013E61A" wp14:editId="5A9D2827">
            <wp:extent cx="4634346" cy="2784475"/>
            <wp:effectExtent l="0" t="0" r="0" b="0"/>
            <wp:docPr id="7976687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42355" cy="2789287"/>
                    </a:xfrm>
                    <a:prstGeom prst="rect">
                      <a:avLst/>
                    </a:prstGeom>
                    <a:noFill/>
                    <a:ln>
                      <a:noFill/>
                    </a:ln>
                  </pic:spPr>
                </pic:pic>
              </a:graphicData>
            </a:graphic>
          </wp:inline>
        </w:drawing>
      </w:r>
    </w:p>
    <w:p w14:paraId="1EAE0BA4" w14:textId="452DCF6A" w:rsidR="0095794F" w:rsidRDefault="0095794F" w:rsidP="007F0121">
      <w:pPr>
        <w:spacing w:after="120" w:line="247" w:lineRule="auto"/>
        <w:ind w:right="624"/>
        <w:jc w:val="center"/>
        <w:rPr>
          <w:b/>
          <w:bCs/>
        </w:rPr>
      </w:pPr>
      <w:r>
        <w:rPr>
          <w:b/>
          <w:bCs/>
        </w:rPr>
        <w:t xml:space="preserve">Fig: -27: </w:t>
      </w:r>
      <w:r w:rsidR="00000544">
        <w:rPr>
          <w:b/>
          <w:bCs/>
        </w:rPr>
        <w:t xml:space="preserve">Multivariate </w:t>
      </w:r>
      <w:r w:rsidR="00F4765C">
        <w:rPr>
          <w:b/>
          <w:bCs/>
        </w:rPr>
        <w:t>analysis</w:t>
      </w:r>
    </w:p>
    <w:p w14:paraId="381AFB9D" w14:textId="77777777" w:rsidR="00621200" w:rsidRPr="00621200" w:rsidRDefault="00621200" w:rsidP="00621200">
      <w:pPr>
        <w:pStyle w:val="ListParagraph"/>
        <w:numPr>
          <w:ilvl w:val="0"/>
          <w:numId w:val="43"/>
        </w:numPr>
        <w:spacing w:after="227" w:line="247" w:lineRule="auto"/>
        <w:ind w:right="624"/>
        <w:jc w:val="both"/>
      </w:pPr>
      <w:r w:rsidRPr="00621200">
        <w:lastRenderedPageBreak/>
        <w:t>Higher Living Standards: In areas with high and very high standards of living, a larger number of people do not use contraceptives compared to those who do.</w:t>
      </w:r>
    </w:p>
    <w:p w14:paraId="7E3386F5" w14:textId="77777777" w:rsidR="00621200" w:rsidRPr="00621200" w:rsidRDefault="00621200" w:rsidP="00621200">
      <w:pPr>
        <w:pStyle w:val="ListParagraph"/>
        <w:numPr>
          <w:ilvl w:val="0"/>
          <w:numId w:val="43"/>
        </w:numPr>
        <w:spacing w:after="227" w:line="247" w:lineRule="auto"/>
        <w:ind w:right="624"/>
        <w:jc w:val="both"/>
      </w:pPr>
      <w:r w:rsidRPr="00621200">
        <w:t>Lower Living Standards: As the standard of living decreases to low and very low, the use of contraceptives significantly drops, with very few people using them in the very low category.</w:t>
      </w:r>
    </w:p>
    <w:p w14:paraId="19CD5C71" w14:textId="77777777" w:rsidR="00621200" w:rsidRPr="00621200" w:rsidRDefault="00621200" w:rsidP="00621200">
      <w:pPr>
        <w:pStyle w:val="ListParagraph"/>
        <w:numPr>
          <w:ilvl w:val="0"/>
          <w:numId w:val="43"/>
        </w:numPr>
        <w:spacing w:after="227" w:line="247" w:lineRule="auto"/>
        <w:ind w:right="624"/>
        <w:jc w:val="both"/>
      </w:pPr>
      <w:r w:rsidRPr="00621200">
        <w:t>Contraceptive Trends: The trend suggests that contraceptive use is less common in areas with lower standards of living.</w:t>
      </w:r>
    </w:p>
    <w:p w14:paraId="4E4B0356" w14:textId="76602334" w:rsidR="00F4765C" w:rsidRDefault="00621200" w:rsidP="00621200">
      <w:pPr>
        <w:pStyle w:val="ListParagraph"/>
        <w:numPr>
          <w:ilvl w:val="0"/>
          <w:numId w:val="43"/>
        </w:numPr>
        <w:spacing w:after="227" w:line="247" w:lineRule="auto"/>
        <w:ind w:right="624"/>
        <w:jc w:val="both"/>
      </w:pPr>
      <w:r w:rsidRPr="00621200">
        <w:t>Data Representation: The graph uses blue bars to indicate ‘No’ use and orange bars for ‘Yes’ use, clearly differentiating the two categories across different living standards.</w:t>
      </w:r>
    </w:p>
    <w:p w14:paraId="61EB0127" w14:textId="77777777" w:rsidR="0082609E" w:rsidRDefault="0082609E" w:rsidP="0082609E">
      <w:pPr>
        <w:pStyle w:val="ListParagraph"/>
        <w:numPr>
          <w:ilvl w:val="0"/>
          <w:numId w:val="43"/>
        </w:numPr>
        <w:spacing w:after="227" w:line="247" w:lineRule="auto"/>
        <w:ind w:right="624"/>
        <w:jc w:val="both"/>
      </w:pPr>
      <w:r>
        <w:t>Higher Education, Higher Usage: There is a clear trend showing that as the education level increases, the usage of contraceptive methods also increases. Nearly all tertiary-educated wives use contraceptives.</w:t>
      </w:r>
    </w:p>
    <w:p w14:paraId="0F982317" w14:textId="77777777" w:rsidR="0082609E" w:rsidRDefault="0082609E" w:rsidP="0082609E">
      <w:pPr>
        <w:pStyle w:val="ListParagraph"/>
        <w:numPr>
          <w:ilvl w:val="0"/>
          <w:numId w:val="43"/>
        </w:numPr>
        <w:spacing w:after="227" w:line="247" w:lineRule="auto"/>
        <w:ind w:right="624"/>
        <w:jc w:val="both"/>
      </w:pPr>
      <w:r>
        <w:t>Lower Education, Lower Usage: Wives with primary or no education have a much lower usage of contraceptives, with over 150 primary-educated wives not using any methods.</w:t>
      </w:r>
    </w:p>
    <w:p w14:paraId="5A86EEBD" w14:textId="77777777" w:rsidR="0082609E" w:rsidRDefault="0082609E" w:rsidP="0082609E">
      <w:pPr>
        <w:pStyle w:val="ListParagraph"/>
        <w:numPr>
          <w:ilvl w:val="0"/>
          <w:numId w:val="43"/>
        </w:numPr>
        <w:spacing w:after="227" w:line="247" w:lineRule="auto"/>
        <w:ind w:right="624"/>
        <w:jc w:val="both"/>
      </w:pPr>
      <w:r>
        <w:t>Significant Gap: The gap between users and non-users of contraceptives is most pronounced at the secondary education level, where approximately 200 reported not using any methods.</w:t>
      </w:r>
    </w:p>
    <w:p w14:paraId="39B0CAAD" w14:textId="0581AA25" w:rsidR="00FE260E" w:rsidRDefault="0082609E" w:rsidP="0082609E">
      <w:pPr>
        <w:pStyle w:val="ListParagraph"/>
        <w:numPr>
          <w:ilvl w:val="0"/>
          <w:numId w:val="43"/>
        </w:numPr>
        <w:spacing w:after="227" w:line="247" w:lineRule="auto"/>
        <w:ind w:right="624"/>
        <w:jc w:val="both"/>
      </w:pPr>
      <w:r>
        <w:t>Education as a Factor: The data suggests that education plays a significant role in contraceptive use, with higher education correlating with higher usage rates.</w:t>
      </w:r>
    </w:p>
    <w:p w14:paraId="6AC72044" w14:textId="358F16E5" w:rsidR="0082609E" w:rsidRDefault="00352ADB" w:rsidP="0082609E">
      <w:pPr>
        <w:spacing w:after="227" w:line="247" w:lineRule="auto"/>
        <w:ind w:right="624"/>
        <w:jc w:val="both"/>
      </w:pPr>
      <w:r>
        <w:rPr>
          <w:noProof/>
        </w:rPr>
        <w:drawing>
          <wp:inline distT="0" distB="0" distL="0" distR="0" wp14:anchorId="3963BB13" wp14:editId="67798432">
            <wp:extent cx="6858000" cy="4869873"/>
            <wp:effectExtent l="0" t="0" r="0" b="6985"/>
            <wp:docPr id="6003459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9659" cy="4871051"/>
                    </a:xfrm>
                    <a:prstGeom prst="rect">
                      <a:avLst/>
                    </a:prstGeom>
                    <a:noFill/>
                    <a:ln>
                      <a:noFill/>
                    </a:ln>
                  </pic:spPr>
                </pic:pic>
              </a:graphicData>
            </a:graphic>
          </wp:inline>
        </w:drawing>
      </w:r>
    </w:p>
    <w:p w14:paraId="6B8DC3CB" w14:textId="3027CA73" w:rsidR="00352ADB" w:rsidRDefault="00A77324" w:rsidP="007F0121">
      <w:pPr>
        <w:spacing w:after="120" w:line="247" w:lineRule="auto"/>
        <w:ind w:right="624"/>
        <w:jc w:val="center"/>
        <w:rPr>
          <w:b/>
          <w:bCs/>
        </w:rPr>
      </w:pPr>
      <w:r>
        <w:rPr>
          <w:b/>
          <w:bCs/>
        </w:rPr>
        <w:t xml:space="preserve">Fig: -28: pairplot </w:t>
      </w:r>
    </w:p>
    <w:p w14:paraId="161A07AB" w14:textId="77777777" w:rsidR="006969A7" w:rsidRDefault="006969A7" w:rsidP="006969A7">
      <w:pPr>
        <w:spacing w:after="227" w:line="247" w:lineRule="auto"/>
        <w:ind w:right="624"/>
        <w:rPr>
          <w:b/>
          <w:bCs/>
        </w:rPr>
      </w:pPr>
    </w:p>
    <w:p w14:paraId="75C8336B" w14:textId="43B67A61" w:rsidR="006969A7" w:rsidRDefault="0059216F" w:rsidP="006969A7">
      <w:pPr>
        <w:spacing w:after="227" w:line="247" w:lineRule="auto"/>
        <w:ind w:right="624"/>
        <w:rPr>
          <w:b/>
          <w:bCs/>
        </w:rPr>
      </w:pPr>
      <w:r>
        <w:rPr>
          <w:noProof/>
        </w:rPr>
        <w:lastRenderedPageBreak/>
        <w:drawing>
          <wp:inline distT="0" distB="0" distL="0" distR="0" wp14:anchorId="577E3BC5" wp14:editId="1FEBDAC0">
            <wp:extent cx="6856606" cy="3429000"/>
            <wp:effectExtent l="0" t="0" r="1905" b="0"/>
            <wp:docPr id="20297502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73744" cy="3437571"/>
                    </a:xfrm>
                    <a:prstGeom prst="rect">
                      <a:avLst/>
                    </a:prstGeom>
                    <a:noFill/>
                    <a:ln>
                      <a:noFill/>
                    </a:ln>
                  </pic:spPr>
                </pic:pic>
              </a:graphicData>
            </a:graphic>
          </wp:inline>
        </w:drawing>
      </w:r>
    </w:p>
    <w:p w14:paraId="5B4AD71B" w14:textId="20E0B7B0" w:rsidR="0059216F" w:rsidRDefault="0059216F" w:rsidP="007F0121">
      <w:pPr>
        <w:spacing w:after="120" w:line="247" w:lineRule="auto"/>
        <w:ind w:right="624"/>
        <w:jc w:val="center"/>
        <w:rPr>
          <w:b/>
          <w:bCs/>
        </w:rPr>
      </w:pPr>
      <w:r>
        <w:rPr>
          <w:b/>
          <w:bCs/>
        </w:rPr>
        <w:t xml:space="preserve">Fig: -29: </w:t>
      </w:r>
      <w:r w:rsidR="00DD1148">
        <w:rPr>
          <w:b/>
          <w:bCs/>
        </w:rPr>
        <w:t>Heatmap</w:t>
      </w:r>
    </w:p>
    <w:p w14:paraId="4FC3FD4F" w14:textId="77777777" w:rsidR="00334765" w:rsidRDefault="00334765" w:rsidP="00334765">
      <w:pPr>
        <w:numPr>
          <w:ilvl w:val="2"/>
          <w:numId w:val="39"/>
        </w:numPr>
        <w:spacing w:after="4" w:line="249" w:lineRule="auto"/>
        <w:ind w:right="60" w:hanging="360"/>
      </w:pPr>
      <w:r>
        <w:t>The pairplot &amp; heatmap does not indicate any major trend/correlation between the variables.</w:t>
      </w:r>
    </w:p>
    <w:p w14:paraId="29673A39" w14:textId="607DDB23" w:rsidR="00334765" w:rsidRDefault="00334765" w:rsidP="00334765">
      <w:pPr>
        <w:numPr>
          <w:ilvl w:val="2"/>
          <w:numId w:val="39"/>
        </w:numPr>
        <w:spacing w:after="120" w:line="240" w:lineRule="auto"/>
        <w:ind w:left="703" w:right="62" w:hanging="357"/>
      </w:pPr>
      <w:r>
        <w:t>Some of the variables available in the pairplot, do not have the classes well separated. They will not be considered as good predictors</w:t>
      </w:r>
      <w:r>
        <w:t>.</w:t>
      </w:r>
    </w:p>
    <w:p w14:paraId="3576A538" w14:textId="139DAE18" w:rsidR="007471F7" w:rsidRDefault="0057069E" w:rsidP="007471F7">
      <w:pPr>
        <w:spacing w:after="120" w:line="240" w:lineRule="auto"/>
        <w:ind w:right="62"/>
      </w:pPr>
      <w:r>
        <w:rPr>
          <w:noProof/>
        </w:rPr>
        <w:drawing>
          <wp:inline distT="0" distB="0" distL="0" distR="0" wp14:anchorId="1228188A" wp14:editId="75EF0D15">
            <wp:extent cx="6858000" cy="4066309"/>
            <wp:effectExtent l="0" t="0" r="0" b="0"/>
            <wp:docPr id="10728713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72929" cy="4075161"/>
                    </a:xfrm>
                    <a:prstGeom prst="rect">
                      <a:avLst/>
                    </a:prstGeom>
                    <a:noFill/>
                    <a:ln>
                      <a:noFill/>
                    </a:ln>
                  </pic:spPr>
                </pic:pic>
              </a:graphicData>
            </a:graphic>
          </wp:inline>
        </w:drawing>
      </w:r>
    </w:p>
    <w:p w14:paraId="7B86B056" w14:textId="0A8CFCA0" w:rsidR="0057069E" w:rsidRDefault="0057069E" w:rsidP="0057069E">
      <w:pPr>
        <w:spacing w:after="120" w:line="240" w:lineRule="auto"/>
        <w:ind w:right="62"/>
        <w:jc w:val="center"/>
        <w:rPr>
          <w:b/>
          <w:bCs/>
        </w:rPr>
      </w:pPr>
      <w:r>
        <w:rPr>
          <w:b/>
          <w:bCs/>
        </w:rPr>
        <w:t>Fig</w:t>
      </w:r>
      <w:r w:rsidR="002B4DEC">
        <w:rPr>
          <w:b/>
          <w:bCs/>
        </w:rPr>
        <w:t xml:space="preserve">: -30: Boxplot </w:t>
      </w:r>
      <w:r w:rsidR="0063104A">
        <w:rPr>
          <w:b/>
          <w:bCs/>
        </w:rPr>
        <w:t>before treating outlier</w:t>
      </w:r>
    </w:p>
    <w:p w14:paraId="4E833C5B" w14:textId="3ED08298" w:rsidR="0063104A" w:rsidRDefault="00BB3428" w:rsidP="0063104A">
      <w:pPr>
        <w:spacing w:after="120" w:line="240" w:lineRule="auto"/>
        <w:ind w:right="62"/>
        <w:rPr>
          <w:b/>
          <w:bCs/>
        </w:rPr>
      </w:pPr>
      <w:r>
        <w:rPr>
          <w:noProof/>
        </w:rPr>
        <w:lastRenderedPageBreak/>
        <w:drawing>
          <wp:inline distT="0" distB="0" distL="0" distR="0" wp14:anchorId="3140E7F9" wp14:editId="7513C3BA">
            <wp:extent cx="6858000" cy="3920836"/>
            <wp:effectExtent l="0" t="0" r="0" b="3810"/>
            <wp:docPr id="889435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63240" cy="3923832"/>
                    </a:xfrm>
                    <a:prstGeom prst="rect">
                      <a:avLst/>
                    </a:prstGeom>
                    <a:noFill/>
                    <a:ln>
                      <a:noFill/>
                    </a:ln>
                  </pic:spPr>
                </pic:pic>
              </a:graphicData>
            </a:graphic>
          </wp:inline>
        </w:drawing>
      </w:r>
    </w:p>
    <w:p w14:paraId="073482BD" w14:textId="7EF92D0C" w:rsidR="00BB3428" w:rsidRDefault="00C818E0" w:rsidP="00C818E0">
      <w:pPr>
        <w:spacing w:after="120" w:line="240" w:lineRule="auto"/>
        <w:ind w:right="62"/>
        <w:jc w:val="center"/>
        <w:rPr>
          <w:b/>
          <w:bCs/>
        </w:rPr>
      </w:pPr>
      <w:r>
        <w:rPr>
          <w:b/>
          <w:bCs/>
        </w:rPr>
        <w:t xml:space="preserve">Fig: -31: </w:t>
      </w:r>
      <w:r w:rsidR="005918DE">
        <w:rPr>
          <w:b/>
          <w:bCs/>
        </w:rPr>
        <w:t>Boxplot after treating outlier</w:t>
      </w:r>
    </w:p>
    <w:p w14:paraId="0245AB36" w14:textId="77777777" w:rsidR="00F80AD0" w:rsidRPr="00F80AD0" w:rsidRDefault="00F80AD0" w:rsidP="00F80AD0">
      <w:pPr>
        <w:pStyle w:val="Heading2"/>
        <w:ind w:right="609"/>
        <w:jc w:val="both"/>
        <w:rPr>
          <w:rFonts w:ascii="Calibri" w:eastAsia="Calibri" w:hAnsi="Calibri"/>
          <w:color w:val="auto"/>
          <w:sz w:val="22"/>
          <w:szCs w:val="22"/>
        </w:rPr>
      </w:pPr>
      <w:bookmarkStart w:id="7" w:name="_Toc96533"/>
      <w:r w:rsidRPr="00F80AD0">
        <w:rPr>
          <w:color w:val="auto"/>
          <w:sz w:val="22"/>
          <w:szCs w:val="22"/>
        </w:rPr>
        <w:t>2.2</w:t>
      </w:r>
      <w:r w:rsidRPr="00F80AD0">
        <w:rPr>
          <w:rFonts w:ascii="Arial" w:eastAsia="Arial" w:hAnsi="Arial" w:cs="Arial"/>
          <w:color w:val="auto"/>
          <w:sz w:val="22"/>
          <w:szCs w:val="22"/>
        </w:rPr>
        <w:t xml:space="preserve"> </w:t>
      </w:r>
      <w:r w:rsidRPr="00F80AD0">
        <w:rPr>
          <w:color w:val="auto"/>
          <w:sz w:val="22"/>
          <w:szCs w:val="22"/>
        </w:rPr>
        <w:t xml:space="preserve">Do not scale the data. Encode the data (having string values) for Modelling. Data Split: Split the data into train and test (70:30). Apply Logistic Regression and LDA (linear discriminant analysis) and CART. </w:t>
      </w:r>
      <w:bookmarkEnd w:id="7"/>
    </w:p>
    <w:p w14:paraId="4AECB794" w14:textId="77777777" w:rsidR="002C336A" w:rsidRPr="00FD10CA" w:rsidRDefault="002C336A" w:rsidP="002C336A">
      <w:pPr>
        <w:pStyle w:val="Heading3"/>
        <w:ind w:left="-5"/>
        <w:rPr>
          <w:rFonts w:ascii="Poppins" w:eastAsia="Calibri" w:hAnsi="Poppins" w:cs="Poppins"/>
          <w:color w:val="auto"/>
          <w:szCs w:val="22"/>
        </w:rPr>
      </w:pPr>
      <w:r w:rsidRPr="00FD10CA">
        <w:rPr>
          <w:rFonts w:ascii="Poppins" w:hAnsi="Poppins" w:cs="Poppins"/>
          <w:color w:val="auto"/>
        </w:rPr>
        <w:t xml:space="preserve">Treating the Categorical Nominal/ordinal Variables </w:t>
      </w:r>
    </w:p>
    <w:p w14:paraId="764B7A5C" w14:textId="6D04B6C5" w:rsidR="002C336A" w:rsidRPr="00FD10CA" w:rsidRDefault="002C336A" w:rsidP="002C336A">
      <w:pPr>
        <w:ind w:right="624"/>
        <w:rPr>
          <w:rFonts w:cs="Poppins"/>
        </w:rPr>
      </w:pPr>
      <w:r w:rsidRPr="00FD10CA">
        <w:rPr>
          <w:rFonts w:cs="Poppins"/>
        </w:rPr>
        <w:t xml:space="preserve">Before the problem of fitting a multiple logistic </w:t>
      </w:r>
      <w:r w:rsidRPr="00FD10CA">
        <w:rPr>
          <w:rFonts w:cs="Poppins"/>
        </w:rPr>
        <w:t>regression,</w:t>
      </w:r>
      <w:r w:rsidRPr="00FD10CA">
        <w:rPr>
          <w:rFonts w:cs="Poppins"/>
        </w:rPr>
        <w:t xml:space="preserve"> model is taken up the case of categorical predictor needs to be explicitly </w:t>
      </w:r>
      <w:r w:rsidRPr="00FD10CA">
        <w:rPr>
          <w:rFonts w:cs="Poppins"/>
        </w:rPr>
        <w:t>analyzed</w:t>
      </w:r>
      <w:r w:rsidRPr="00FD10CA">
        <w:rPr>
          <w:rFonts w:cs="Poppins"/>
        </w:rPr>
        <w:t xml:space="preserve">. </w:t>
      </w:r>
    </w:p>
    <w:p w14:paraId="54C89B05" w14:textId="77777777" w:rsidR="00C87408" w:rsidRDefault="00C87408" w:rsidP="00C87408">
      <w:pPr>
        <w:spacing w:after="120"/>
        <w:ind w:right="624"/>
        <w:rPr>
          <w:rFonts w:ascii="Calibri" w:eastAsia="Calibri" w:hAnsi="Calibri"/>
          <w:color w:val="000000"/>
        </w:rPr>
      </w:pPr>
      <w:r>
        <w:t xml:space="preserve">There are two types of categorical data </w:t>
      </w:r>
    </w:p>
    <w:p w14:paraId="2EEFF29F" w14:textId="77777777" w:rsidR="00C87408" w:rsidRDefault="00C87408" w:rsidP="00C87408">
      <w:pPr>
        <w:numPr>
          <w:ilvl w:val="0"/>
          <w:numId w:val="44"/>
        </w:numPr>
        <w:spacing w:after="29" w:line="247" w:lineRule="auto"/>
        <w:ind w:right="624" w:hanging="360"/>
      </w:pPr>
      <w:r>
        <w:t xml:space="preserve">Ordinal: Order based like 'good','bad','worst' or Clothing sizes </w:t>
      </w:r>
    </w:p>
    <w:p w14:paraId="463B9581" w14:textId="3B45D05F" w:rsidR="00C87408" w:rsidRDefault="00C87408" w:rsidP="00C87408">
      <w:pPr>
        <w:numPr>
          <w:ilvl w:val="0"/>
          <w:numId w:val="44"/>
        </w:numPr>
        <w:spacing w:after="141" w:line="247" w:lineRule="auto"/>
        <w:ind w:right="624" w:hanging="360"/>
      </w:pPr>
      <w:r>
        <w:t xml:space="preserve">Nominal: Without any order or ranks like city names, Genders, </w:t>
      </w:r>
      <w:r w:rsidR="00883D0A">
        <w:t>etc.</w:t>
      </w:r>
      <w:r>
        <w:t xml:space="preserve"> </w:t>
      </w:r>
    </w:p>
    <w:p w14:paraId="76E3443C" w14:textId="77777777" w:rsidR="00C87408" w:rsidRDefault="00C87408" w:rsidP="00C87408">
      <w:pPr>
        <w:spacing w:after="131"/>
        <w:ind w:right="624"/>
      </w:pPr>
      <w:r>
        <w:t xml:space="preserve">Here, for now let us convert these into categorical codes basis a custom formula as per the guidance mentioned in data dictionary. Below are the codes which will replace the string mentioned against each categorical variable. </w:t>
      </w:r>
    </w:p>
    <w:p w14:paraId="7C903DF7" w14:textId="05127D0F" w:rsidR="00830CE9" w:rsidRPr="00830CE9" w:rsidRDefault="00830CE9" w:rsidP="00830CE9">
      <w:pPr>
        <w:pStyle w:val="Heading4"/>
        <w:ind w:right="629"/>
        <w:rPr>
          <w:rFonts w:ascii="Poppins" w:eastAsia="Calibri" w:hAnsi="Poppins" w:cs="Poppins"/>
          <w:b/>
          <w:bCs/>
          <w:i w:val="0"/>
          <w:iCs w:val="0"/>
          <w:color w:val="auto"/>
        </w:rPr>
      </w:pPr>
      <w:r w:rsidRPr="00830CE9">
        <w:rPr>
          <w:rFonts w:ascii="Poppins" w:hAnsi="Poppins" w:cs="Poppins"/>
          <w:b/>
          <w:bCs/>
          <w:i w:val="0"/>
          <w:iCs w:val="0"/>
          <w:color w:val="auto"/>
        </w:rPr>
        <w:t xml:space="preserve">Table 1: Categorical Codes Vs. String to transform the categorical variable </w:t>
      </w:r>
    </w:p>
    <w:tbl>
      <w:tblPr>
        <w:tblStyle w:val="TableGrid0"/>
        <w:tblW w:w="10273" w:type="dxa"/>
        <w:jc w:val="center"/>
        <w:tblInd w:w="0" w:type="dxa"/>
        <w:tblCellMar>
          <w:top w:w="89" w:type="dxa"/>
          <w:left w:w="106" w:type="dxa"/>
          <w:right w:w="58" w:type="dxa"/>
        </w:tblCellMar>
        <w:tblLook w:val="04A0" w:firstRow="1" w:lastRow="0" w:firstColumn="1" w:lastColumn="0" w:noHBand="0" w:noVBand="1"/>
      </w:tblPr>
      <w:tblGrid>
        <w:gridCol w:w="2049"/>
        <w:gridCol w:w="837"/>
        <w:gridCol w:w="229"/>
        <w:gridCol w:w="2310"/>
        <w:gridCol w:w="837"/>
        <w:gridCol w:w="231"/>
        <w:gridCol w:w="2943"/>
        <w:gridCol w:w="837"/>
      </w:tblGrid>
      <w:tr w:rsidR="00830CE9" w14:paraId="1B29DADC" w14:textId="77777777" w:rsidTr="00830CE9">
        <w:trPr>
          <w:trHeight w:val="322"/>
          <w:jc w:val="center"/>
        </w:trPr>
        <w:tc>
          <w:tcPr>
            <w:tcW w:w="2049" w:type="dxa"/>
            <w:tcBorders>
              <w:top w:val="single" w:sz="4" w:space="0" w:color="000000"/>
              <w:left w:val="single" w:sz="4" w:space="0" w:color="000000"/>
              <w:bottom w:val="single" w:sz="4" w:space="0" w:color="000000"/>
              <w:right w:val="single" w:sz="4" w:space="0" w:color="000000"/>
            </w:tcBorders>
            <w:hideMark/>
          </w:tcPr>
          <w:p w14:paraId="44A61D0C" w14:textId="77777777" w:rsidR="00830CE9" w:rsidRDefault="00830CE9">
            <w:pPr>
              <w:spacing w:line="256" w:lineRule="auto"/>
              <w:ind w:left="2"/>
            </w:pPr>
            <w:r>
              <w:rPr>
                <w:b/>
              </w:rPr>
              <w:t xml:space="preserve">Wife_ education </w:t>
            </w:r>
          </w:p>
        </w:tc>
        <w:tc>
          <w:tcPr>
            <w:tcW w:w="837" w:type="dxa"/>
            <w:tcBorders>
              <w:top w:val="single" w:sz="4" w:space="0" w:color="000000"/>
              <w:left w:val="single" w:sz="4" w:space="0" w:color="000000"/>
              <w:bottom w:val="single" w:sz="4" w:space="0" w:color="000000"/>
              <w:right w:val="single" w:sz="4" w:space="0" w:color="000000"/>
            </w:tcBorders>
            <w:hideMark/>
          </w:tcPr>
          <w:p w14:paraId="33B539FD" w14:textId="77777777" w:rsidR="00830CE9" w:rsidRDefault="00830CE9">
            <w:pPr>
              <w:spacing w:line="256" w:lineRule="auto"/>
            </w:pPr>
            <w:r>
              <w:rPr>
                <w:b/>
              </w:rPr>
              <w:t xml:space="preserve">Codes </w:t>
            </w:r>
          </w:p>
        </w:tc>
        <w:tc>
          <w:tcPr>
            <w:tcW w:w="229" w:type="dxa"/>
            <w:vMerge w:val="restart"/>
            <w:tcBorders>
              <w:top w:val="nil"/>
              <w:left w:val="single" w:sz="4" w:space="0" w:color="000000"/>
              <w:bottom w:val="nil"/>
              <w:right w:val="single" w:sz="4" w:space="0" w:color="000000"/>
            </w:tcBorders>
            <w:hideMark/>
          </w:tcPr>
          <w:p w14:paraId="4A7E7693" w14:textId="77777777" w:rsidR="00830CE9" w:rsidRDefault="00830CE9">
            <w:pPr>
              <w:spacing w:after="29" w:line="256" w:lineRule="auto"/>
              <w:ind w:right="28"/>
              <w:jc w:val="center"/>
            </w:pPr>
            <w:r>
              <w:rPr>
                <w:b/>
              </w:rPr>
              <w:t xml:space="preserve"> </w:t>
            </w:r>
          </w:p>
          <w:p w14:paraId="7097D32B" w14:textId="77777777" w:rsidR="00830CE9" w:rsidRDefault="00830CE9">
            <w:pPr>
              <w:spacing w:after="31" w:line="256" w:lineRule="auto"/>
              <w:ind w:left="29"/>
              <w:jc w:val="center"/>
            </w:pPr>
            <w:r>
              <w:t xml:space="preserve"> </w:t>
            </w:r>
          </w:p>
          <w:p w14:paraId="0B8D1CCC" w14:textId="77777777" w:rsidR="00830CE9" w:rsidRDefault="00830CE9">
            <w:pPr>
              <w:spacing w:after="31" w:line="256" w:lineRule="auto"/>
              <w:ind w:left="29"/>
              <w:jc w:val="center"/>
            </w:pPr>
            <w:r>
              <w:t xml:space="preserve"> </w:t>
            </w:r>
          </w:p>
          <w:p w14:paraId="3F968178" w14:textId="77777777" w:rsidR="00830CE9" w:rsidRDefault="00830CE9">
            <w:pPr>
              <w:spacing w:line="256" w:lineRule="auto"/>
              <w:ind w:left="29"/>
              <w:jc w:val="center"/>
            </w:pPr>
            <w:r>
              <w:t xml:space="preserve"> </w:t>
            </w:r>
          </w:p>
        </w:tc>
        <w:tc>
          <w:tcPr>
            <w:tcW w:w="2310" w:type="dxa"/>
            <w:tcBorders>
              <w:top w:val="single" w:sz="4" w:space="0" w:color="000000"/>
              <w:left w:val="single" w:sz="4" w:space="0" w:color="000000"/>
              <w:bottom w:val="single" w:sz="4" w:space="0" w:color="000000"/>
              <w:right w:val="single" w:sz="4" w:space="0" w:color="000000"/>
            </w:tcBorders>
            <w:hideMark/>
          </w:tcPr>
          <w:p w14:paraId="0BF1BDC0" w14:textId="1900C100" w:rsidR="00830CE9" w:rsidRDefault="00830CE9" w:rsidP="00830CE9">
            <w:pPr>
              <w:spacing w:line="256" w:lineRule="auto"/>
              <w:ind w:left="2"/>
              <w:jc w:val="center"/>
            </w:pPr>
            <w:r>
              <w:rPr>
                <w:b/>
              </w:rPr>
              <w:t>Husband_education</w:t>
            </w:r>
          </w:p>
        </w:tc>
        <w:tc>
          <w:tcPr>
            <w:tcW w:w="837" w:type="dxa"/>
            <w:tcBorders>
              <w:top w:val="single" w:sz="4" w:space="0" w:color="000000"/>
              <w:left w:val="single" w:sz="4" w:space="0" w:color="000000"/>
              <w:bottom w:val="single" w:sz="4" w:space="0" w:color="000000"/>
              <w:right w:val="single" w:sz="4" w:space="0" w:color="000000"/>
            </w:tcBorders>
            <w:hideMark/>
          </w:tcPr>
          <w:p w14:paraId="54092A78" w14:textId="77777777" w:rsidR="00830CE9" w:rsidRDefault="00830CE9">
            <w:pPr>
              <w:spacing w:line="256" w:lineRule="auto"/>
              <w:ind w:left="2"/>
            </w:pPr>
            <w:r>
              <w:rPr>
                <w:b/>
              </w:rPr>
              <w:t xml:space="preserve">Codes </w:t>
            </w:r>
          </w:p>
        </w:tc>
        <w:tc>
          <w:tcPr>
            <w:tcW w:w="231" w:type="dxa"/>
            <w:vMerge w:val="restart"/>
            <w:tcBorders>
              <w:top w:val="nil"/>
              <w:left w:val="single" w:sz="4" w:space="0" w:color="000000"/>
              <w:bottom w:val="nil"/>
              <w:right w:val="single" w:sz="4" w:space="0" w:color="000000"/>
            </w:tcBorders>
            <w:hideMark/>
          </w:tcPr>
          <w:p w14:paraId="7EAF0E83" w14:textId="77777777" w:rsidR="00830CE9" w:rsidRDefault="00830CE9">
            <w:pPr>
              <w:spacing w:after="29" w:line="256" w:lineRule="auto"/>
              <w:ind w:right="26"/>
              <w:jc w:val="center"/>
            </w:pPr>
            <w:r>
              <w:rPr>
                <w:b/>
              </w:rPr>
              <w:t xml:space="preserve"> </w:t>
            </w:r>
          </w:p>
          <w:p w14:paraId="1CCCBE63" w14:textId="77777777" w:rsidR="00830CE9" w:rsidRDefault="00830CE9">
            <w:pPr>
              <w:spacing w:after="31" w:line="256" w:lineRule="auto"/>
              <w:ind w:left="31"/>
              <w:jc w:val="center"/>
            </w:pPr>
            <w:r>
              <w:t xml:space="preserve"> </w:t>
            </w:r>
          </w:p>
          <w:p w14:paraId="75B0AD1C" w14:textId="77777777" w:rsidR="00830CE9" w:rsidRDefault="00830CE9">
            <w:pPr>
              <w:spacing w:after="31" w:line="256" w:lineRule="auto"/>
              <w:ind w:left="31"/>
              <w:jc w:val="center"/>
            </w:pPr>
            <w:r>
              <w:t xml:space="preserve"> </w:t>
            </w:r>
          </w:p>
          <w:p w14:paraId="15EE0083" w14:textId="77777777" w:rsidR="00830CE9" w:rsidRDefault="00830CE9">
            <w:pPr>
              <w:spacing w:line="256" w:lineRule="auto"/>
              <w:ind w:left="31"/>
              <w:jc w:val="center"/>
            </w:pPr>
            <w:r>
              <w:t xml:space="preserve"> </w:t>
            </w:r>
          </w:p>
        </w:tc>
        <w:tc>
          <w:tcPr>
            <w:tcW w:w="2943" w:type="dxa"/>
            <w:tcBorders>
              <w:top w:val="single" w:sz="4" w:space="0" w:color="000000"/>
              <w:left w:val="single" w:sz="4" w:space="0" w:color="000000"/>
              <w:bottom w:val="single" w:sz="4" w:space="0" w:color="000000"/>
              <w:right w:val="single" w:sz="4" w:space="0" w:color="000000"/>
            </w:tcBorders>
            <w:hideMark/>
          </w:tcPr>
          <w:p w14:paraId="66966672" w14:textId="77777777" w:rsidR="00830CE9" w:rsidRDefault="00830CE9">
            <w:pPr>
              <w:spacing w:line="256" w:lineRule="auto"/>
            </w:pPr>
            <w:r>
              <w:rPr>
                <w:b/>
              </w:rPr>
              <w:t xml:space="preserve">Standard_of_living_index </w:t>
            </w:r>
          </w:p>
        </w:tc>
        <w:tc>
          <w:tcPr>
            <w:tcW w:w="837" w:type="dxa"/>
            <w:tcBorders>
              <w:top w:val="single" w:sz="4" w:space="0" w:color="000000"/>
              <w:left w:val="single" w:sz="4" w:space="0" w:color="000000"/>
              <w:bottom w:val="single" w:sz="4" w:space="0" w:color="000000"/>
              <w:right w:val="single" w:sz="4" w:space="0" w:color="000000"/>
            </w:tcBorders>
            <w:hideMark/>
          </w:tcPr>
          <w:p w14:paraId="32E520D8" w14:textId="77777777" w:rsidR="00830CE9" w:rsidRDefault="00830CE9">
            <w:pPr>
              <w:spacing w:line="256" w:lineRule="auto"/>
            </w:pPr>
            <w:r>
              <w:rPr>
                <w:b/>
              </w:rPr>
              <w:t xml:space="preserve">Codes </w:t>
            </w:r>
          </w:p>
        </w:tc>
      </w:tr>
      <w:tr w:rsidR="00830CE9" w14:paraId="3172E649" w14:textId="77777777" w:rsidTr="00830CE9">
        <w:trPr>
          <w:trHeight w:val="320"/>
          <w:jc w:val="center"/>
        </w:trPr>
        <w:tc>
          <w:tcPr>
            <w:tcW w:w="2049" w:type="dxa"/>
            <w:tcBorders>
              <w:top w:val="single" w:sz="4" w:space="0" w:color="000000"/>
              <w:left w:val="single" w:sz="4" w:space="0" w:color="000000"/>
              <w:bottom w:val="single" w:sz="4" w:space="0" w:color="000000"/>
              <w:right w:val="single" w:sz="4" w:space="0" w:color="000000"/>
            </w:tcBorders>
            <w:hideMark/>
          </w:tcPr>
          <w:p w14:paraId="2FBDDBFA" w14:textId="77777777" w:rsidR="00830CE9" w:rsidRDefault="00830CE9">
            <w:pPr>
              <w:spacing w:line="256" w:lineRule="auto"/>
              <w:ind w:left="2"/>
            </w:pPr>
            <w:r>
              <w:t xml:space="preserve">Primary </w:t>
            </w:r>
          </w:p>
        </w:tc>
        <w:tc>
          <w:tcPr>
            <w:tcW w:w="837" w:type="dxa"/>
            <w:tcBorders>
              <w:top w:val="single" w:sz="4" w:space="0" w:color="000000"/>
              <w:left w:val="single" w:sz="4" w:space="0" w:color="000000"/>
              <w:bottom w:val="single" w:sz="4" w:space="0" w:color="000000"/>
              <w:right w:val="single" w:sz="4" w:space="0" w:color="000000"/>
            </w:tcBorders>
            <w:hideMark/>
          </w:tcPr>
          <w:p w14:paraId="21ACC630" w14:textId="77777777" w:rsidR="00830CE9" w:rsidRDefault="00830CE9">
            <w:pPr>
              <w:spacing w:line="256" w:lineRule="auto"/>
              <w:ind w:right="51"/>
              <w:jc w:val="right"/>
            </w:pPr>
            <w:r>
              <w:t xml:space="preserve">2 </w:t>
            </w:r>
          </w:p>
        </w:tc>
        <w:tc>
          <w:tcPr>
            <w:tcW w:w="0" w:type="auto"/>
            <w:vMerge/>
            <w:tcBorders>
              <w:top w:val="nil"/>
              <w:left w:val="single" w:sz="4" w:space="0" w:color="000000"/>
              <w:bottom w:val="nil"/>
              <w:right w:val="single" w:sz="4" w:space="0" w:color="000000"/>
            </w:tcBorders>
            <w:vAlign w:val="center"/>
            <w:hideMark/>
          </w:tcPr>
          <w:p w14:paraId="7C3BD409" w14:textId="77777777" w:rsidR="00830CE9" w:rsidRDefault="00830CE9">
            <w:pPr>
              <w:rPr>
                <w:rFonts w:ascii="Calibri" w:eastAsia="Calibri" w:hAnsi="Calibri" w:cs="Calibri"/>
                <w:color w:val="000000"/>
                <w:sz w:val="22"/>
              </w:rPr>
            </w:pPr>
          </w:p>
        </w:tc>
        <w:tc>
          <w:tcPr>
            <w:tcW w:w="2310" w:type="dxa"/>
            <w:tcBorders>
              <w:top w:val="single" w:sz="4" w:space="0" w:color="000000"/>
              <w:left w:val="single" w:sz="4" w:space="0" w:color="000000"/>
              <w:bottom w:val="single" w:sz="4" w:space="0" w:color="000000"/>
              <w:right w:val="single" w:sz="4" w:space="0" w:color="000000"/>
            </w:tcBorders>
            <w:hideMark/>
          </w:tcPr>
          <w:p w14:paraId="1E424ABE" w14:textId="77777777" w:rsidR="00830CE9" w:rsidRDefault="00830CE9">
            <w:pPr>
              <w:spacing w:line="256" w:lineRule="auto"/>
              <w:ind w:left="2"/>
            </w:pPr>
            <w:r>
              <w:t xml:space="preserve">Primary </w:t>
            </w:r>
          </w:p>
        </w:tc>
        <w:tc>
          <w:tcPr>
            <w:tcW w:w="837" w:type="dxa"/>
            <w:tcBorders>
              <w:top w:val="single" w:sz="4" w:space="0" w:color="000000"/>
              <w:left w:val="single" w:sz="4" w:space="0" w:color="000000"/>
              <w:bottom w:val="single" w:sz="4" w:space="0" w:color="000000"/>
              <w:right w:val="single" w:sz="4" w:space="0" w:color="000000"/>
            </w:tcBorders>
            <w:hideMark/>
          </w:tcPr>
          <w:p w14:paraId="703A1D08" w14:textId="77777777" w:rsidR="00830CE9" w:rsidRDefault="00830CE9">
            <w:pPr>
              <w:spacing w:line="256" w:lineRule="auto"/>
              <w:ind w:right="48"/>
              <w:jc w:val="right"/>
            </w:pPr>
            <w:r>
              <w:t xml:space="preserve">2 </w:t>
            </w:r>
          </w:p>
        </w:tc>
        <w:tc>
          <w:tcPr>
            <w:tcW w:w="0" w:type="auto"/>
            <w:vMerge/>
            <w:tcBorders>
              <w:top w:val="nil"/>
              <w:left w:val="single" w:sz="4" w:space="0" w:color="000000"/>
              <w:bottom w:val="nil"/>
              <w:right w:val="single" w:sz="4" w:space="0" w:color="000000"/>
            </w:tcBorders>
            <w:vAlign w:val="center"/>
            <w:hideMark/>
          </w:tcPr>
          <w:p w14:paraId="0078BD16" w14:textId="77777777" w:rsidR="00830CE9" w:rsidRDefault="00830CE9">
            <w:pPr>
              <w:rPr>
                <w:rFonts w:ascii="Calibri" w:eastAsia="Calibri" w:hAnsi="Calibri" w:cs="Calibri"/>
                <w:color w:val="000000"/>
                <w:sz w:val="22"/>
              </w:rPr>
            </w:pPr>
          </w:p>
        </w:tc>
        <w:tc>
          <w:tcPr>
            <w:tcW w:w="2943" w:type="dxa"/>
            <w:tcBorders>
              <w:top w:val="single" w:sz="4" w:space="0" w:color="000000"/>
              <w:left w:val="single" w:sz="4" w:space="0" w:color="000000"/>
              <w:bottom w:val="single" w:sz="4" w:space="0" w:color="000000"/>
              <w:right w:val="single" w:sz="4" w:space="0" w:color="000000"/>
            </w:tcBorders>
            <w:hideMark/>
          </w:tcPr>
          <w:p w14:paraId="32FAAE2A" w14:textId="77777777" w:rsidR="00830CE9" w:rsidRDefault="00830CE9">
            <w:pPr>
              <w:spacing w:line="256" w:lineRule="auto"/>
            </w:pPr>
            <w:r>
              <w:t xml:space="preserve">Primary </w:t>
            </w:r>
          </w:p>
        </w:tc>
        <w:tc>
          <w:tcPr>
            <w:tcW w:w="837" w:type="dxa"/>
            <w:tcBorders>
              <w:top w:val="single" w:sz="4" w:space="0" w:color="000000"/>
              <w:left w:val="single" w:sz="4" w:space="0" w:color="000000"/>
              <w:bottom w:val="single" w:sz="4" w:space="0" w:color="000000"/>
              <w:right w:val="single" w:sz="4" w:space="0" w:color="000000"/>
            </w:tcBorders>
            <w:hideMark/>
          </w:tcPr>
          <w:p w14:paraId="55F84B70" w14:textId="77777777" w:rsidR="00830CE9" w:rsidRDefault="00830CE9">
            <w:pPr>
              <w:spacing w:line="256" w:lineRule="auto"/>
              <w:ind w:right="51"/>
              <w:jc w:val="right"/>
            </w:pPr>
            <w:r>
              <w:t xml:space="preserve">2 </w:t>
            </w:r>
          </w:p>
        </w:tc>
      </w:tr>
      <w:tr w:rsidR="00830CE9" w14:paraId="1F5F46AF" w14:textId="77777777" w:rsidTr="00830CE9">
        <w:trPr>
          <w:trHeight w:val="322"/>
          <w:jc w:val="center"/>
        </w:trPr>
        <w:tc>
          <w:tcPr>
            <w:tcW w:w="2049" w:type="dxa"/>
            <w:tcBorders>
              <w:top w:val="single" w:sz="4" w:space="0" w:color="000000"/>
              <w:left w:val="single" w:sz="4" w:space="0" w:color="000000"/>
              <w:bottom w:val="single" w:sz="4" w:space="0" w:color="000000"/>
              <w:right w:val="single" w:sz="4" w:space="0" w:color="000000"/>
            </w:tcBorders>
            <w:hideMark/>
          </w:tcPr>
          <w:p w14:paraId="1FF9518B" w14:textId="77777777" w:rsidR="00830CE9" w:rsidRDefault="00830CE9">
            <w:pPr>
              <w:spacing w:line="256" w:lineRule="auto"/>
              <w:ind w:left="2"/>
            </w:pPr>
            <w:r>
              <w:t xml:space="preserve">Secondary </w:t>
            </w:r>
          </w:p>
        </w:tc>
        <w:tc>
          <w:tcPr>
            <w:tcW w:w="837" w:type="dxa"/>
            <w:tcBorders>
              <w:top w:val="single" w:sz="4" w:space="0" w:color="000000"/>
              <w:left w:val="single" w:sz="4" w:space="0" w:color="000000"/>
              <w:bottom w:val="single" w:sz="4" w:space="0" w:color="000000"/>
              <w:right w:val="single" w:sz="4" w:space="0" w:color="000000"/>
            </w:tcBorders>
            <w:hideMark/>
          </w:tcPr>
          <w:p w14:paraId="3AB9FEDD" w14:textId="77777777" w:rsidR="00830CE9" w:rsidRDefault="00830CE9">
            <w:pPr>
              <w:spacing w:line="256" w:lineRule="auto"/>
              <w:ind w:right="51"/>
              <w:jc w:val="right"/>
            </w:pPr>
            <w:r>
              <w:t xml:space="preserve">3 </w:t>
            </w:r>
          </w:p>
        </w:tc>
        <w:tc>
          <w:tcPr>
            <w:tcW w:w="0" w:type="auto"/>
            <w:vMerge/>
            <w:tcBorders>
              <w:top w:val="nil"/>
              <w:left w:val="single" w:sz="4" w:space="0" w:color="000000"/>
              <w:bottom w:val="nil"/>
              <w:right w:val="single" w:sz="4" w:space="0" w:color="000000"/>
            </w:tcBorders>
            <w:vAlign w:val="center"/>
            <w:hideMark/>
          </w:tcPr>
          <w:p w14:paraId="0C733510" w14:textId="77777777" w:rsidR="00830CE9" w:rsidRDefault="00830CE9">
            <w:pPr>
              <w:rPr>
                <w:rFonts w:ascii="Calibri" w:eastAsia="Calibri" w:hAnsi="Calibri" w:cs="Calibri"/>
                <w:color w:val="000000"/>
                <w:sz w:val="22"/>
              </w:rPr>
            </w:pPr>
          </w:p>
        </w:tc>
        <w:tc>
          <w:tcPr>
            <w:tcW w:w="2310" w:type="dxa"/>
            <w:tcBorders>
              <w:top w:val="single" w:sz="4" w:space="0" w:color="000000"/>
              <w:left w:val="single" w:sz="4" w:space="0" w:color="000000"/>
              <w:bottom w:val="single" w:sz="4" w:space="0" w:color="000000"/>
              <w:right w:val="single" w:sz="4" w:space="0" w:color="000000"/>
            </w:tcBorders>
            <w:hideMark/>
          </w:tcPr>
          <w:p w14:paraId="3AC752F2" w14:textId="77777777" w:rsidR="00830CE9" w:rsidRDefault="00830CE9">
            <w:pPr>
              <w:spacing w:line="256" w:lineRule="auto"/>
              <w:ind w:left="2"/>
            </w:pPr>
            <w:r>
              <w:t xml:space="preserve">Secondary </w:t>
            </w:r>
          </w:p>
        </w:tc>
        <w:tc>
          <w:tcPr>
            <w:tcW w:w="837" w:type="dxa"/>
            <w:tcBorders>
              <w:top w:val="single" w:sz="4" w:space="0" w:color="000000"/>
              <w:left w:val="single" w:sz="4" w:space="0" w:color="000000"/>
              <w:bottom w:val="single" w:sz="4" w:space="0" w:color="000000"/>
              <w:right w:val="single" w:sz="4" w:space="0" w:color="000000"/>
            </w:tcBorders>
            <w:hideMark/>
          </w:tcPr>
          <w:p w14:paraId="0BC5E73B" w14:textId="77777777" w:rsidR="00830CE9" w:rsidRDefault="00830CE9">
            <w:pPr>
              <w:spacing w:line="256" w:lineRule="auto"/>
              <w:ind w:right="48"/>
              <w:jc w:val="right"/>
            </w:pPr>
            <w:r>
              <w:t xml:space="preserve">3 </w:t>
            </w:r>
          </w:p>
        </w:tc>
        <w:tc>
          <w:tcPr>
            <w:tcW w:w="0" w:type="auto"/>
            <w:vMerge/>
            <w:tcBorders>
              <w:top w:val="nil"/>
              <w:left w:val="single" w:sz="4" w:space="0" w:color="000000"/>
              <w:bottom w:val="nil"/>
              <w:right w:val="single" w:sz="4" w:space="0" w:color="000000"/>
            </w:tcBorders>
            <w:vAlign w:val="center"/>
            <w:hideMark/>
          </w:tcPr>
          <w:p w14:paraId="424489B1" w14:textId="77777777" w:rsidR="00830CE9" w:rsidRDefault="00830CE9">
            <w:pPr>
              <w:rPr>
                <w:rFonts w:ascii="Calibri" w:eastAsia="Calibri" w:hAnsi="Calibri" w:cs="Calibri"/>
                <w:color w:val="000000"/>
                <w:sz w:val="22"/>
              </w:rPr>
            </w:pPr>
          </w:p>
        </w:tc>
        <w:tc>
          <w:tcPr>
            <w:tcW w:w="2943" w:type="dxa"/>
            <w:tcBorders>
              <w:top w:val="single" w:sz="4" w:space="0" w:color="000000"/>
              <w:left w:val="single" w:sz="4" w:space="0" w:color="000000"/>
              <w:bottom w:val="single" w:sz="4" w:space="0" w:color="000000"/>
              <w:right w:val="single" w:sz="4" w:space="0" w:color="000000"/>
            </w:tcBorders>
            <w:hideMark/>
          </w:tcPr>
          <w:p w14:paraId="5A631B2C" w14:textId="77777777" w:rsidR="00830CE9" w:rsidRDefault="00830CE9">
            <w:pPr>
              <w:spacing w:line="256" w:lineRule="auto"/>
            </w:pPr>
            <w:r>
              <w:t xml:space="preserve">Secondary </w:t>
            </w:r>
          </w:p>
        </w:tc>
        <w:tc>
          <w:tcPr>
            <w:tcW w:w="837" w:type="dxa"/>
            <w:tcBorders>
              <w:top w:val="single" w:sz="4" w:space="0" w:color="000000"/>
              <w:left w:val="single" w:sz="4" w:space="0" w:color="000000"/>
              <w:bottom w:val="single" w:sz="4" w:space="0" w:color="000000"/>
              <w:right w:val="single" w:sz="4" w:space="0" w:color="000000"/>
            </w:tcBorders>
            <w:hideMark/>
          </w:tcPr>
          <w:p w14:paraId="271658F4" w14:textId="77777777" w:rsidR="00830CE9" w:rsidRDefault="00830CE9">
            <w:pPr>
              <w:spacing w:line="256" w:lineRule="auto"/>
              <w:ind w:right="51"/>
              <w:jc w:val="right"/>
            </w:pPr>
            <w:r>
              <w:t xml:space="preserve">3 </w:t>
            </w:r>
          </w:p>
        </w:tc>
      </w:tr>
      <w:tr w:rsidR="00830CE9" w14:paraId="6D962101" w14:textId="77777777" w:rsidTr="00830CE9">
        <w:trPr>
          <w:trHeight w:val="322"/>
          <w:jc w:val="center"/>
        </w:trPr>
        <w:tc>
          <w:tcPr>
            <w:tcW w:w="2049" w:type="dxa"/>
            <w:tcBorders>
              <w:top w:val="single" w:sz="4" w:space="0" w:color="000000"/>
              <w:left w:val="single" w:sz="4" w:space="0" w:color="000000"/>
              <w:bottom w:val="single" w:sz="4" w:space="0" w:color="000000"/>
              <w:right w:val="single" w:sz="4" w:space="0" w:color="000000"/>
            </w:tcBorders>
            <w:hideMark/>
          </w:tcPr>
          <w:p w14:paraId="25276A56" w14:textId="77777777" w:rsidR="00830CE9" w:rsidRDefault="00830CE9">
            <w:pPr>
              <w:spacing w:line="256" w:lineRule="auto"/>
              <w:ind w:left="2"/>
            </w:pPr>
            <w:r>
              <w:t xml:space="preserve">Tertiary </w:t>
            </w:r>
          </w:p>
        </w:tc>
        <w:tc>
          <w:tcPr>
            <w:tcW w:w="837" w:type="dxa"/>
            <w:tcBorders>
              <w:top w:val="single" w:sz="4" w:space="0" w:color="000000"/>
              <w:left w:val="single" w:sz="4" w:space="0" w:color="000000"/>
              <w:bottom w:val="single" w:sz="4" w:space="0" w:color="000000"/>
              <w:right w:val="single" w:sz="4" w:space="0" w:color="000000"/>
            </w:tcBorders>
            <w:hideMark/>
          </w:tcPr>
          <w:p w14:paraId="74273902" w14:textId="77777777" w:rsidR="00830CE9" w:rsidRDefault="00830CE9">
            <w:pPr>
              <w:spacing w:line="256" w:lineRule="auto"/>
              <w:ind w:right="51"/>
              <w:jc w:val="right"/>
            </w:pPr>
            <w:r>
              <w:t xml:space="preserve">4 </w:t>
            </w:r>
          </w:p>
        </w:tc>
        <w:tc>
          <w:tcPr>
            <w:tcW w:w="0" w:type="auto"/>
            <w:vMerge/>
            <w:tcBorders>
              <w:top w:val="nil"/>
              <w:left w:val="single" w:sz="4" w:space="0" w:color="000000"/>
              <w:bottom w:val="nil"/>
              <w:right w:val="single" w:sz="4" w:space="0" w:color="000000"/>
            </w:tcBorders>
            <w:vAlign w:val="center"/>
            <w:hideMark/>
          </w:tcPr>
          <w:p w14:paraId="1FC304C7" w14:textId="77777777" w:rsidR="00830CE9" w:rsidRDefault="00830CE9">
            <w:pPr>
              <w:rPr>
                <w:rFonts w:ascii="Calibri" w:eastAsia="Calibri" w:hAnsi="Calibri" w:cs="Calibri"/>
                <w:color w:val="000000"/>
                <w:sz w:val="22"/>
              </w:rPr>
            </w:pPr>
          </w:p>
        </w:tc>
        <w:tc>
          <w:tcPr>
            <w:tcW w:w="2310" w:type="dxa"/>
            <w:tcBorders>
              <w:top w:val="single" w:sz="4" w:space="0" w:color="000000"/>
              <w:left w:val="single" w:sz="4" w:space="0" w:color="000000"/>
              <w:bottom w:val="single" w:sz="4" w:space="0" w:color="000000"/>
              <w:right w:val="single" w:sz="4" w:space="0" w:color="000000"/>
            </w:tcBorders>
            <w:hideMark/>
          </w:tcPr>
          <w:p w14:paraId="179B144C" w14:textId="77777777" w:rsidR="00830CE9" w:rsidRDefault="00830CE9">
            <w:pPr>
              <w:spacing w:line="256" w:lineRule="auto"/>
              <w:ind w:left="2"/>
            </w:pPr>
            <w:r>
              <w:t xml:space="preserve">Tertiary </w:t>
            </w:r>
          </w:p>
        </w:tc>
        <w:tc>
          <w:tcPr>
            <w:tcW w:w="837" w:type="dxa"/>
            <w:tcBorders>
              <w:top w:val="single" w:sz="4" w:space="0" w:color="000000"/>
              <w:left w:val="single" w:sz="4" w:space="0" w:color="000000"/>
              <w:bottom w:val="single" w:sz="4" w:space="0" w:color="000000"/>
              <w:right w:val="single" w:sz="4" w:space="0" w:color="000000"/>
            </w:tcBorders>
            <w:hideMark/>
          </w:tcPr>
          <w:p w14:paraId="33665E75" w14:textId="77777777" w:rsidR="00830CE9" w:rsidRDefault="00830CE9">
            <w:pPr>
              <w:spacing w:line="256" w:lineRule="auto"/>
              <w:ind w:right="48"/>
              <w:jc w:val="right"/>
            </w:pPr>
            <w:r>
              <w:t xml:space="preserve">4 </w:t>
            </w:r>
          </w:p>
        </w:tc>
        <w:tc>
          <w:tcPr>
            <w:tcW w:w="0" w:type="auto"/>
            <w:vMerge/>
            <w:tcBorders>
              <w:top w:val="nil"/>
              <w:left w:val="single" w:sz="4" w:space="0" w:color="000000"/>
              <w:bottom w:val="nil"/>
              <w:right w:val="single" w:sz="4" w:space="0" w:color="000000"/>
            </w:tcBorders>
            <w:vAlign w:val="center"/>
            <w:hideMark/>
          </w:tcPr>
          <w:p w14:paraId="794286D7" w14:textId="77777777" w:rsidR="00830CE9" w:rsidRDefault="00830CE9">
            <w:pPr>
              <w:rPr>
                <w:rFonts w:ascii="Calibri" w:eastAsia="Calibri" w:hAnsi="Calibri" w:cs="Calibri"/>
                <w:color w:val="000000"/>
                <w:sz w:val="22"/>
              </w:rPr>
            </w:pPr>
          </w:p>
        </w:tc>
        <w:tc>
          <w:tcPr>
            <w:tcW w:w="2943" w:type="dxa"/>
            <w:tcBorders>
              <w:top w:val="single" w:sz="4" w:space="0" w:color="000000"/>
              <w:left w:val="single" w:sz="4" w:space="0" w:color="000000"/>
              <w:bottom w:val="single" w:sz="4" w:space="0" w:color="000000"/>
              <w:right w:val="single" w:sz="4" w:space="0" w:color="000000"/>
            </w:tcBorders>
            <w:hideMark/>
          </w:tcPr>
          <w:p w14:paraId="083BEC3B" w14:textId="77777777" w:rsidR="00830CE9" w:rsidRDefault="00830CE9">
            <w:pPr>
              <w:spacing w:line="256" w:lineRule="auto"/>
            </w:pPr>
            <w:r>
              <w:t xml:space="preserve">Tertiary </w:t>
            </w:r>
          </w:p>
        </w:tc>
        <w:tc>
          <w:tcPr>
            <w:tcW w:w="837" w:type="dxa"/>
            <w:tcBorders>
              <w:top w:val="single" w:sz="4" w:space="0" w:color="000000"/>
              <w:left w:val="single" w:sz="4" w:space="0" w:color="000000"/>
              <w:bottom w:val="single" w:sz="4" w:space="0" w:color="000000"/>
              <w:right w:val="single" w:sz="4" w:space="0" w:color="000000"/>
            </w:tcBorders>
            <w:hideMark/>
          </w:tcPr>
          <w:p w14:paraId="7DE24C4D" w14:textId="77777777" w:rsidR="00830CE9" w:rsidRDefault="00830CE9">
            <w:pPr>
              <w:spacing w:line="256" w:lineRule="auto"/>
              <w:ind w:right="51"/>
              <w:jc w:val="right"/>
            </w:pPr>
            <w:r>
              <w:t xml:space="preserve">4 </w:t>
            </w:r>
          </w:p>
        </w:tc>
      </w:tr>
      <w:tr w:rsidR="00830CE9" w14:paraId="76C9649A" w14:textId="77777777" w:rsidTr="00830CE9">
        <w:trPr>
          <w:trHeight w:val="322"/>
          <w:jc w:val="center"/>
        </w:trPr>
        <w:tc>
          <w:tcPr>
            <w:tcW w:w="2049" w:type="dxa"/>
            <w:tcBorders>
              <w:top w:val="single" w:sz="4" w:space="0" w:color="000000"/>
              <w:left w:val="single" w:sz="4" w:space="0" w:color="000000"/>
              <w:bottom w:val="single" w:sz="4" w:space="0" w:color="000000"/>
              <w:right w:val="single" w:sz="4" w:space="0" w:color="000000"/>
            </w:tcBorders>
            <w:hideMark/>
          </w:tcPr>
          <w:p w14:paraId="337D0718" w14:textId="77777777" w:rsidR="00830CE9" w:rsidRDefault="00830CE9">
            <w:pPr>
              <w:spacing w:line="256" w:lineRule="auto"/>
              <w:ind w:left="2"/>
            </w:pPr>
            <w:r>
              <w:t xml:space="preserve">Uneducated </w:t>
            </w:r>
          </w:p>
        </w:tc>
        <w:tc>
          <w:tcPr>
            <w:tcW w:w="837" w:type="dxa"/>
            <w:tcBorders>
              <w:top w:val="single" w:sz="4" w:space="0" w:color="000000"/>
              <w:left w:val="single" w:sz="4" w:space="0" w:color="000000"/>
              <w:bottom w:val="single" w:sz="4" w:space="0" w:color="000000"/>
              <w:right w:val="single" w:sz="4" w:space="0" w:color="000000"/>
            </w:tcBorders>
            <w:hideMark/>
          </w:tcPr>
          <w:p w14:paraId="5E85F491" w14:textId="77777777" w:rsidR="00830CE9" w:rsidRDefault="00830CE9">
            <w:pPr>
              <w:spacing w:line="256" w:lineRule="auto"/>
              <w:ind w:right="51"/>
              <w:jc w:val="right"/>
            </w:pPr>
            <w:r>
              <w:t xml:space="preserve">1 </w:t>
            </w:r>
          </w:p>
        </w:tc>
        <w:tc>
          <w:tcPr>
            <w:tcW w:w="0" w:type="auto"/>
            <w:vMerge/>
            <w:tcBorders>
              <w:top w:val="nil"/>
              <w:left w:val="single" w:sz="4" w:space="0" w:color="000000"/>
              <w:bottom w:val="nil"/>
              <w:right w:val="single" w:sz="4" w:space="0" w:color="000000"/>
            </w:tcBorders>
            <w:vAlign w:val="center"/>
            <w:hideMark/>
          </w:tcPr>
          <w:p w14:paraId="54043824" w14:textId="77777777" w:rsidR="00830CE9" w:rsidRDefault="00830CE9">
            <w:pPr>
              <w:rPr>
                <w:rFonts w:ascii="Calibri" w:eastAsia="Calibri" w:hAnsi="Calibri" w:cs="Calibri"/>
                <w:color w:val="000000"/>
                <w:sz w:val="22"/>
              </w:rPr>
            </w:pPr>
          </w:p>
        </w:tc>
        <w:tc>
          <w:tcPr>
            <w:tcW w:w="2310" w:type="dxa"/>
            <w:tcBorders>
              <w:top w:val="single" w:sz="4" w:space="0" w:color="000000"/>
              <w:left w:val="single" w:sz="4" w:space="0" w:color="000000"/>
              <w:bottom w:val="single" w:sz="4" w:space="0" w:color="000000"/>
              <w:right w:val="single" w:sz="4" w:space="0" w:color="000000"/>
            </w:tcBorders>
            <w:hideMark/>
          </w:tcPr>
          <w:p w14:paraId="40EA9246" w14:textId="77777777" w:rsidR="00830CE9" w:rsidRDefault="00830CE9">
            <w:pPr>
              <w:spacing w:line="256" w:lineRule="auto"/>
              <w:ind w:left="2"/>
            </w:pPr>
            <w:r>
              <w:t xml:space="preserve">Uneducated </w:t>
            </w:r>
          </w:p>
        </w:tc>
        <w:tc>
          <w:tcPr>
            <w:tcW w:w="837" w:type="dxa"/>
            <w:tcBorders>
              <w:top w:val="single" w:sz="4" w:space="0" w:color="000000"/>
              <w:left w:val="single" w:sz="4" w:space="0" w:color="000000"/>
              <w:bottom w:val="single" w:sz="4" w:space="0" w:color="000000"/>
              <w:right w:val="single" w:sz="4" w:space="0" w:color="000000"/>
            </w:tcBorders>
            <w:hideMark/>
          </w:tcPr>
          <w:p w14:paraId="01FA4F11" w14:textId="77777777" w:rsidR="00830CE9" w:rsidRDefault="00830CE9">
            <w:pPr>
              <w:spacing w:line="256" w:lineRule="auto"/>
              <w:ind w:right="48"/>
              <w:jc w:val="right"/>
            </w:pPr>
            <w:r>
              <w:t xml:space="preserve">1 </w:t>
            </w:r>
          </w:p>
        </w:tc>
        <w:tc>
          <w:tcPr>
            <w:tcW w:w="0" w:type="auto"/>
            <w:vMerge/>
            <w:tcBorders>
              <w:top w:val="nil"/>
              <w:left w:val="single" w:sz="4" w:space="0" w:color="000000"/>
              <w:bottom w:val="nil"/>
              <w:right w:val="single" w:sz="4" w:space="0" w:color="000000"/>
            </w:tcBorders>
            <w:vAlign w:val="center"/>
            <w:hideMark/>
          </w:tcPr>
          <w:p w14:paraId="7AB7E529" w14:textId="77777777" w:rsidR="00830CE9" w:rsidRDefault="00830CE9">
            <w:pPr>
              <w:rPr>
                <w:rFonts w:ascii="Calibri" w:eastAsia="Calibri" w:hAnsi="Calibri" w:cs="Calibri"/>
                <w:color w:val="000000"/>
                <w:sz w:val="22"/>
              </w:rPr>
            </w:pPr>
          </w:p>
        </w:tc>
        <w:tc>
          <w:tcPr>
            <w:tcW w:w="2943" w:type="dxa"/>
            <w:tcBorders>
              <w:top w:val="single" w:sz="4" w:space="0" w:color="000000"/>
              <w:left w:val="single" w:sz="4" w:space="0" w:color="000000"/>
              <w:bottom w:val="single" w:sz="4" w:space="0" w:color="000000"/>
              <w:right w:val="single" w:sz="4" w:space="0" w:color="000000"/>
            </w:tcBorders>
            <w:hideMark/>
          </w:tcPr>
          <w:p w14:paraId="7BDF599E" w14:textId="77777777" w:rsidR="00830CE9" w:rsidRDefault="00830CE9">
            <w:pPr>
              <w:spacing w:line="256" w:lineRule="auto"/>
            </w:pPr>
            <w:r>
              <w:t xml:space="preserve">Uneducated </w:t>
            </w:r>
          </w:p>
        </w:tc>
        <w:tc>
          <w:tcPr>
            <w:tcW w:w="837" w:type="dxa"/>
            <w:tcBorders>
              <w:top w:val="single" w:sz="4" w:space="0" w:color="000000"/>
              <w:left w:val="single" w:sz="4" w:space="0" w:color="000000"/>
              <w:bottom w:val="single" w:sz="4" w:space="0" w:color="000000"/>
              <w:right w:val="single" w:sz="4" w:space="0" w:color="000000"/>
            </w:tcBorders>
            <w:hideMark/>
          </w:tcPr>
          <w:p w14:paraId="427DFFC1" w14:textId="77777777" w:rsidR="00830CE9" w:rsidRDefault="00830CE9">
            <w:pPr>
              <w:spacing w:line="256" w:lineRule="auto"/>
              <w:ind w:right="51"/>
              <w:jc w:val="right"/>
            </w:pPr>
            <w:r>
              <w:t xml:space="preserve">1 </w:t>
            </w:r>
          </w:p>
        </w:tc>
      </w:tr>
    </w:tbl>
    <w:p w14:paraId="272571D1" w14:textId="77777777" w:rsidR="00830CE9" w:rsidRDefault="00830CE9" w:rsidP="00830CE9">
      <w:pPr>
        <w:spacing w:after="35" w:line="256" w:lineRule="auto"/>
        <w:ind w:left="1793"/>
        <w:rPr>
          <w:rFonts w:ascii="Calibri" w:eastAsia="Calibri" w:hAnsi="Calibri" w:cs="Calibri"/>
          <w:color w:val="000000"/>
          <w:kern w:val="2"/>
          <w:sz w:val="22"/>
          <w14:ligatures w14:val="standardContextual"/>
        </w:rPr>
      </w:pPr>
      <w:r>
        <w:t xml:space="preserve"> </w:t>
      </w: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p>
    <w:p w14:paraId="628C1ACB" w14:textId="77777777" w:rsidR="00830CE9" w:rsidRDefault="00830CE9" w:rsidP="00830CE9">
      <w:pPr>
        <w:spacing w:line="256" w:lineRule="auto"/>
        <w:ind w:left="113"/>
      </w:pPr>
      <w:r>
        <w:rPr>
          <w:rFonts w:ascii="Times New Roman" w:eastAsia="Times New Roman" w:hAnsi="Times New Roman" w:cs="Times New Roman"/>
        </w:rPr>
        <w:lastRenderedPageBreak/>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p>
    <w:tbl>
      <w:tblPr>
        <w:tblStyle w:val="TableGrid0"/>
        <w:tblW w:w="9984" w:type="dxa"/>
        <w:jc w:val="center"/>
        <w:tblInd w:w="0" w:type="dxa"/>
        <w:tblCellMar>
          <w:top w:w="89" w:type="dxa"/>
          <w:left w:w="106" w:type="dxa"/>
          <w:right w:w="58" w:type="dxa"/>
        </w:tblCellMar>
        <w:tblLook w:val="04A0" w:firstRow="1" w:lastRow="0" w:firstColumn="1" w:lastColumn="0" w:noHBand="0" w:noVBand="1"/>
      </w:tblPr>
      <w:tblGrid>
        <w:gridCol w:w="1898"/>
        <w:gridCol w:w="845"/>
        <w:gridCol w:w="243"/>
        <w:gridCol w:w="2254"/>
        <w:gridCol w:w="845"/>
        <w:gridCol w:w="245"/>
        <w:gridCol w:w="2809"/>
        <w:gridCol w:w="845"/>
      </w:tblGrid>
      <w:tr w:rsidR="00830CE9" w14:paraId="694ACA95" w14:textId="77777777" w:rsidTr="00C964B7">
        <w:trPr>
          <w:trHeight w:val="322"/>
          <w:jc w:val="center"/>
        </w:trPr>
        <w:tc>
          <w:tcPr>
            <w:tcW w:w="1898" w:type="dxa"/>
            <w:tcBorders>
              <w:top w:val="single" w:sz="4" w:space="0" w:color="000000"/>
              <w:left w:val="single" w:sz="4" w:space="0" w:color="000000"/>
              <w:bottom w:val="single" w:sz="4" w:space="0" w:color="000000"/>
              <w:right w:val="single" w:sz="4" w:space="0" w:color="000000"/>
            </w:tcBorders>
            <w:hideMark/>
          </w:tcPr>
          <w:p w14:paraId="33ECBC9B" w14:textId="77777777" w:rsidR="00830CE9" w:rsidRDefault="00830CE9">
            <w:pPr>
              <w:spacing w:line="256" w:lineRule="auto"/>
              <w:ind w:left="2"/>
            </w:pPr>
            <w:r>
              <w:rPr>
                <w:b/>
              </w:rPr>
              <w:t xml:space="preserve">Wife_religion </w:t>
            </w:r>
          </w:p>
        </w:tc>
        <w:tc>
          <w:tcPr>
            <w:tcW w:w="845" w:type="dxa"/>
            <w:tcBorders>
              <w:top w:val="single" w:sz="4" w:space="0" w:color="000000"/>
              <w:left w:val="single" w:sz="4" w:space="0" w:color="000000"/>
              <w:bottom w:val="single" w:sz="4" w:space="0" w:color="000000"/>
              <w:right w:val="single" w:sz="4" w:space="0" w:color="000000"/>
            </w:tcBorders>
            <w:hideMark/>
          </w:tcPr>
          <w:p w14:paraId="1C0C5E80" w14:textId="77777777" w:rsidR="00830CE9" w:rsidRDefault="00830CE9">
            <w:pPr>
              <w:spacing w:line="256" w:lineRule="auto"/>
            </w:pPr>
            <w:r>
              <w:rPr>
                <w:b/>
              </w:rPr>
              <w:t xml:space="preserve">Codes </w:t>
            </w:r>
          </w:p>
        </w:tc>
        <w:tc>
          <w:tcPr>
            <w:tcW w:w="243" w:type="dxa"/>
            <w:vMerge w:val="restart"/>
            <w:tcBorders>
              <w:top w:val="nil"/>
              <w:left w:val="single" w:sz="4" w:space="0" w:color="000000"/>
              <w:bottom w:val="nil"/>
              <w:right w:val="single" w:sz="4" w:space="0" w:color="000000"/>
            </w:tcBorders>
            <w:hideMark/>
          </w:tcPr>
          <w:p w14:paraId="21922653" w14:textId="77777777" w:rsidR="00830CE9" w:rsidRDefault="00830CE9">
            <w:pPr>
              <w:spacing w:after="28" w:line="256" w:lineRule="auto"/>
              <w:ind w:right="28"/>
              <w:jc w:val="center"/>
            </w:pPr>
            <w:r>
              <w:rPr>
                <w:b/>
              </w:rPr>
              <w:t xml:space="preserve"> </w:t>
            </w:r>
          </w:p>
          <w:p w14:paraId="7ED4FF1D" w14:textId="77777777" w:rsidR="00830CE9" w:rsidRDefault="00830CE9">
            <w:pPr>
              <w:spacing w:line="256" w:lineRule="auto"/>
              <w:ind w:left="29"/>
              <w:jc w:val="center"/>
            </w:pPr>
            <w:r>
              <w:t xml:space="preserve"> </w:t>
            </w:r>
          </w:p>
        </w:tc>
        <w:tc>
          <w:tcPr>
            <w:tcW w:w="2254" w:type="dxa"/>
            <w:tcBorders>
              <w:top w:val="single" w:sz="4" w:space="0" w:color="000000"/>
              <w:left w:val="single" w:sz="4" w:space="0" w:color="000000"/>
              <w:bottom w:val="single" w:sz="4" w:space="0" w:color="000000"/>
              <w:right w:val="single" w:sz="4" w:space="0" w:color="000000"/>
            </w:tcBorders>
            <w:hideMark/>
          </w:tcPr>
          <w:p w14:paraId="4C4BE7E2" w14:textId="77777777" w:rsidR="00830CE9" w:rsidRDefault="00830CE9">
            <w:pPr>
              <w:spacing w:line="256" w:lineRule="auto"/>
              <w:ind w:left="2"/>
            </w:pPr>
            <w:r>
              <w:rPr>
                <w:b/>
              </w:rPr>
              <w:t xml:space="preserve">Wife_working </w:t>
            </w:r>
          </w:p>
        </w:tc>
        <w:tc>
          <w:tcPr>
            <w:tcW w:w="845" w:type="dxa"/>
            <w:tcBorders>
              <w:top w:val="single" w:sz="4" w:space="0" w:color="000000"/>
              <w:left w:val="single" w:sz="4" w:space="0" w:color="000000"/>
              <w:bottom w:val="single" w:sz="4" w:space="0" w:color="000000"/>
              <w:right w:val="single" w:sz="4" w:space="0" w:color="000000"/>
            </w:tcBorders>
            <w:hideMark/>
          </w:tcPr>
          <w:p w14:paraId="170B95C2" w14:textId="77777777" w:rsidR="00830CE9" w:rsidRDefault="00830CE9">
            <w:pPr>
              <w:spacing w:line="256" w:lineRule="auto"/>
              <w:ind w:left="2"/>
            </w:pPr>
            <w:r>
              <w:rPr>
                <w:b/>
              </w:rPr>
              <w:t xml:space="preserve">Codes </w:t>
            </w:r>
          </w:p>
        </w:tc>
        <w:tc>
          <w:tcPr>
            <w:tcW w:w="245" w:type="dxa"/>
            <w:vMerge w:val="restart"/>
            <w:tcBorders>
              <w:top w:val="nil"/>
              <w:left w:val="single" w:sz="4" w:space="0" w:color="000000"/>
              <w:bottom w:val="nil"/>
              <w:right w:val="single" w:sz="4" w:space="0" w:color="000000"/>
            </w:tcBorders>
            <w:hideMark/>
          </w:tcPr>
          <w:p w14:paraId="327CDFFC" w14:textId="77777777" w:rsidR="00830CE9" w:rsidRDefault="00830CE9">
            <w:pPr>
              <w:spacing w:after="28" w:line="256" w:lineRule="auto"/>
              <w:ind w:right="26"/>
              <w:jc w:val="center"/>
            </w:pPr>
            <w:r>
              <w:rPr>
                <w:b/>
              </w:rPr>
              <w:t xml:space="preserve"> </w:t>
            </w:r>
          </w:p>
          <w:p w14:paraId="7BA99C56" w14:textId="77777777" w:rsidR="00830CE9" w:rsidRDefault="00830CE9">
            <w:pPr>
              <w:spacing w:line="256" w:lineRule="auto"/>
              <w:ind w:left="31"/>
              <w:jc w:val="center"/>
            </w:pPr>
            <w:r>
              <w:t xml:space="preserve"> </w:t>
            </w:r>
          </w:p>
        </w:tc>
        <w:tc>
          <w:tcPr>
            <w:tcW w:w="2809" w:type="dxa"/>
            <w:tcBorders>
              <w:top w:val="single" w:sz="4" w:space="0" w:color="000000"/>
              <w:left w:val="single" w:sz="4" w:space="0" w:color="000000"/>
              <w:bottom w:val="single" w:sz="4" w:space="0" w:color="000000"/>
              <w:right w:val="single" w:sz="4" w:space="0" w:color="000000"/>
            </w:tcBorders>
            <w:hideMark/>
          </w:tcPr>
          <w:p w14:paraId="34DF8E9F" w14:textId="77777777" w:rsidR="00830CE9" w:rsidRDefault="00830CE9">
            <w:pPr>
              <w:spacing w:line="256" w:lineRule="auto"/>
            </w:pPr>
            <w:r>
              <w:rPr>
                <w:b/>
              </w:rPr>
              <w:t xml:space="preserve">Media_exposure  </w:t>
            </w:r>
          </w:p>
        </w:tc>
        <w:tc>
          <w:tcPr>
            <w:tcW w:w="845" w:type="dxa"/>
            <w:tcBorders>
              <w:top w:val="single" w:sz="4" w:space="0" w:color="000000"/>
              <w:left w:val="single" w:sz="4" w:space="0" w:color="000000"/>
              <w:bottom w:val="single" w:sz="4" w:space="0" w:color="000000"/>
              <w:right w:val="single" w:sz="4" w:space="0" w:color="000000"/>
            </w:tcBorders>
            <w:hideMark/>
          </w:tcPr>
          <w:p w14:paraId="7F6F3B81" w14:textId="77777777" w:rsidR="00830CE9" w:rsidRDefault="00830CE9">
            <w:pPr>
              <w:spacing w:line="256" w:lineRule="auto"/>
            </w:pPr>
            <w:r>
              <w:rPr>
                <w:b/>
              </w:rPr>
              <w:t xml:space="preserve">Codes </w:t>
            </w:r>
          </w:p>
        </w:tc>
      </w:tr>
      <w:tr w:rsidR="00830CE9" w14:paraId="151AF23F" w14:textId="77777777" w:rsidTr="00C964B7">
        <w:trPr>
          <w:trHeight w:val="319"/>
          <w:jc w:val="center"/>
        </w:trPr>
        <w:tc>
          <w:tcPr>
            <w:tcW w:w="1898" w:type="dxa"/>
            <w:tcBorders>
              <w:top w:val="single" w:sz="4" w:space="0" w:color="000000"/>
              <w:left w:val="single" w:sz="4" w:space="0" w:color="000000"/>
              <w:bottom w:val="single" w:sz="4" w:space="0" w:color="000000"/>
              <w:right w:val="single" w:sz="4" w:space="0" w:color="000000"/>
            </w:tcBorders>
            <w:hideMark/>
          </w:tcPr>
          <w:p w14:paraId="754AA6BE" w14:textId="77777777" w:rsidR="00830CE9" w:rsidRDefault="00830CE9">
            <w:pPr>
              <w:spacing w:line="256" w:lineRule="auto"/>
              <w:ind w:left="2"/>
            </w:pPr>
            <w:r>
              <w:t xml:space="preserve">Non-Scientology </w:t>
            </w:r>
          </w:p>
        </w:tc>
        <w:tc>
          <w:tcPr>
            <w:tcW w:w="845" w:type="dxa"/>
            <w:tcBorders>
              <w:top w:val="single" w:sz="4" w:space="0" w:color="000000"/>
              <w:left w:val="single" w:sz="4" w:space="0" w:color="000000"/>
              <w:bottom w:val="single" w:sz="4" w:space="0" w:color="000000"/>
              <w:right w:val="single" w:sz="4" w:space="0" w:color="000000"/>
            </w:tcBorders>
            <w:hideMark/>
          </w:tcPr>
          <w:p w14:paraId="4BEBC773" w14:textId="77777777" w:rsidR="00830CE9" w:rsidRDefault="00830CE9">
            <w:pPr>
              <w:spacing w:line="256" w:lineRule="auto"/>
              <w:ind w:right="51"/>
              <w:jc w:val="right"/>
            </w:pPr>
            <w:r>
              <w:t xml:space="preserve">0 </w:t>
            </w:r>
          </w:p>
        </w:tc>
        <w:tc>
          <w:tcPr>
            <w:tcW w:w="0" w:type="auto"/>
            <w:vMerge/>
            <w:tcBorders>
              <w:top w:val="nil"/>
              <w:left w:val="single" w:sz="4" w:space="0" w:color="000000"/>
              <w:bottom w:val="nil"/>
              <w:right w:val="single" w:sz="4" w:space="0" w:color="000000"/>
            </w:tcBorders>
            <w:vAlign w:val="center"/>
            <w:hideMark/>
          </w:tcPr>
          <w:p w14:paraId="2F4F6D81" w14:textId="77777777" w:rsidR="00830CE9" w:rsidRDefault="00830CE9">
            <w:pPr>
              <w:rPr>
                <w:rFonts w:ascii="Calibri" w:eastAsia="Calibri" w:hAnsi="Calibri" w:cs="Calibri"/>
                <w:color w:val="000000"/>
                <w:sz w:val="22"/>
              </w:rPr>
            </w:pPr>
          </w:p>
        </w:tc>
        <w:tc>
          <w:tcPr>
            <w:tcW w:w="2254" w:type="dxa"/>
            <w:tcBorders>
              <w:top w:val="single" w:sz="4" w:space="0" w:color="000000"/>
              <w:left w:val="single" w:sz="4" w:space="0" w:color="000000"/>
              <w:bottom w:val="single" w:sz="4" w:space="0" w:color="000000"/>
              <w:right w:val="single" w:sz="4" w:space="0" w:color="000000"/>
            </w:tcBorders>
            <w:hideMark/>
          </w:tcPr>
          <w:p w14:paraId="1528C8D4" w14:textId="77777777" w:rsidR="00830CE9" w:rsidRDefault="00830CE9">
            <w:pPr>
              <w:spacing w:line="256" w:lineRule="auto"/>
              <w:ind w:left="2"/>
            </w:pPr>
            <w:r>
              <w:t xml:space="preserve">No </w:t>
            </w:r>
          </w:p>
        </w:tc>
        <w:tc>
          <w:tcPr>
            <w:tcW w:w="845" w:type="dxa"/>
            <w:tcBorders>
              <w:top w:val="single" w:sz="4" w:space="0" w:color="000000"/>
              <w:left w:val="single" w:sz="4" w:space="0" w:color="000000"/>
              <w:bottom w:val="single" w:sz="4" w:space="0" w:color="000000"/>
              <w:right w:val="single" w:sz="4" w:space="0" w:color="000000"/>
            </w:tcBorders>
            <w:hideMark/>
          </w:tcPr>
          <w:p w14:paraId="58AD341F" w14:textId="77777777" w:rsidR="00830CE9" w:rsidRDefault="00830CE9">
            <w:pPr>
              <w:spacing w:line="256" w:lineRule="auto"/>
              <w:ind w:right="48"/>
              <w:jc w:val="right"/>
            </w:pPr>
            <w:r>
              <w:t xml:space="preserve">0 </w:t>
            </w:r>
          </w:p>
        </w:tc>
        <w:tc>
          <w:tcPr>
            <w:tcW w:w="0" w:type="auto"/>
            <w:vMerge/>
            <w:tcBorders>
              <w:top w:val="nil"/>
              <w:left w:val="single" w:sz="4" w:space="0" w:color="000000"/>
              <w:bottom w:val="nil"/>
              <w:right w:val="single" w:sz="4" w:space="0" w:color="000000"/>
            </w:tcBorders>
            <w:vAlign w:val="center"/>
            <w:hideMark/>
          </w:tcPr>
          <w:p w14:paraId="07B57191" w14:textId="77777777" w:rsidR="00830CE9" w:rsidRDefault="00830CE9">
            <w:pPr>
              <w:rPr>
                <w:rFonts w:ascii="Calibri" w:eastAsia="Calibri" w:hAnsi="Calibri" w:cs="Calibri"/>
                <w:color w:val="000000"/>
                <w:sz w:val="22"/>
              </w:rPr>
            </w:pPr>
          </w:p>
        </w:tc>
        <w:tc>
          <w:tcPr>
            <w:tcW w:w="2809" w:type="dxa"/>
            <w:tcBorders>
              <w:top w:val="single" w:sz="4" w:space="0" w:color="000000"/>
              <w:left w:val="single" w:sz="4" w:space="0" w:color="000000"/>
              <w:bottom w:val="single" w:sz="4" w:space="0" w:color="000000"/>
              <w:right w:val="single" w:sz="4" w:space="0" w:color="000000"/>
            </w:tcBorders>
            <w:hideMark/>
          </w:tcPr>
          <w:p w14:paraId="56D27528" w14:textId="77777777" w:rsidR="00830CE9" w:rsidRDefault="00830CE9">
            <w:pPr>
              <w:spacing w:line="256" w:lineRule="auto"/>
            </w:pPr>
            <w:r>
              <w:t xml:space="preserve">Exposed </w:t>
            </w:r>
          </w:p>
        </w:tc>
        <w:tc>
          <w:tcPr>
            <w:tcW w:w="845" w:type="dxa"/>
            <w:tcBorders>
              <w:top w:val="single" w:sz="4" w:space="0" w:color="000000"/>
              <w:left w:val="single" w:sz="4" w:space="0" w:color="000000"/>
              <w:bottom w:val="single" w:sz="4" w:space="0" w:color="000000"/>
              <w:right w:val="single" w:sz="4" w:space="0" w:color="000000"/>
            </w:tcBorders>
            <w:hideMark/>
          </w:tcPr>
          <w:p w14:paraId="62E5632F" w14:textId="77777777" w:rsidR="00830CE9" w:rsidRDefault="00830CE9">
            <w:pPr>
              <w:spacing w:line="256" w:lineRule="auto"/>
              <w:ind w:right="51"/>
              <w:jc w:val="right"/>
            </w:pPr>
            <w:r>
              <w:t xml:space="preserve">0 </w:t>
            </w:r>
          </w:p>
        </w:tc>
      </w:tr>
      <w:tr w:rsidR="00830CE9" w14:paraId="2938AB9C" w14:textId="77777777" w:rsidTr="00C964B7">
        <w:trPr>
          <w:trHeight w:val="322"/>
          <w:jc w:val="center"/>
        </w:trPr>
        <w:tc>
          <w:tcPr>
            <w:tcW w:w="1898" w:type="dxa"/>
            <w:tcBorders>
              <w:top w:val="single" w:sz="4" w:space="0" w:color="000000"/>
              <w:left w:val="single" w:sz="4" w:space="0" w:color="000000"/>
              <w:bottom w:val="single" w:sz="4" w:space="0" w:color="000000"/>
              <w:right w:val="single" w:sz="4" w:space="0" w:color="000000"/>
            </w:tcBorders>
            <w:hideMark/>
          </w:tcPr>
          <w:p w14:paraId="45CC0B24" w14:textId="77777777" w:rsidR="00830CE9" w:rsidRDefault="00830CE9">
            <w:pPr>
              <w:spacing w:line="256" w:lineRule="auto"/>
              <w:ind w:left="2"/>
            </w:pPr>
            <w:r>
              <w:t xml:space="preserve">Scientology </w:t>
            </w:r>
          </w:p>
        </w:tc>
        <w:tc>
          <w:tcPr>
            <w:tcW w:w="845" w:type="dxa"/>
            <w:tcBorders>
              <w:top w:val="single" w:sz="4" w:space="0" w:color="000000"/>
              <w:left w:val="single" w:sz="4" w:space="0" w:color="000000"/>
              <w:bottom w:val="single" w:sz="4" w:space="0" w:color="000000"/>
              <w:right w:val="single" w:sz="4" w:space="0" w:color="000000"/>
            </w:tcBorders>
            <w:hideMark/>
          </w:tcPr>
          <w:p w14:paraId="3FD43D05" w14:textId="77777777" w:rsidR="00830CE9" w:rsidRDefault="00830CE9">
            <w:pPr>
              <w:spacing w:line="256" w:lineRule="auto"/>
              <w:ind w:right="51"/>
              <w:jc w:val="right"/>
            </w:pPr>
            <w:r>
              <w:t xml:space="preserve">1 </w:t>
            </w:r>
          </w:p>
        </w:tc>
        <w:tc>
          <w:tcPr>
            <w:tcW w:w="0" w:type="auto"/>
            <w:vMerge/>
            <w:tcBorders>
              <w:top w:val="nil"/>
              <w:left w:val="single" w:sz="4" w:space="0" w:color="000000"/>
              <w:bottom w:val="nil"/>
              <w:right w:val="single" w:sz="4" w:space="0" w:color="000000"/>
            </w:tcBorders>
            <w:vAlign w:val="center"/>
            <w:hideMark/>
          </w:tcPr>
          <w:p w14:paraId="4C35B398" w14:textId="77777777" w:rsidR="00830CE9" w:rsidRDefault="00830CE9">
            <w:pPr>
              <w:rPr>
                <w:rFonts w:ascii="Calibri" w:eastAsia="Calibri" w:hAnsi="Calibri" w:cs="Calibri"/>
                <w:color w:val="000000"/>
                <w:sz w:val="22"/>
              </w:rPr>
            </w:pPr>
          </w:p>
        </w:tc>
        <w:tc>
          <w:tcPr>
            <w:tcW w:w="2254" w:type="dxa"/>
            <w:tcBorders>
              <w:top w:val="single" w:sz="4" w:space="0" w:color="000000"/>
              <w:left w:val="single" w:sz="4" w:space="0" w:color="000000"/>
              <w:bottom w:val="single" w:sz="4" w:space="0" w:color="000000"/>
              <w:right w:val="single" w:sz="4" w:space="0" w:color="000000"/>
            </w:tcBorders>
            <w:hideMark/>
          </w:tcPr>
          <w:p w14:paraId="4337B2B3" w14:textId="77777777" w:rsidR="00830CE9" w:rsidRDefault="00830CE9">
            <w:pPr>
              <w:spacing w:line="256" w:lineRule="auto"/>
              <w:ind w:left="2"/>
            </w:pPr>
            <w:r>
              <w:t xml:space="preserve">Yes </w:t>
            </w:r>
          </w:p>
        </w:tc>
        <w:tc>
          <w:tcPr>
            <w:tcW w:w="845" w:type="dxa"/>
            <w:tcBorders>
              <w:top w:val="single" w:sz="4" w:space="0" w:color="000000"/>
              <w:left w:val="single" w:sz="4" w:space="0" w:color="000000"/>
              <w:bottom w:val="single" w:sz="4" w:space="0" w:color="000000"/>
              <w:right w:val="single" w:sz="4" w:space="0" w:color="000000"/>
            </w:tcBorders>
            <w:hideMark/>
          </w:tcPr>
          <w:p w14:paraId="4ACF46C2" w14:textId="77777777" w:rsidR="00830CE9" w:rsidRDefault="00830CE9">
            <w:pPr>
              <w:spacing w:line="256" w:lineRule="auto"/>
              <w:ind w:right="48"/>
              <w:jc w:val="right"/>
            </w:pPr>
            <w:r>
              <w:t xml:space="preserve">1 </w:t>
            </w:r>
          </w:p>
        </w:tc>
        <w:tc>
          <w:tcPr>
            <w:tcW w:w="0" w:type="auto"/>
            <w:vMerge/>
            <w:tcBorders>
              <w:top w:val="nil"/>
              <w:left w:val="single" w:sz="4" w:space="0" w:color="000000"/>
              <w:bottom w:val="nil"/>
              <w:right w:val="single" w:sz="4" w:space="0" w:color="000000"/>
            </w:tcBorders>
            <w:vAlign w:val="center"/>
            <w:hideMark/>
          </w:tcPr>
          <w:p w14:paraId="0CDA5021" w14:textId="77777777" w:rsidR="00830CE9" w:rsidRDefault="00830CE9">
            <w:pPr>
              <w:rPr>
                <w:rFonts w:ascii="Calibri" w:eastAsia="Calibri" w:hAnsi="Calibri" w:cs="Calibri"/>
                <w:color w:val="000000"/>
                <w:sz w:val="22"/>
              </w:rPr>
            </w:pPr>
          </w:p>
        </w:tc>
        <w:tc>
          <w:tcPr>
            <w:tcW w:w="2809" w:type="dxa"/>
            <w:tcBorders>
              <w:top w:val="single" w:sz="4" w:space="0" w:color="000000"/>
              <w:left w:val="single" w:sz="4" w:space="0" w:color="000000"/>
              <w:bottom w:val="single" w:sz="4" w:space="0" w:color="000000"/>
              <w:right w:val="single" w:sz="4" w:space="0" w:color="000000"/>
            </w:tcBorders>
            <w:hideMark/>
          </w:tcPr>
          <w:p w14:paraId="2E40B8B0" w14:textId="77777777" w:rsidR="00830CE9" w:rsidRDefault="00830CE9">
            <w:pPr>
              <w:spacing w:line="256" w:lineRule="auto"/>
            </w:pPr>
            <w:r>
              <w:t xml:space="preserve">Not-Exposed </w:t>
            </w:r>
          </w:p>
        </w:tc>
        <w:tc>
          <w:tcPr>
            <w:tcW w:w="845" w:type="dxa"/>
            <w:tcBorders>
              <w:top w:val="single" w:sz="4" w:space="0" w:color="000000"/>
              <w:left w:val="single" w:sz="4" w:space="0" w:color="000000"/>
              <w:bottom w:val="single" w:sz="4" w:space="0" w:color="000000"/>
              <w:right w:val="single" w:sz="4" w:space="0" w:color="000000"/>
            </w:tcBorders>
            <w:hideMark/>
          </w:tcPr>
          <w:p w14:paraId="03FA0258" w14:textId="77777777" w:rsidR="00830CE9" w:rsidRDefault="00830CE9">
            <w:pPr>
              <w:spacing w:line="256" w:lineRule="auto"/>
              <w:ind w:right="51"/>
              <w:jc w:val="right"/>
            </w:pPr>
            <w:r>
              <w:t xml:space="preserve">1 </w:t>
            </w:r>
          </w:p>
        </w:tc>
      </w:tr>
    </w:tbl>
    <w:p w14:paraId="03588A2B" w14:textId="77777777" w:rsidR="00C964B7" w:rsidRPr="00C964B7" w:rsidRDefault="00C964B7" w:rsidP="00C964B7">
      <w:pPr>
        <w:pStyle w:val="Heading3"/>
        <w:ind w:left="-5"/>
        <w:rPr>
          <w:rFonts w:ascii="Poppins" w:eastAsia="Calibri" w:hAnsi="Poppins" w:cs="Poppins"/>
          <w:color w:val="auto"/>
          <w:sz w:val="22"/>
          <w:szCs w:val="22"/>
        </w:rPr>
      </w:pPr>
      <w:r w:rsidRPr="00C964B7">
        <w:rPr>
          <w:rFonts w:ascii="Poppins" w:hAnsi="Poppins" w:cs="Poppins"/>
          <w:color w:val="auto"/>
          <w:sz w:val="22"/>
          <w:szCs w:val="22"/>
        </w:rPr>
        <w:t xml:space="preserve">Splitting the data into Train and Test  </w:t>
      </w:r>
    </w:p>
    <w:p w14:paraId="76B937B2" w14:textId="77777777" w:rsidR="00C964B7" w:rsidRDefault="00C964B7" w:rsidP="0025632D">
      <w:pPr>
        <w:ind w:right="624"/>
        <w:jc w:val="both"/>
      </w:pPr>
      <w:r>
        <w:t xml:space="preserve">After the EDA and all adjustments and transformations were performed on the full data, it was randomly split into training and test sets in 70:30 ratio </w:t>
      </w:r>
    </w:p>
    <w:p w14:paraId="3A9AA655" w14:textId="72BDEE56" w:rsidR="00C964B7" w:rsidRDefault="00C964B7" w:rsidP="0025632D">
      <w:pPr>
        <w:ind w:right="624"/>
        <w:jc w:val="both"/>
      </w:pPr>
      <w:r>
        <w:t>Training data contains 971 observations since 70% of 1388 is approximately 971. A simple random sample (without replacement) of size 971 is taken from the first 1388 positive integers, and the training dataset is formed by selecting the rows of</w:t>
      </w:r>
      <w:r w:rsidR="0025632D">
        <w:t xml:space="preserve"> </w:t>
      </w:r>
      <w:r>
        <w:t xml:space="preserve">Data corresponding to these random numbers. The remaining (1388-971=) 417 rows will constitute the test dataset. </w:t>
      </w:r>
    </w:p>
    <w:p w14:paraId="59EBD415" w14:textId="77777777" w:rsidR="00C964B7" w:rsidRDefault="00C964B7" w:rsidP="00C964B7">
      <w:pPr>
        <w:ind w:right="624"/>
      </w:pPr>
      <w:r>
        <w:t xml:space="preserve">Checking the dimensions of the training and test data: </w:t>
      </w:r>
    </w:p>
    <w:p w14:paraId="4734153A" w14:textId="77777777" w:rsidR="00C964B7" w:rsidRDefault="00C964B7" w:rsidP="00C964B7">
      <w:pPr>
        <w:spacing w:after="2" w:line="398" w:lineRule="auto"/>
        <w:ind w:left="730" w:right="8144"/>
      </w:pPr>
      <w:r>
        <w:t xml:space="preserve">X_train (971, 9) X_test (417, 9) y_train (971, 1) y_test (417, 1) </w:t>
      </w:r>
    </w:p>
    <w:p w14:paraId="29F2E62E" w14:textId="77777777" w:rsidR="00C964B7" w:rsidRDefault="00C964B7" w:rsidP="0025632D">
      <w:pPr>
        <w:ind w:right="624"/>
        <w:jc w:val="both"/>
      </w:pPr>
      <w:r>
        <w:t xml:space="preserve">It is always a good idea to check that the success proportion of response is similar in both training and test data. </w:t>
      </w:r>
    </w:p>
    <w:p w14:paraId="27371D85" w14:textId="3BF8C680" w:rsidR="0004794C" w:rsidRPr="0004794C" w:rsidRDefault="00C964B7" w:rsidP="0004794C">
      <w:pPr>
        <w:spacing w:after="9"/>
        <w:ind w:right="624"/>
        <w:jc w:val="both"/>
      </w:pPr>
      <w:r>
        <w:t xml:space="preserve">If we further check the ratio of response variables in train and test data below, it is evident that the model split is fine. </w:t>
      </w:r>
    </w:p>
    <w:p w14:paraId="0874502F" w14:textId="77777777" w:rsidR="0004794C" w:rsidRDefault="0004794C" w:rsidP="0004794C">
      <w:pPr>
        <w:spacing w:after="200"/>
        <w:ind w:right="624"/>
      </w:pPr>
      <w:r>
        <w:t xml:space="preserve">As a next step, we have built the model basis </w:t>
      </w:r>
    </w:p>
    <w:p w14:paraId="7134DEE2" w14:textId="77777777" w:rsidR="0004794C" w:rsidRDefault="0004794C" w:rsidP="0004794C">
      <w:pPr>
        <w:numPr>
          <w:ilvl w:val="0"/>
          <w:numId w:val="45"/>
        </w:numPr>
        <w:spacing w:after="42" w:line="247" w:lineRule="auto"/>
        <w:ind w:right="624" w:hanging="360"/>
      </w:pPr>
      <w:r>
        <w:t xml:space="preserve">Logistic Regression, </w:t>
      </w:r>
    </w:p>
    <w:p w14:paraId="14576CB4" w14:textId="77777777" w:rsidR="0004794C" w:rsidRDefault="0004794C" w:rsidP="0004794C">
      <w:pPr>
        <w:numPr>
          <w:ilvl w:val="0"/>
          <w:numId w:val="45"/>
        </w:numPr>
        <w:spacing w:after="39" w:line="247" w:lineRule="auto"/>
        <w:ind w:right="624" w:hanging="360"/>
      </w:pPr>
      <w:r>
        <w:t xml:space="preserve">Decision Tree Classifier, and </w:t>
      </w:r>
    </w:p>
    <w:p w14:paraId="78F1FEBE" w14:textId="77777777" w:rsidR="0004794C" w:rsidRDefault="0004794C" w:rsidP="0004794C">
      <w:pPr>
        <w:numPr>
          <w:ilvl w:val="0"/>
          <w:numId w:val="45"/>
        </w:numPr>
        <w:spacing w:after="169" w:line="247" w:lineRule="auto"/>
        <w:ind w:right="624" w:hanging="360"/>
      </w:pPr>
      <w:r>
        <w:t xml:space="preserve">LDA </w:t>
      </w:r>
    </w:p>
    <w:p w14:paraId="76C6B88E" w14:textId="77777777" w:rsidR="0004794C" w:rsidRDefault="0004794C" w:rsidP="0004794C">
      <w:pPr>
        <w:spacing w:after="131"/>
        <w:ind w:right="624"/>
      </w:pPr>
      <w:r>
        <w:t xml:space="preserve">Below is the initial accuracy score of these three models for Train and Test data: </w:t>
      </w:r>
    </w:p>
    <w:p w14:paraId="5B58F629" w14:textId="38DD8889" w:rsidR="005918DE" w:rsidRDefault="00C33A1C" w:rsidP="00C33A1C">
      <w:pPr>
        <w:spacing w:after="120" w:line="240" w:lineRule="auto"/>
        <w:ind w:right="62"/>
        <w:jc w:val="center"/>
        <w:rPr>
          <w:b/>
          <w:bCs/>
        </w:rPr>
      </w:pPr>
      <w:r w:rsidRPr="00C33A1C">
        <w:rPr>
          <w:b/>
          <w:bCs/>
        </w:rPr>
        <w:drawing>
          <wp:inline distT="0" distB="0" distL="0" distR="0" wp14:anchorId="25CBBC7F" wp14:editId="140B2DFB">
            <wp:extent cx="3977985" cy="662997"/>
            <wp:effectExtent l="0" t="0" r="3810" b="3810"/>
            <wp:docPr id="191438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3592" name=""/>
                    <pic:cNvPicPr/>
                  </pic:nvPicPr>
                  <pic:blipFill>
                    <a:blip r:embed="rId51"/>
                    <a:stretch>
                      <a:fillRect/>
                    </a:stretch>
                  </pic:blipFill>
                  <pic:spPr>
                    <a:xfrm>
                      <a:off x="0" y="0"/>
                      <a:ext cx="3977985" cy="662997"/>
                    </a:xfrm>
                    <a:prstGeom prst="rect">
                      <a:avLst/>
                    </a:prstGeom>
                  </pic:spPr>
                </pic:pic>
              </a:graphicData>
            </a:graphic>
          </wp:inline>
        </w:drawing>
      </w:r>
    </w:p>
    <w:p w14:paraId="0313382B" w14:textId="49FC6C0A" w:rsidR="00C33A1C" w:rsidRDefault="00D124FD" w:rsidP="00C33A1C">
      <w:pPr>
        <w:spacing w:after="120" w:line="240" w:lineRule="auto"/>
        <w:ind w:right="62"/>
        <w:jc w:val="center"/>
        <w:rPr>
          <w:b/>
          <w:bCs/>
          <w:iCs/>
          <w:color w:val="auto"/>
          <w:szCs w:val="20"/>
        </w:rPr>
      </w:pPr>
      <w:r>
        <w:rPr>
          <w:b/>
          <w:bCs/>
        </w:rPr>
        <w:t xml:space="preserve">Fig: -32: </w:t>
      </w:r>
      <w:r w:rsidR="000928D0" w:rsidRPr="000928D0">
        <w:rPr>
          <w:b/>
          <w:bCs/>
          <w:iCs/>
          <w:color w:val="auto"/>
          <w:szCs w:val="20"/>
        </w:rPr>
        <w:t>Outcome of the model basis the applied metho</w:t>
      </w:r>
      <w:r w:rsidR="000928D0">
        <w:rPr>
          <w:b/>
          <w:bCs/>
          <w:iCs/>
          <w:color w:val="auto"/>
          <w:szCs w:val="20"/>
        </w:rPr>
        <w:t>d</w:t>
      </w:r>
    </w:p>
    <w:p w14:paraId="4FD7C92C" w14:textId="419677F0" w:rsidR="002626C3" w:rsidRDefault="002626C3" w:rsidP="002626C3">
      <w:pPr>
        <w:ind w:right="624"/>
        <w:jc w:val="both"/>
        <w:rPr>
          <w:rFonts w:ascii="Calibri" w:eastAsia="Calibri" w:hAnsi="Calibri"/>
          <w:color w:val="000000"/>
        </w:rPr>
      </w:pPr>
      <w:r>
        <w:t xml:space="preserve">From the above figure it I evident that, the model outcome for Decision Tree seems overfitting as the score for Train data is at 98% whereas, for Test data, it comes down to </w:t>
      </w:r>
      <w:r>
        <w:t>63</w:t>
      </w:r>
      <w:r w:rsidR="00095F4F">
        <w:t>.8</w:t>
      </w:r>
      <w:r>
        <w:t xml:space="preserve">%. We might need to tweak the model to create a robust model which works better in Test data as well. </w:t>
      </w:r>
    </w:p>
    <w:p w14:paraId="244D7C72" w14:textId="77777777" w:rsidR="002626C3" w:rsidRDefault="002626C3" w:rsidP="002626C3">
      <w:pPr>
        <w:ind w:right="624"/>
        <w:jc w:val="both"/>
      </w:pPr>
      <w:r>
        <w:t xml:space="preserve">Moreover, the model for LDA and Logistic Regression seems working in similar fashion for both train and test data as the score is almost same. </w:t>
      </w:r>
    </w:p>
    <w:p w14:paraId="4BABE4A0" w14:textId="418DC73D" w:rsidR="002626C3" w:rsidRDefault="002626C3" w:rsidP="002626C3">
      <w:pPr>
        <w:ind w:right="624"/>
        <w:jc w:val="both"/>
      </w:pPr>
      <w:r>
        <w:t>Optimization</w:t>
      </w:r>
      <w:r>
        <w:t xml:space="preserve"> has been done for the decision tree classifier model by </w:t>
      </w:r>
      <w:r>
        <w:t>optimizing</w:t>
      </w:r>
      <w:r>
        <w:t xml:space="preserve"> the hyper parameter of the GreedsearchCV to select the best model. </w:t>
      </w:r>
    </w:p>
    <w:p w14:paraId="581CC34B" w14:textId="77777777" w:rsidR="00EC07B7" w:rsidRDefault="00EC07B7" w:rsidP="002626C3">
      <w:pPr>
        <w:ind w:right="624"/>
        <w:jc w:val="both"/>
      </w:pPr>
    </w:p>
    <w:p w14:paraId="58DDC2FA" w14:textId="77777777" w:rsidR="00E83E0A" w:rsidRDefault="00E83E0A" w:rsidP="00E83E0A">
      <w:pPr>
        <w:spacing w:after="133"/>
        <w:ind w:right="624"/>
        <w:rPr>
          <w:rFonts w:ascii="Calibri" w:eastAsia="Calibri" w:hAnsi="Calibri"/>
          <w:color w:val="000000"/>
        </w:rPr>
      </w:pPr>
      <w:r>
        <w:lastRenderedPageBreak/>
        <w:t xml:space="preserve">The input which will be best fit for the model are ascertained as below: </w:t>
      </w:r>
    </w:p>
    <w:p w14:paraId="523AFD16" w14:textId="20559290" w:rsidR="001927CA" w:rsidRDefault="0068666F" w:rsidP="002626C3">
      <w:pPr>
        <w:ind w:right="624"/>
        <w:jc w:val="both"/>
      </w:pPr>
      <w:r w:rsidRPr="0068666F">
        <w:drawing>
          <wp:inline distT="0" distB="0" distL="0" distR="0" wp14:anchorId="6C0E00D4" wp14:editId="7042A359">
            <wp:extent cx="6149873" cy="167655"/>
            <wp:effectExtent l="0" t="0" r="3810" b="3810"/>
            <wp:docPr id="80144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49448" name=""/>
                    <pic:cNvPicPr/>
                  </pic:nvPicPr>
                  <pic:blipFill>
                    <a:blip r:embed="rId52"/>
                    <a:stretch>
                      <a:fillRect/>
                    </a:stretch>
                  </pic:blipFill>
                  <pic:spPr>
                    <a:xfrm>
                      <a:off x="0" y="0"/>
                      <a:ext cx="6149873" cy="167655"/>
                    </a:xfrm>
                    <a:prstGeom prst="rect">
                      <a:avLst/>
                    </a:prstGeom>
                  </pic:spPr>
                </pic:pic>
              </a:graphicData>
            </a:graphic>
          </wp:inline>
        </w:drawing>
      </w:r>
    </w:p>
    <w:p w14:paraId="61619198" w14:textId="77777777" w:rsidR="009C19D9" w:rsidRDefault="009C19D9" w:rsidP="009C19D9">
      <w:pPr>
        <w:spacing w:after="135"/>
        <w:ind w:right="624"/>
        <w:rPr>
          <w:rFonts w:ascii="Calibri" w:eastAsia="Calibri" w:hAnsi="Calibri"/>
          <w:color w:val="000000"/>
        </w:rPr>
      </w:pPr>
      <w:r>
        <w:t xml:space="preserve">Basis this input, if we recalculate the model we get the below accuracy score: </w:t>
      </w:r>
    </w:p>
    <w:p w14:paraId="0DFCA336" w14:textId="4C498A61" w:rsidR="001927CA" w:rsidRDefault="00827231" w:rsidP="00827231">
      <w:pPr>
        <w:ind w:right="624"/>
        <w:jc w:val="center"/>
      </w:pPr>
      <w:r w:rsidRPr="00827231">
        <w:drawing>
          <wp:inline distT="0" distB="0" distL="0" distR="0" wp14:anchorId="3C4E7AD0" wp14:editId="29CA53A8">
            <wp:extent cx="3833192" cy="632515"/>
            <wp:effectExtent l="0" t="0" r="0" b="0"/>
            <wp:docPr id="57035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58209" name=""/>
                    <pic:cNvPicPr/>
                  </pic:nvPicPr>
                  <pic:blipFill>
                    <a:blip r:embed="rId53"/>
                    <a:stretch>
                      <a:fillRect/>
                    </a:stretch>
                  </pic:blipFill>
                  <pic:spPr>
                    <a:xfrm>
                      <a:off x="0" y="0"/>
                      <a:ext cx="3833192" cy="632515"/>
                    </a:xfrm>
                    <a:prstGeom prst="rect">
                      <a:avLst/>
                    </a:prstGeom>
                  </pic:spPr>
                </pic:pic>
              </a:graphicData>
            </a:graphic>
          </wp:inline>
        </w:drawing>
      </w:r>
    </w:p>
    <w:p w14:paraId="23218DA5" w14:textId="0DB5EF4F" w:rsidR="000C51E3" w:rsidRDefault="000C51E3" w:rsidP="000C51E3">
      <w:pPr>
        <w:ind w:right="624"/>
        <w:jc w:val="both"/>
        <w:rPr>
          <w:rFonts w:ascii="Calibri" w:eastAsia="Calibri" w:hAnsi="Calibri"/>
          <w:color w:val="000000"/>
        </w:rPr>
      </w:pPr>
      <w:r>
        <w:t xml:space="preserve">Now, it is evident the score has improved for Decision Tree Classifier model between train and test </w:t>
      </w:r>
      <w:r>
        <w:t>data;</w:t>
      </w:r>
      <w:r>
        <w:t xml:space="preserve"> </w:t>
      </w:r>
      <w:r>
        <w:t>however,</w:t>
      </w:r>
      <w:r>
        <w:t xml:space="preserve"> the overall score has come down to 7</w:t>
      </w:r>
      <w:r w:rsidR="004F38C7">
        <w:t>7.2</w:t>
      </w:r>
      <w:r>
        <w:t xml:space="preserve">% on train dataset from 98% of first model. </w:t>
      </w:r>
    </w:p>
    <w:p w14:paraId="17A332B1" w14:textId="77777777" w:rsidR="000928D0" w:rsidRDefault="000928D0" w:rsidP="000928D0">
      <w:pPr>
        <w:spacing w:after="120" w:line="240" w:lineRule="auto"/>
        <w:ind w:right="62"/>
        <w:rPr>
          <w:b/>
          <w:bCs/>
        </w:rPr>
      </w:pPr>
    </w:p>
    <w:p w14:paraId="733851AC" w14:textId="77777777" w:rsidR="00AA7423" w:rsidRPr="00AA7423" w:rsidRDefault="00AA7423" w:rsidP="00AA7423">
      <w:pPr>
        <w:pStyle w:val="Heading2"/>
        <w:ind w:right="609"/>
        <w:jc w:val="both"/>
        <w:rPr>
          <w:rFonts w:ascii="Calibri" w:eastAsia="Calibri" w:hAnsi="Calibri"/>
          <w:color w:val="2F5496"/>
          <w:sz w:val="22"/>
          <w:szCs w:val="22"/>
        </w:rPr>
      </w:pPr>
      <w:bookmarkStart w:id="8" w:name="_Toc96534"/>
      <w:r w:rsidRPr="00AA7423">
        <w:rPr>
          <w:sz w:val="22"/>
          <w:szCs w:val="22"/>
        </w:rPr>
        <w:t>2.3</w:t>
      </w:r>
      <w:r w:rsidRPr="00AA7423">
        <w:rPr>
          <w:rFonts w:ascii="Arial" w:eastAsia="Arial" w:hAnsi="Arial" w:cs="Arial"/>
          <w:sz w:val="22"/>
          <w:szCs w:val="22"/>
        </w:rPr>
        <w:t xml:space="preserve"> </w:t>
      </w:r>
      <w:r w:rsidRPr="00AA7423">
        <w:rPr>
          <w:sz w:val="22"/>
          <w:szCs w:val="22"/>
        </w:rPr>
        <w:t xml:space="preserve">Performance Metrics: Check the performance of Predictions on Train and Test sets using Accuracy, Confusion Matrix, Plot ROC curve and get ROC_AUC score for each model Final Model: Compare Both the models and write inference which model is best/optimized. </w:t>
      </w:r>
      <w:bookmarkEnd w:id="8"/>
    </w:p>
    <w:p w14:paraId="4F83F889" w14:textId="77777777" w:rsidR="00554F47" w:rsidRDefault="00554F47" w:rsidP="00554F47">
      <w:pPr>
        <w:ind w:right="624"/>
        <w:jc w:val="both"/>
        <w:rPr>
          <w:rFonts w:ascii="Calibri" w:eastAsia="Calibri" w:hAnsi="Calibri"/>
          <w:color w:val="000000"/>
        </w:rPr>
      </w:pPr>
      <w:r>
        <w:t xml:space="preserve">Once a satisfactory model is developed on the training data, the same can be applied to estimate accuracy on both training and test data. </w:t>
      </w:r>
    </w:p>
    <w:p w14:paraId="259E262A" w14:textId="65DB22FD" w:rsidR="00FB5C5C" w:rsidRDefault="00FB5C5C" w:rsidP="00FB5C5C">
      <w:pPr>
        <w:ind w:right="624"/>
        <w:rPr>
          <w:rFonts w:ascii="Calibri" w:eastAsia="Calibri" w:hAnsi="Calibri"/>
          <w:color w:val="000000"/>
        </w:rPr>
      </w:pPr>
      <w:r>
        <w:t xml:space="preserve">Let us check one by one the Confusion Matrix and Classification report of all these models and let us </w:t>
      </w:r>
      <w:r>
        <w:t>finalize</w:t>
      </w:r>
      <w:r>
        <w:t xml:space="preserve"> the model that we want to go ahead with finally. </w:t>
      </w:r>
    </w:p>
    <w:p w14:paraId="3F2AEA2E" w14:textId="77777777" w:rsidR="00FB5C5C" w:rsidRDefault="00FB5C5C" w:rsidP="00FB5C5C">
      <w:pPr>
        <w:spacing w:after="124" w:line="256" w:lineRule="auto"/>
        <w:ind w:left="-5"/>
      </w:pPr>
      <w:r>
        <w:rPr>
          <w:b/>
          <w:u w:val="single" w:color="000000"/>
        </w:rPr>
        <w:t>Regression Logistics Model output:</w:t>
      </w:r>
      <w:r>
        <w:rPr>
          <w:b/>
        </w:rPr>
        <w:t xml:space="preserve"> </w:t>
      </w:r>
    </w:p>
    <w:p w14:paraId="3169D2B8" w14:textId="4CB2FDCE" w:rsidR="004F38C7" w:rsidRDefault="00FA3CE9" w:rsidP="00C2205B">
      <w:pPr>
        <w:spacing w:after="120" w:line="240" w:lineRule="auto"/>
        <w:ind w:right="62"/>
        <w:rPr>
          <w:b/>
          <w:bCs/>
        </w:rPr>
      </w:pPr>
      <w:r w:rsidRPr="00FA3CE9">
        <w:rPr>
          <w:b/>
          <w:bCs/>
        </w:rPr>
        <w:drawing>
          <wp:inline distT="0" distB="0" distL="0" distR="0" wp14:anchorId="26637018" wp14:editId="7ABA0086">
            <wp:extent cx="3429000" cy="1379220"/>
            <wp:effectExtent l="0" t="0" r="0" b="0"/>
            <wp:docPr id="168250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06231" name=""/>
                    <pic:cNvPicPr/>
                  </pic:nvPicPr>
                  <pic:blipFill>
                    <a:blip r:embed="rId54"/>
                    <a:stretch>
                      <a:fillRect/>
                    </a:stretch>
                  </pic:blipFill>
                  <pic:spPr>
                    <a:xfrm>
                      <a:off x="0" y="0"/>
                      <a:ext cx="3432376" cy="1380578"/>
                    </a:xfrm>
                    <a:prstGeom prst="rect">
                      <a:avLst/>
                    </a:prstGeom>
                  </pic:spPr>
                </pic:pic>
              </a:graphicData>
            </a:graphic>
          </wp:inline>
        </w:drawing>
      </w:r>
      <w:r w:rsidR="00C2205B" w:rsidRPr="00C2205B">
        <w:rPr>
          <w:noProof/>
        </w:rPr>
        <w:t xml:space="preserve"> </w:t>
      </w:r>
      <w:r w:rsidR="00A86F25" w:rsidRPr="00C2205B">
        <w:rPr>
          <w:b/>
          <w:bCs/>
        </w:rPr>
        <w:drawing>
          <wp:inline distT="0" distB="0" distL="0" distR="0" wp14:anchorId="09BF9BAF" wp14:editId="16C445DE">
            <wp:extent cx="3200400" cy="1318260"/>
            <wp:effectExtent l="0" t="0" r="0" b="0"/>
            <wp:docPr id="18415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6857" name=""/>
                    <pic:cNvPicPr/>
                  </pic:nvPicPr>
                  <pic:blipFill>
                    <a:blip r:embed="rId55"/>
                    <a:stretch>
                      <a:fillRect/>
                    </a:stretch>
                  </pic:blipFill>
                  <pic:spPr>
                    <a:xfrm>
                      <a:off x="0" y="0"/>
                      <a:ext cx="3205382" cy="1320312"/>
                    </a:xfrm>
                    <a:prstGeom prst="rect">
                      <a:avLst/>
                    </a:prstGeom>
                  </pic:spPr>
                </pic:pic>
              </a:graphicData>
            </a:graphic>
          </wp:inline>
        </w:drawing>
      </w:r>
    </w:p>
    <w:p w14:paraId="7B5A4EC2" w14:textId="1DC2898A" w:rsidR="00FC2187" w:rsidRDefault="00A70CB5" w:rsidP="00FC2187">
      <w:pPr>
        <w:spacing w:after="120"/>
        <w:ind w:left="11" w:right="1049"/>
        <w:jc w:val="center"/>
        <w:rPr>
          <w:b/>
          <w:bCs/>
          <w:iCs/>
          <w:color w:val="auto"/>
          <w:szCs w:val="20"/>
        </w:rPr>
      </w:pPr>
      <w:r>
        <w:rPr>
          <w:b/>
          <w:bCs/>
        </w:rPr>
        <w:t>Fig: -</w:t>
      </w:r>
      <w:r w:rsidR="00FC2187">
        <w:rPr>
          <w:b/>
          <w:bCs/>
        </w:rPr>
        <w:t xml:space="preserve">33: </w:t>
      </w:r>
      <w:r w:rsidR="00FC2187" w:rsidRPr="00FC2187">
        <w:rPr>
          <w:b/>
          <w:bCs/>
          <w:iCs/>
          <w:color w:val="auto"/>
          <w:szCs w:val="20"/>
        </w:rPr>
        <w:t>Classification report</w:t>
      </w:r>
      <w:r w:rsidR="00A86F25">
        <w:rPr>
          <w:i/>
          <w:color w:val="auto"/>
          <w:sz w:val="18"/>
        </w:rPr>
        <w:t xml:space="preserve"> </w:t>
      </w:r>
      <w:r w:rsidR="00FB481B">
        <w:rPr>
          <w:b/>
          <w:bCs/>
          <w:iCs/>
          <w:color w:val="auto"/>
          <w:szCs w:val="20"/>
        </w:rPr>
        <w:t>for train and test data</w:t>
      </w:r>
    </w:p>
    <w:p w14:paraId="21250279" w14:textId="6CEEA86C" w:rsidR="00FB481B" w:rsidRPr="00FB481B" w:rsidRDefault="00901C6C" w:rsidP="00A83E32">
      <w:pPr>
        <w:spacing w:after="120"/>
        <w:ind w:left="11" w:right="1049"/>
        <w:jc w:val="right"/>
        <w:rPr>
          <w:rFonts w:eastAsia="Calibri" w:cs="Poppins"/>
          <w:iCs/>
          <w:color w:val="000000"/>
          <w:szCs w:val="20"/>
        </w:rPr>
      </w:pPr>
      <w:r>
        <w:rPr>
          <w:noProof/>
        </w:rPr>
        <w:drawing>
          <wp:inline distT="0" distB="0" distL="0" distR="0" wp14:anchorId="1FD6EC7B" wp14:editId="37C9EBA2">
            <wp:extent cx="2964815" cy="2750127"/>
            <wp:effectExtent l="0" t="0" r="6985" b="0"/>
            <wp:docPr id="16970114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9065" cy="2772621"/>
                    </a:xfrm>
                    <a:prstGeom prst="rect">
                      <a:avLst/>
                    </a:prstGeom>
                    <a:noFill/>
                    <a:ln>
                      <a:noFill/>
                    </a:ln>
                  </pic:spPr>
                </pic:pic>
              </a:graphicData>
            </a:graphic>
          </wp:inline>
        </w:drawing>
      </w:r>
      <w:r w:rsidR="00A83E32" w:rsidRPr="00A83E32">
        <w:t xml:space="preserve"> </w:t>
      </w:r>
      <w:r w:rsidR="00A83E32">
        <w:rPr>
          <w:noProof/>
        </w:rPr>
        <w:drawing>
          <wp:inline distT="0" distB="0" distL="0" distR="0" wp14:anchorId="1AC02E99" wp14:editId="114FE3C2">
            <wp:extent cx="2742565" cy="2750128"/>
            <wp:effectExtent l="0" t="0" r="635" b="0"/>
            <wp:docPr id="745817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66540" cy="2774169"/>
                    </a:xfrm>
                    <a:prstGeom prst="rect">
                      <a:avLst/>
                    </a:prstGeom>
                    <a:noFill/>
                    <a:ln>
                      <a:noFill/>
                    </a:ln>
                  </pic:spPr>
                </pic:pic>
              </a:graphicData>
            </a:graphic>
          </wp:inline>
        </w:drawing>
      </w:r>
    </w:p>
    <w:p w14:paraId="4608BB43" w14:textId="6658AA89" w:rsidR="00FA3CE9" w:rsidRDefault="00A83E32" w:rsidP="00A83E32">
      <w:pPr>
        <w:spacing w:after="120" w:line="240" w:lineRule="auto"/>
        <w:ind w:right="62"/>
        <w:jc w:val="center"/>
        <w:rPr>
          <w:b/>
          <w:bCs/>
        </w:rPr>
      </w:pPr>
      <w:r>
        <w:rPr>
          <w:b/>
          <w:bCs/>
        </w:rPr>
        <w:t>Fig: -34: Confusion matrix for test and train data</w:t>
      </w:r>
    </w:p>
    <w:p w14:paraId="3617A4B1" w14:textId="78AEB772" w:rsidR="00A83E32" w:rsidRDefault="00BC4C79" w:rsidP="00695FE8">
      <w:pPr>
        <w:spacing w:after="120" w:line="240" w:lineRule="auto"/>
        <w:ind w:right="62"/>
        <w:jc w:val="center"/>
        <w:rPr>
          <w:b/>
          <w:bCs/>
        </w:rPr>
      </w:pPr>
      <w:r w:rsidRPr="00BC4C79">
        <w:rPr>
          <w:b/>
          <w:bCs/>
        </w:rPr>
        <w:lastRenderedPageBreak/>
        <w:drawing>
          <wp:inline distT="0" distB="0" distL="0" distR="0" wp14:anchorId="50F344AB" wp14:editId="1E5AD70F">
            <wp:extent cx="3373120" cy="2680855"/>
            <wp:effectExtent l="0" t="0" r="0" b="5715"/>
            <wp:docPr id="21191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06374" name=""/>
                    <pic:cNvPicPr/>
                  </pic:nvPicPr>
                  <pic:blipFill>
                    <a:blip r:embed="rId58"/>
                    <a:stretch>
                      <a:fillRect/>
                    </a:stretch>
                  </pic:blipFill>
                  <pic:spPr>
                    <a:xfrm>
                      <a:off x="0" y="0"/>
                      <a:ext cx="3397427" cy="2700174"/>
                    </a:xfrm>
                    <a:prstGeom prst="rect">
                      <a:avLst/>
                    </a:prstGeom>
                  </pic:spPr>
                </pic:pic>
              </a:graphicData>
            </a:graphic>
          </wp:inline>
        </w:drawing>
      </w:r>
      <w:r w:rsidR="00695FE8" w:rsidRPr="00695FE8">
        <w:drawing>
          <wp:inline distT="0" distB="0" distL="0" distR="0" wp14:anchorId="06D5D987" wp14:editId="6D733B16">
            <wp:extent cx="3373120" cy="2680855"/>
            <wp:effectExtent l="0" t="0" r="0" b="5715"/>
            <wp:docPr id="208731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10033" name=""/>
                    <pic:cNvPicPr/>
                  </pic:nvPicPr>
                  <pic:blipFill>
                    <a:blip r:embed="rId59"/>
                    <a:stretch>
                      <a:fillRect/>
                    </a:stretch>
                  </pic:blipFill>
                  <pic:spPr>
                    <a:xfrm>
                      <a:off x="0" y="0"/>
                      <a:ext cx="3389552" cy="2693915"/>
                    </a:xfrm>
                    <a:prstGeom prst="rect">
                      <a:avLst/>
                    </a:prstGeom>
                  </pic:spPr>
                </pic:pic>
              </a:graphicData>
            </a:graphic>
          </wp:inline>
        </w:drawing>
      </w:r>
    </w:p>
    <w:p w14:paraId="31C9A28C" w14:textId="01135BAE" w:rsidR="00695FE8" w:rsidRDefault="00695FE8" w:rsidP="00695FE8">
      <w:pPr>
        <w:spacing w:after="120" w:line="240" w:lineRule="auto"/>
        <w:ind w:right="62"/>
        <w:jc w:val="center"/>
        <w:rPr>
          <w:b/>
          <w:bCs/>
        </w:rPr>
      </w:pPr>
      <w:r>
        <w:rPr>
          <w:b/>
          <w:bCs/>
        </w:rPr>
        <w:t xml:space="preserve">Fig: -35: </w:t>
      </w:r>
      <w:r w:rsidR="00BC612D">
        <w:rPr>
          <w:b/>
          <w:bCs/>
        </w:rPr>
        <w:t>AUC curve for train and test data</w:t>
      </w:r>
    </w:p>
    <w:p w14:paraId="6C8A939B" w14:textId="1DA4DF74" w:rsidR="00A549EB" w:rsidRDefault="00A549EB" w:rsidP="00A549EB">
      <w:pPr>
        <w:ind w:right="624"/>
        <w:jc w:val="both"/>
        <w:rPr>
          <w:rFonts w:ascii="Calibri" w:eastAsia="Calibri" w:hAnsi="Calibri"/>
          <w:color w:val="000000"/>
        </w:rPr>
      </w:pPr>
      <w:r>
        <w:t xml:space="preserve">In this exercise we need to analyse precision score as we want to </w:t>
      </w:r>
      <w:r>
        <w:t>minimize</w:t>
      </w:r>
      <w:r>
        <w:t xml:space="preserve"> false negative. The above classification report helps us to understand that the precision score is good against recall. </w:t>
      </w:r>
    </w:p>
    <w:p w14:paraId="1FDCDA81" w14:textId="77777777" w:rsidR="00B84E37" w:rsidRDefault="00B84E37" w:rsidP="00B84E37">
      <w:pPr>
        <w:spacing w:after="122" w:line="256" w:lineRule="auto"/>
        <w:ind w:left="-5"/>
        <w:rPr>
          <w:rFonts w:ascii="Calibri" w:eastAsia="Calibri" w:hAnsi="Calibri"/>
          <w:color w:val="000000"/>
        </w:rPr>
      </w:pPr>
      <w:r>
        <w:rPr>
          <w:b/>
          <w:u w:val="single" w:color="000000"/>
        </w:rPr>
        <w:t>Regression Logistics Model output:</w:t>
      </w:r>
      <w:r>
        <w:t xml:space="preserve"> </w:t>
      </w:r>
    </w:p>
    <w:p w14:paraId="3E22B3B8" w14:textId="6BCB8D46" w:rsidR="00BC612D" w:rsidRDefault="009B4A46" w:rsidP="00BC612D">
      <w:pPr>
        <w:spacing w:after="120" w:line="240" w:lineRule="auto"/>
        <w:ind w:right="62"/>
        <w:rPr>
          <w:noProof/>
        </w:rPr>
      </w:pPr>
      <w:r w:rsidRPr="009B4A46">
        <w:rPr>
          <w:b/>
          <w:bCs/>
        </w:rPr>
        <w:drawing>
          <wp:inline distT="0" distB="0" distL="0" distR="0" wp14:anchorId="070B4EE4" wp14:editId="5885C9F1">
            <wp:extent cx="3407756" cy="1699260"/>
            <wp:effectExtent l="0" t="0" r="2540" b="0"/>
            <wp:docPr id="39572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27099" name=""/>
                    <pic:cNvPicPr/>
                  </pic:nvPicPr>
                  <pic:blipFill>
                    <a:blip r:embed="rId60"/>
                    <a:stretch>
                      <a:fillRect/>
                    </a:stretch>
                  </pic:blipFill>
                  <pic:spPr>
                    <a:xfrm>
                      <a:off x="0" y="0"/>
                      <a:ext cx="3412329" cy="1701541"/>
                    </a:xfrm>
                    <a:prstGeom prst="rect">
                      <a:avLst/>
                    </a:prstGeom>
                  </pic:spPr>
                </pic:pic>
              </a:graphicData>
            </a:graphic>
          </wp:inline>
        </w:drawing>
      </w:r>
      <w:r w:rsidR="004B0134" w:rsidRPr="004B0134">
        <w:rPr>
          <w:noProof/>
        </w:rPr>
        <w:t xml:space="preserve"> </w:t>
      </w:r>
      <w:r w:rsidR="004B0134" w:rsidRPr="004B0134">
        <w:rPr>
          <w:b/>
          <w:bCs/>
        </w:rPr>
        <w:drawing>
          <wp:inline distT="0" distB="0" distL="0" distR="0" wp14:anchorId="780726FE" wp14:editId="08E115DE">
            <wp:extent cx="3366135" cy="1676400"/>
            <wp:effectExtent l="0" t="0" r="5715" b="0"/>
            <wp:docPr id="65197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74617" name=""/>
                    <pic:cNvPicPr/>
                  </pic:nvPicPr>
                  <pic:blipFill>
                    <a:blip r:embed="rId61"/>
                    <a:stretch>
                      <a:fillRect/>
                    </a:stretch>
                  </pic:blipFill>
                  <pic:spPr>
                    <a:xfrm>
                      <a:off x="0" y="0"/>
                      <a:ext cx="3384351" cy="1685472"/>
                    </a:xfrm>
                    <a:prstGeom prst="rect">
                      <a:avLst/>
                    </a:prstGeom>
                  </pic:spPr>
                </pic:pic>
              </a:graphicData>
            </a:graphic>
          </wp:inline>
        </w:drawing>
      </w:r>
    </w:p>
    <w:p w14:paraId="1F2B02A7" w14:textId="30AA4F76" w:rsidR="004B0134" w:rsidRDefault="00D15B14" w:rsidP="00BC612D">
      <w:pPr>
        <w:spacing w:after="120" w:line="240" w:lineRule="auto"/>
        <w:ind w:right="62"/>
      </w:pPr>
      <w:r>
        <w:rPr>
          <w:noProof/>
        </w:rPr>
        <w:drawing>
          <wp:inline distT="0" distB="0" distL="0" distR="0" wp14:anchorId="5D6458E6" wp14:editId="6730159C">
            <wp:extent cx="3546475" cy="3103419"/>
            <wp:effectExtent l="0" t="0" r="0" b="1905"/>
            <wp:docPr id="16987468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58605" cy="3114034"/>
                    </a:xfrm>
                    <a:prstGeom prst="rect">
                      <a:avLst/>
                    </a:prstGeom>
                    <a:noFill/>
                    <a:ln>
                      <a:noFill/>
                    </a:ln>
                  </pic:spPr>
                </pic:pic>
              </a:graphicData>
            </a:graphic>
          </wp:inline>
        </w:drawing>
      </w:r>
      <w:r w:rsidR="0034647D" w:rsidRPr="0034647D">
        <w:t xml:space="preserve"> </w:t>
      </w:r>
      <w:r w:rsidR="0034647D">
        <w:rPr>
          <w:noProof/>
        </w:rPr>
        <w:drawing>
          <wp:inline distT="0" distB="0" distL="0" distR="0" wp14:anchorId="0879588A" wp14:editId="06611A8E">
            <wp:extent cx="3130550" cy="3117273"/>
            <wp:effectExtent l="0" t="0" r="0" b="6985"/>
            <wp:docPr id="18010229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50327" cy="3136966"/>
                    </a:xfrm>
                    <a:prstGeom prst="rect">
                      <a:avLst/>
                    </a:prstGeom>
                    <a:noFill/>
                    <a:ln>
                      <a:noFill/>
                    </a:ln>
                  </pic:spPr>
                </pic:pic>
              </a:graphicData>
            </a:graphic>
          </wp:inline>
        </w:drawing>
      </w:r>
    </w:p>
    <w:p w14:paraId="1B8E7FAD" w14:textId="312E8CDA" w:rsidR="0034647D" w:rsidRDefault="0034647D" w:rsidP="0034647D">
      <w:pPr>
        <w:spacing w:after="120" w:line="240" w:lineRule="auto"/>
        <w:ind w:right="62"/>
        <w:jc w:val="center"/>
        <w:rPr>
          <w:b/>
          <w:bCs/>
        </w:rPr>
      </w:pPr>
      <w:r>
        <w:rPr>
          <w:b/>
          <w:bCs/>
        </w:rPr>
        <w:t xml:space="preserve">Fig: -36: Classification and Confusion matrix for </w:t>
      </w:r>
      <w:r w:rsidR="00E31C12">
        <w:rPr>
          <w:b/>
          <w:bCs/>
        </w:rPr>
        <w:t>train and test data</w:t>
      </w:r>
    </w:p>
    <w:p w14:paraId="27A59154" w14:textId="3B769C8B" w:rsidR="00E31C12" w:rsidRDefault="00D34F01" w:rsidP="00F85DE3">
      <w:pPr>
        <w:spacing w:after="120" w:line="240" w:lineRule="auto"/>
        <w:ind w:right="62"/>
        <w:jc w:val="center"/>
        <w:rPr>
          <w:b/>
          <w:bCs/>
        </w:rPr>
      </w:pPr>
      <w:r w:rsidRPr="00D34F01">
        <w:rPr>
          <w:b/>
          <w:bCs/>
        </w:rPr>
        <w:lastRenderedPageBreak/>
        <w:drawing>
          <wp:inline distT="0" distB="0" distL="0" distR="0" wp14:anchorId="0A2D9183" wp14:editId="1445FE81">
            <wp:extent cx="3352800" cy="3041073"/>
            <wp:effectExtent l="0" t="0" r="0" b="6985"/>
            <wp:docPr id="211126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66692" name=""/>
                    <pic:cNvPicPr/>
                  </pic:nvPicPr>
                  <pic:blipFill>
                    <a:blip r:embed="rId64"/>
                    <a:stretch>
                      <a:fillRect/>
                    </a:stretch>
                  </pic:blipFill>
                  <pic:spPr>
                    <a:xfrm>
                      <a:off x="0" y="0"/>
                      <a:ext cx="3362859" cy="3050197"/>
                    </a:xfrm>
                    <a:prstGeom prst="rect">
                      <a:avLst/>
                    </a:prstGeom>
                  </pic:spPr>
                </pic:pic>
              </a:graphicData>
            </a:graphic>
          </wp:inline>
        </w:drawing>
      </w:r>
      <w:r w:rsidR="00F85DE3" w:rsidRPr="00F85DE3">
        <w:rPr>
          <w:b/>
          <w:bCs/>
        </w:rPr>
        <w:drawing>
          <wp:inline distT="0" distB="0" distL="0" distR="0" wp14:anchorId="20E4A182" wp14:editId="10AC4242">
            <wp:extent cx="3282950" cy="3048000"/>
            <wp:effectExtent l="0" t="0" r="0" b="0"/>
            <wp:docPr id="103109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95507" name=""/>
                    <pic:cNvPicPr/>
                  </pic:nvPicPr>
                  <pic:blipFill>
                    <a:blip r:embed="rId65"/>
                    <a:stretch>
                      <a:fillRect/>
                    </a:stretch>
                  </pic:blipFill>
                  <pic:spPr>
                    <a:xfrm>
                      <a:off x="0" y="0"/>
                      <a:ext cx="3313697" cy="3076547"/>
                    </a:xfrm>
                    <a:prstGeom prst="rect">
                      <a:avLst/>
                    </a:prstGeom>
                  </pic:spPr>
                </pic:pic>
              </a:graphicData>
            </a:graphic>
          </wp:inline>
        </w:drawing>
      </w:r>
    </w:p>
    <w:p w14:paraId="3C047418" w14:textId="711F96A3" w:rsidR="00694450" w:rsidRDefault="00694450" w:rsidP="00F85DE3">
      <w:pPr>
        <w:spacing w:after="120" w:line="240" w:lineRule="auto"/>
        <w:ind w:right="62"/>
        <w:jc w:val="center"/>
        <w:rPr>
          <w:b/>
          <w:bCs/>
        </w:rPr>
      </w:pPr>
      <w:r>
        <w:rPr>
          <w:b/>
          <w:bCs/>
        </w:rPr>
        <w:t>Fig: -37: AUC curve for train and test data</w:t>
      </w:r>
    </w:p>
    <w:p w14:paraId="5BAD2447" w14:textId="189C597E" w:rsidR="00DB24CB" w:rsidRDefault="00DB24CB" w:rsidP="00DB24CB">
      <w:pPr>
        <w:ind w:right="624"/>
        <w:jc w:val="both"/>
        <w:rPr>
          <w:rFonts w:ascii="Calibri" w:eastAsia="Calibri" w:hAnsi="Calibri"/>
          <w:color w:val="000000"/>
        </w:rPr>
      </w:pPr>
      <w:r>
        <w:t xml:space="preserve">There is not much difference in various accuracy parameters in LDA Vs. Logistic regressions. However, the AUCROC is higher </w:t>
      </w:r>
      <w:r>
        <w:t>in case</w:t>
      </w:r>
      <w:r>
        <w:t xml:space="preserve"> of LDA model as compared to Logistic regression model and hence we can say that LDA model is the more powerful model between both of </w:t>
      </w:r>
      <w:r>
        <w:t>these models</w:t>
      </w:r>
      <w:r>
        <w:t xml:space="preserve">. </w:t>
      </w:r>
    </w:p>
    <w:p w14:paraId="1C558F03" w14:textId="77777777" w:rsidR="00DB24CB" w:rsidRDefault="00DB24CB" w:rsidP="00DB24CB">
      <w:pPr>
        <w:ind w:right="624"/>
        <w:jc w:val="both"/>
      </w:pPr>
      <w:r>
        <w:t xml:space="preserve">Let us evaluate same information for Decision Tree Classifier as well: </w:t>
      </w:r>
    </w:p>
    <w:p w14:paraId="382181BC" w14:textId="761A5D7D" w:rsidR="0025274F" w:rsidRDefault="002A2DB2" w:rsidP="00694450">
      <w:pPr>
        <w:spacing w:after="120" w:line="240" w:lineRule="auto"/>
        <w:ind w:right="62"/>
        <w:rPr>
          <w:noProof/>
        </w:rPr>
      </w:pPr>
      <w:r w:rsidRPr="002A2DB2">
        <w:rPr>
          <w:b/>
          <w:bCs/>
        </w:rPr>
        <w:drawing>
          <wp:inline distT="0" distB="0" distL="0" distR="0" wp14:anchorId="5AC363D8" wp14:editId="0544A9B1">
            <wp:extent cx="3332018" cy="1348740"/>
            <wp:effectExtent l="0" t="0" r="1905" b="3810"/>
            <wp:docPr id="37852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22875" name=""/>
                    <pic:cNvPicPr/>
                  </pic:nvPicPr>
                  <pic:blipFill>
                    <a:blip r:embed="rId66"/>
                    <a:stretch>
                      <a:fillRect/>
                    </a:stretch>
                  </pic:blipFill>
                  <pic:spPr>
                    <a:xfrm>
                      <a:off x="0" y="0"/>
                      <a:ext cx="3334437" cy="1349719"/>
                    </a:xfrm>
                    <a:prstGeom prst="rect">
                      <a:avLst/>
                    </a:prstGeom>
                  </pic:spPr>
                </pic:pic>
              </a:graphicData>
            </a:graphic>
          </wp:inline>
        </w:drawing>
      </w:r>
      <w:r w:rsidR="0025274F" w:rsidRPr="0025274F">
        <w:rPr>
          <w:noProof/>
        </w:rPr>
        <w:t xml:space="preserve"> </w:t>
      </w:r>
      <w:r w:rsidR="0025274F" w:rsidRPr="0025274F">
        <w:rPr>
          <w:b/>
          <w:bCs/>
        </w:rPr>
        <w:drawing>
          <wp:inline distT="0" distB="0" distL="0" distR="0" wp14:anchorId="1FFD7076" wp14:editId="12485EC8">
            <wp:extent cx="3442855" cy="1280160"/>
            <wp:effectExtent l="0" t="0" r="5715" b="0"/>
            <wp:docPr id="3524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2153" name=""/>
                    <pic:cNvPicPr/>
                  </pic:nvPicPr>
                  <pic:blipFill>
                    <a:blip r:embed="rId67"/>
                    <a:stretch>
                      <a:fillRect/>
                    </a:stretch>
                  </pic:blipFill>
                  <pic:spPr>
                    <a:xfrm>
                      <a:off x="0" y="0"/>
                      <a:ext cx="3450206" cy="1282893"/>
                    </a:xfrm>
                    <a:prstGeom prst="rect">
                      <a:avLst/>
                    </a:prstGeom>
                  </pic:spPr>
                </pic:pic>
              </a:graphicData>
            </a:graphic>
          </wp:inline>
        </w:drawing>
      </w:r>
    </w:p>
    <w:p w14:paraId="3F6A7120" w14:textId="2E2334C0" w:rsidR="0025274F" w:rsidRDefault="00696627" w:rsidP="00696627">
      <w:pPr>
        <w:spacing w:after="120" w:line="240" w:lineRule="auto"/>
        <w:ind w:right="62"/>
        <w:jc w:val="center"/>
        <w:rPr>
          <w:b/>
          <w:bCs/>
          <w:noProof/>
        </w:rPr>
      </w:pPr>
      <w:r>
        <w:rPr>
          <w:b/>
          <w:bCs/>
          <w:noProof/>
        </w:rPr>
        <w:t>Fig: -38: LDA classification Matrix for Train and test data</w:t>
      </w:r>
    </w:p>
    <w:p w14:paraId="257D3C3A" w14:textId="080B33A3" w:rsidR="00696627" w:rsidRDefault="00F47A48" w:rsidP="00696627">
      <w:pPr>
        <w:spacing w:after="120" w:line="240" w:lineRule="auto"/>
        <w:ind w:right="62"/>
        <w:rPr>
          <w:noProof/>
        </w:rPr>
      </w:pPr>
      <w:r w:rsidRPr="00F47A48">
        <w:rPr>
          <w:noProof/>
        </w:rPr>
        <w:drawing>
          <wp:inline distT="0" distB="0" distL="0" distR="0" wp14:anchorId="66EA4028" wp14:editId="57E28A46">
            <wp:extent cx="3401291" cy="2825750"/>
            <wp:effectExtent l="0" t="0" r="8890" b="0"/>
            <wp:docPr id="208905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59822" name=""/>
                    <pic:cNvPicPr/>
                  </pic:nvPicPr>
                  <pic:blipFill>
                    <a:blip r:embed="rId68"/>
                    <a:stretch>
                      <a:fillRect/>
                    </a:stretch>
                  </pic:blipFill>
                  <pic:spPr>
                    <a:xfrm>
                      <a:off x="0" y="0"/>
                      <a:ext cx="3415885" cy="2837875"/>
                    </a:xfrm>
                    <a:prstGeom prst="rect">
                      <a:avLst/>
                    </a:prstGeom>
                  </pic:spPr>
                </pic:pic>
              </a:graphicData>
            </a:graphic>
          </wp:inline>
        </w:drawing>
      </w:r>
      <w:r w:rsidR="00ED1DAA" w:rsidRPr="00ED1DAA">
        <w:rPr>
          <w:noProof/>
        </w:rPr>
        <w:t xml:space="preserve"> </w:t>
      </w:r>
      <w:r w:rsidR="00ED1DAA" w:rsidRPr="00ED1DAA">
        <w:rPr>
          <w:noProof/>
        </w:rPr>
        <w:drawing>
          <wp:inline distT="0" distB="0" distL="0" distR="0" wp14:anchorId="3DFC1A70" wp14:editId="5B6645C2">
            <wp:extent cx="3193415" cy="2832735"/>
            <wp:effectExtent l="0" t="0" r="6985" b="5715"/>
            <wp:docPr id="80929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90273" name=""/>
                    <pic:cNvPicPr/>
                  </pic:nvPicPr>
                  <pic:blipFill>
                    <a:blip r:embed="rId69"/>
                    <a:stretch>
                      <a:fillRect/>
                    </a:stretch>
                  </pic:blipFill>
                  <pic:spPr>
                    <a:xfrm>
                      <a:off x="0" y="0"/>
                      <a:ext cx="3214070" cy="2851057"/>
                    </a:xfrm>
                    <a:prstGeom prst="rect">
                      <a:avLst/>
                    </a:prstGeom>
                  </pic:spPr>
                </pic:pic>
              </a:graphicData>
            </a:graphic>
          </wp:inline>
        </w:drawing>
      </w:r>
    </w:p>
    <w:p w14:paraId="7598300E" w14:textId="171C2F9A" w:rsidR="00ED1DAA" w:rsidRDefault="00B37807" w:rsidP="00ED1DAA">
      <w:pPr>
        <w:spacing w:after="120" w:line="240" w:lineRule="auto"/>
        <w:ind w:right="62"/>
        <w:jc w:val="center"/>
        <w:rPr>
          <w:b/>
          <w:bCs/>
          <w:noProof/>
        </w:rPr>
      </w:pPr>
      <w:r>
        <w:rPr>
          <w:b/>
          <w:bCs/>
          <w:noProof/>
        </w:rPr>
        <w:t>Fig: - 39: AUC ROC curve</w:t>
      </w:r>
    </w:p>
    <w:p w14:paraId="694AE487" w14:textId="0B368A88" w:rsidR="00E02DE2" w:rsidRDefault="00E02DE2" w:rsidP="00E02DE2">
      <w:pPr>
        <w:ind w:right="624"/>
        <w:rPr>
          <w:rFonts w:ascii="Calibri" w:eastAsia="Calibri" w:hAnsi="Calibri"/>
          <w:color w:val="000000"/>
        </w:rPr>
      </w:pPr>
      <w:r>
        <w:lastRenderedPageBreak/>
        <w:t xml:space="preserve">Accuracy on the Training Data: </w:t>
      </w:r>
      <w:r w:rsidR="00EF2A43">
        <w:t>82</w:t>
      </w:r>
      <w:r>
        <w:t xml:space="preserve">% </w:t>
      </w:r>
    </w:p>
    <w:p w14:paraId="792DF518" w14:textId="4DC3BD92" w:rsidR="00E02DE2" w:rsidRDefault="00E02DE2" w:rsidP="00E02DE2">
      <w:pPr>
        <w:ind w:right="624"/>
      </w:pPr>
      <w:r>
        <w:t xml:space="preserve">Accuracy on the Test Data: </w:t>
      </w:r>
      <w:r w:rsidR="00EF2A43">
        <w:t>69</w:t>
      </w:r>
      <w:r>
        <w:t xml:space="preserve">% </w:t>
      </w:r>
    </w:p>
    <w:p w14:paraId="732082B1" w14:textId="0E095840" w:rsidR="00E02DE2" w:rsidRDefault="00E02DE2" w:rsidP="00E02DE2">
      <w:pPr>
        <w:ind w:right="624"/>
      </w:pPr>
      <w:r>
        <w:t>AUC on the Training Data: 8</w:t>
      </w:r>
      <w:r w:rsidR="00EF2A43">
        <w:t>5</w:t>
      </w:r>
      <w:r>
        <w:t>.</w:t>
      </w:r>
      <w:r w:rsidR="00EF2A43">
        <w:t>9</w:t>
      </w:r>
      <w:r>
        <w:t xml:space="preserve">% </w:t>
      </w:r>
    </w:p>
    <w:p w14:paraId="4142AC93" w14:textId="1F919541" w:rsidR="00E02DE2" w:rsidRDefault="00E02DE2" w:rsidP="00E02DE2">
      <w:pPr>
        <w:ind w:right="624"/>
      </w:pPr>
      <w:r>
        <w:t>AUC on the Test: 7</w:t>
      </w:r>
      <w:r w:rsidR="00EF2A43">
        <w:t>3</w:t>
      </w:r>
      <w:r>
        <w:t>.</w:t>
      </w:r>
      <w:r w:rsidR="00EF2A43">
        <w:t>2</w:t>
      </w:r>
      <w:r>
        <w:t xml:space="preserve">% </w:t>
      </w:r>
    </w:p>
    <w:p w14:paraId="35E34903" w14:textId="5143DA21" w:rsidR="00E02DE2" w:rsidRDefault="00E02DE2" w:rsidP="00EF2A43">
      <w:pPr>
        <w:ind w:right="624"/>
        <w:jc w:val="both"/>
      </w:pPr>
      <w:r>
        <w:t xml:space="preserve">Accuracy, AUC, Precision and Recall for test data is almost inline with training data. This proves no overfitting or underfitting has happened, and </w:t>
      </w:r>
      <w:r w:rsidR="00EF2A43">
        <w:t>overall,</w:t>
      </w:r>
      <w:r>
        <w:t xml:space="preserve"> the model is a good model for classification. </w:t>
      </w:r>
    </w:p>
    <w:p w14:paraId="6B74C81C" w14:textId="21005F8F" w:rsidR="00E02DE2" w:rsidRDefault="00E02DE2" w:rsidP="00EF2A43">
      <w:pPr>
        <w:ind w:right="624"/>
        <w:jc w:val="both"/>
      </w:pPr>
      <w:r>
        <w:t xml:space="preserve">Out of the three model, we are </w:t>
      </w:r>
      <w:r w:rsidR="00EF2A43">
        <w:t>finalizing</w:t>
      </w:r>
      <w:r>
        <w:t xml:space="preserve"> the Decision Tree Classifier as the best model to be use for the classification. </w:t>
      </w:r>
    </w:p>
    <w:p w14:paraId="7A2DDA12" w14:textId="133C4829" w:rsidR="00E02DE2" w:rsidRDefault="00E02DE2" w:rsidP="00EF2A43">
      <w:pPr>
        <w:ind w:right="624"/>
        <w:jc w:val="both"/>
      </w:pPr>
      <w:r>
        <w:t xml:space="preserve">Also, here </w:t>
      </w:r>
      <w:r w:rsidR="00EF2A43">
        <w:t>analyzing</w:t>
      </w:r>
      <w:r>
        <w:t xml:space="preserve"> the metric precision is more important because, we don't want to miss out on those customers who has not taken any contraceptive method whereas the model predicts it that those women has taken contraceptive method, having a predictive power to catch those would help the health ministry to be more proactive in their approach and plan their scheme, from the confusion matrix of test data we can see that our model has miss classified </w:t>
      </w:r>
      <w:r w:rsidR="00A14FD9">
        <w:t>201</w:t>
      </w:r>
      <w:r>
        <w:t xml:space="preserve">(False Positive) women. </w:t>
      </w:r>
    </w:p>
    <w:p w14:paraId="5461B7A2" w14:textId="77777777" w:rsidR="00E06FF3" w:rsidRDefault="00E06FF3" w:rsidP="00B37807">
      <w:pPr>
        <w:spacing w:after="120" w:line="240" w:lineRule="auto"/>
        <w:ind w:right="62"/>
        <w:rPr>
          <w:rFonts w:ascii="Courier New" w:eastAsia="Times New Roman" w:hAnsi="Courier New" w:cs="Courier New"/>
          <w:color w:val="D2D0CE"/>
          <w:szCs w:val="20"/>
        </w:rPr>
      </w:pPr>
    </w:p>
    <w:p w14:paraId="5306443E" w14:textId="77777777" w:rsidR="00EC4119" w:rsidRPr="00EC4119" w:rsidRDefault="00EC4119" w:rsidP="00EC4119">
      <w:pPr>
        <w:pStyle w:val="Heading1"/>
        <w:ind w:left="-5"/>
        <w:jc w:val="both"/>
        <w:rPr>
          <w:rFonts w:ascii="Poppins" w:eastAsia="Calibri" w:hAnsi="Poppins" w:cs="Poppins"/>
          <w:color w:val="auto"/>
          <w:szCs w:val="22"/>
        </w:rPr>
      </w:pPr>
      <w:bookmarkStart w:id="9" w:name="_Toc36324"/>
      <w:r w:rsidRPr="00EC4119">
        <w:rPr>
          <w:rFonts w:ascii="Poppins" w:hAnsi="Poppins" w:cs="Poppins"/>
          <w:color w:val="auto"/>
          <w:sz w:val="26"/>
        </w:rPr>
        <w:t xml:space="preserve">Business Insights and Recommendations </w:t>
      </w:r>
      <w:bookmarkEnd w:id="9"/>
    </w:p>
    <w:p w14:paraId="3274EF71" w14:textId="77777777" w:rsidR="00EC4119" w:rsidRPr="00EC4119" w:rsidRDefault="00EC4119" w:rsidP="00EC4119">
      <w:pPr>
        <w:pStyle w:val="Heading2"/>
        <w:spacing w:after="49" w:line="259" w:lineRule="auto"/>
        <w:ind w:left="-5"/>
        <w:jc w:val="both"/>
        <w:rPr>
          <w:rFonts w:cs="Poppins"/>
          <w:color w:val="auto"/>
          <w:sz w:val="20"/>
          <w:szCs w:val="20"/>
        </w:rPr>
      </w:pPr>
      <w:bookmarkStart w:id="10" w:name="_Toc36325"/>
      <w:r w:rsidRPr="00EC4119">
        <w:rPr>
          <w:rFonts w:cs="Poppins"/>
          <w:color w:val="auto"/>
          <w:sz w:val="20"/>
          <w:szCs w:val="20"/>
        </w:rPr>
        <w:t xml:space="preserve">Importance of feature based on best model </w:t>
      </w:r>
      <w:bookmarkEnd w:id="10"/>
    </w:p>
    <w:p w14:paraId="4B1291A0" w14:textId="77777777" w:rsidR="00EC4119" w:rsidRDefault="00EC4119" w:rsidP="00EC4119">
      <w:pPr>
        <w:numPr>
          <w:ilvl w:val="0"/>
          <w:numId w:val="46"/>
        </w:numPr>
        <w:spacing w:after="1" w:line="256" w:lineRule="auto"/>
        <w:ind w:right="1054" w:hanging="360"/>
        <w:jc w:val="both"/>
      </w:pPr>
      <w:r>
        <w:t xml:space="preserve">It was observed for Linear Discriminant Analysis that the Variable Number of children born has the largest magnitude further helping in classifying. </w:t>
      </w:r>
    </w:p>
    <w:p w14:paraId="22697D38" w14:textId="77777777" w:rsidR="00EC4119" w:rsidRDefault="00EC4119" w:rsidP="00EC4119">
      <w:pPr>
        <w:spacing w:after="52"/>
        <w:ind w:left="720"/>
        <w:jc w:val="both"/>
      </w:pPr>
      <w:r>
        <w:t xml:space="preserve"> </w:t>
      </w:r>
    </w:p>
    <w:p w14:paraId="43F59BDE" w14:textId="77777777" w:rsidR="00EC4119" w:rsidRDefault="00EC4119" w:rsidP="00EC4119">
      <w:pPr>
        <w:numPr>
          <w:ilvl w:val="0"/>
          <w:numId w:val="46"/>
        </w:numPr>
        <w:spacing w:after="1" w:line="256" w:lineRule="auto"/>
        <w:ind w:right="1054" w:hanging="360"/>
        <w:jc w:val="both"/>
      </w:pPr>
      <w:r>
        <w:t xml:space="preserve">Linear discriminant Analysis focuses on the magnitude and coefficients are considered to do so. The higher the coefficients larger the magnitude and important the feature. Lower the coefficients lower the magnitude and least important the feature. </w:t>
      </w:r>
    </w:p>
    <w:p w14:paraId="40697B46" w14:textId="77777777" w:rsidR="00EC4119" w:rsidRDefault="00EC4119" w:rsidP="00EC4119">
      <w:pPr>
        <w:spacing w:after="52"/>
        <w:ind w:left="720"/>
        <w:jc w:val="both"/>
      </w:pPr>
      <w:r>
        <w:t xml:space="preserve"> </w:t>
      </w:r>
    </w:p>
    <w:p w14:paraId="29AB0E4A" w14:textId="77777777" w:rsidR="00EC4119" w:rsidRDefault="00EC4119" w:rsidP="00EC4119">
      <w:pPr>
        <w:numPr>
          <w:ilvl w:val="0"/>
          <w:numId w:val="46"/>
        </w:numPr>
        <w:spacing w:after="2" w:line="256" w:lineRule="auto"/>
        <w:ind w:right="1054" w:hanging="360"/>
        <w:jc w:val="both"/>
      </w:pPr>
      <w:r>
        <w:t xml:space="preserve">In LDA, Wife age had the lesser magnitude and further specifying less importance I the model building. </w:t>
      </w:r>
    </w:p>
    <w:p w14:paraId="224FE8E7" w14:textId="77777777" w:rsidR="00EC4119" w:rsidRDefault="00EC4119" w:rsidP="00EC4119">
      <w:pPr>
        <w:spacing w:after="49"/>
        <w:ind w:left="720"/>
        <w:jc w:val="both"/>
      </w:pPr>
      <w:r>
        <w:t xml:space="preserve"> </w:t>
      </w:r>
    </w:p>
    <w:p w14:paraId="6EA6AC59" w14:textId="77777777" w:rsidR="00EC4119" w:rsidRDefault="00EC4119" w:rsidP="00EC4119">
      <w:pPr>
        <w:numPr>
          <w:ilvl w:val="0"/>
          <w:numId w:val="46"/>
        </w:numPr>
        <w:spacing w:after="1" w:line="256" w:lineRule="auto"/>
        <w:ind w:right="1054" w:hanging="360"/>
        <w:jc w:val="both"/>
      </w:pPr>
      <w:r>
        <w:t xml:space="preserve">The CART model provides information on feature importance where Wife age is given the upper most importance and surprisingly the opposite of what LDA model suggested </w:t>
      </w:r>
    </w:p>
    <w:p w14:paraId="0B2EC8A6" w14:textId="77777777" w:rsidR="00EC4119" w:rsidRDefault="00EC4119" w:rsidP="00EC4119">
      <w:pPr>
        <w:spacing w:after="52"/>
        <w:ind w:left="720"/>
        <w:jc w:val="both"/>
      </w:pPr>
      <w:r>
        <w:t xml:space="preserve"> </w:t>
      </w:r>
    </w:p>
    <w:p w14:paraId="1CD43497" w14:textId="77777777" w:rsidR="00EC4119" w:rsidRDefault="00EC4119" w:rsidP="00EC4119">
      <w:pPr>
        <w:numPr>
          <w:ilvl w:val="0"/>
          <w:numId w:val="46"/>
        </w:numPr>
        <w:spacing w:after="161" w:line="256" w:lineRule="auto"/>
        <w:ind w:right="1054" w:hanging="360"/>
        <w:jc w:val="both"/>
      </w:pPr>
      <w:r>
        <w:t xml:space="preserve">The least important came out to be Media exposure. To note the way Decision tree splits it would be better if there was absence of under sampling or else they have to carry crucial information. </w:t>
      </w:r>
    </w:p>
    <w:p w14:paraId="13F245BF" w14:textId="22A06C04" w:rsidR="00EC4119" w:rsidRPr="00445905" w:rsidRDefault="00EC4119" w:rsidP="00EC4119">
      <w:pPr>
        <w:jc w:val="both"/>
        <w:rPr>
          <w:b/>
          <w:bCs/>
        </w:rPr>
      </w:pPr>
      <w:r w:rsidRPr="00445905">
        <w:rPr>
          <w:b/>
          <w:bCs/>
        </w:rPr>
        <w:t xml:space="preserve"> </w:t>
      </w:r>
      <w:r w:rsidR="00445905" w:rsidRPr="00445905">
        <w:rPr>
          <w:b/>
          <w:bCs/>
        </w:rPr>
        <w:t>Actionable Insights and recommendations</w:t>
      </w:r>
    </w:p>
    <w:p w14:paraId="1E40930B" w14:textId="77777777" w:rsidR="00EC4119" w:rsidRDefault="00EC4119" w:rsidP="00EC4119">
      <w:pPr>
        <w:numPr>
          <w:ilvl w:val="0"/>
          <w:numId w:val="47"/>
        </w:numPr>
        <w:spacing w:line="256" w:lineRule="auto"/>
        <w:ind w:right="1054" w:hanging="360"/>
        <w:jc w:val="both"/>
      </w:pPr>
      <w:r>
        <w:t xml:space="preserve">The Univariate analysis was performed to analyse the pattern displayed by them. It can be noted the age of Wife has almost normal distribution with absence of outliers. Count of Education for both husband and wife have similar pattern where tertiary has the highest count and uneducated being the least. </w:t>
      </w:r>
    </w:p>
    <w:p w14:paraId="2E55D18F" w14:textId="77777777" w:rsidR="00EC4119" w:rsidRDefault="00EC4119" w:rsidP="00EC4119">
      <w:pPr>
        <w:spacing w:after="52"/>
        <w:ind w:left="720"/>
        <w:jc w:val="both"/>
      </w:pPr>
      <w:r>
        <w:t xml:space="preserve"> </w:t>
      </w:r>
    </w:p>
    <w:p w14:paraId="2D551625" w14:textId="77777777" w:rsidR="00EC4119" w:rsidRDefault="00EC4119" w:rsidP="00EC4119">
      <w:pPr>
        <w:numPr>
          <w:ilvl w:val="0"/>
          <w:numId w:val="47"/>
        </w:numPr>
        <w:spacing w:after="1" w:line="256" w:lineRule="auto"/>
        <w:ind w:right="1054" w:hanging="360"/>
        <w:jc w:val="both"/>
      </w:pPr>
      <w:r>
        <w:t xml:space="preserve">Multivariate Analysis was performed to check the distribution of continuous alongside the category. The missing value were identified and treated with proper imputation techniques. </w:t>
      </w:r>
    </w:p>
    <w:p w14:paraId="343F4FF3" w14:textId="77777777" w:rsidR="00EC4119" w:rsidRDefault="00EC4119" w:rsidP="00EC4119">
      <w:pPr>
        <w:spacing w:after="50"/>
        <w:ind w:left="720"/>
        <w:jc w:val="both"/>
      </w:pPr>
      <w:r>
        <w:lastRenderedPageBreak/>
        <w:t xml:space="preserve"> </w:t>
      </w:r>
    </w:p>
    <w:p w14:paraId="7BEAF431" w14:textId="77777777" w:rsidR="00EC4119" w:rsidRDefault="00EC4119" w:rsidP="00D54287">
      <w:pPr>
        <w:numPr>
          <w:ilvl w:val="0"/>
          <w:numId w:val="47"/>
        </w:numPr>
        <w:spacing w:line="240" w:lineRule="auto"/>
        <w:ind w:right="1054" w:hanging="360"/>
        <w:jc w:val="both"/>
      </w:pPr>
      <w:r>
        <w:t xml:space="preserve">A two-fold approach was considered. The first one was to considered the outliers in Number of children born were legit and another was to consider them as exaggerated values where they will be capped to the nearest legit value. However, when the model was built for both the approach the second model provided better results and was considered. </w:t>
      </w:r>
    </w:p>
    <w:p w14:paraId="7FA6F09C" w14:textId="77777777" w:rsidR="00EC4119" w:rsidRDefault="00EC4119" w:rsidP="00D54287">
      <w:pPr>
        <w:spacing w:after="52" w:line="240" w:lineRule="auto"/>
        <w:ind w:left="720"/>
        <w:jc w:val="both"/>
      </w:pPr>
      <w:r>
        <w:t xml:space="preserve"> </w:t>
      </w:r>
    </w:p>
    <w:p w14:paraId="426997C5" w14:textId="77777777" w:rsidR="00EC4119" w:rsidRDefault="00EC4119" w:rsidP="00D54287">
      <w:pPr>
        <w:numPr>
          <w:ilvl w:val="0"/>
          <w:numId w:val="47"/>
        </w:numPr>
        <w:spacing w:after="1" w:line="240" w:lineRule="auto"/>
        <w:ind w:right="1054" w:hanging="360"/>
        <w:jc w:val="both"/>
      </w:pPr>
      <w:r>
        <w:t xml:space="preserve">Logistic Regression was the first algorithm considered. The results provided by the model was pretty satisfying considering the number of records (less). The model accuracy, precision, recall and f1-score was calculated. </w:t>
      </w:r>
    </w:p>
    <w:p w14:paraId="67F02739" w14:textId="77777777" w:rsidR="00EC4119" w:rsidRDefault="00EC4119" w:rsidP="00D54287">
      <w:pPr>
        <w:spacing w:after="49" w:line="240" w:lineRule="auto"/>
        <w:ind w:left="720"/>
        <w:jc w:val="both"/>
      </w:pPr>
      <w:r>
        <w:t xml:space="preserve"> </w:t>
      </w:r>
    </w:p>
    <w:p w14:paraId="031D9A91" w14:textId="77777777" w:rsidR="00EC4119" w:rsidRDefault="00EC4119" w:rsidP="00D54287">
      <w:pPr>
        <w:numPr>
          <w:ilvl w:val="0"/>
          <w:numId w:val="47"/>
        </w:numPr>
        <w:spacing w:after="1" w:line="240" w:lineRule="auto"/>
        <w:ind w:right="1054" w:hanging="360"/>
        <w:jc w:val="both"/>
      </w:pPr>
      <w:r>
        <w:t xml:space="preserve">Similarly, Linear Discriminant Analysis and CART (Decision tree) was built to check for their approach (feature importance) and accuracy. The LDA could divide the target as it is meant to and the accuracy was considerable. </w:t>
      </w:r>
    </w:p>
    <w:p w14:paraId="21BF4C86" w14:textId="77777777" w:rsidR="00EC4119" w:rsidRDefault="00EC4119" w:rsidP="00D54287">
      <w:pPr>
        <w:spacing w:after="52" w:line="240" w:lineRule="auto"/>
        <w:ind w:left="720"/>
        <w:jc w:val="both"/>
      </w:pPr>
      <w:r>
        <w:t xml:space="preserve"> </w:t>
      </w:r>
    </w:p>
    <w:p w14:paraId="42E76BBA" w14:textId="77777777" w:rsidR="00EC4119" w:rsidRDefault="00EC4119" w:rsidP="00D54287">
      <w:pPr>
        <w:numPr>
          <w:ilvl w:val="0"/>
          <w:numId w:val="47"/>
        </w:numPr>
        <w:spacing w:line="240" w:lineRule="auto"/>
        <w:ind w:right="1054" w:hanging="360"/>
        <w:jc w:val="both"/>
      </w:pPr>
      <w:r>
        <w:t xml:space="preserve">The decision tree model was built initially without tuning any parameters. The result was overfitting and variance was the cause of such results. Another model was built by pruning the tree and hyper tuning the parameters. Grid search CV was considered as the multi fold approach. The results did reduce the overfitting slightly but not significantly further proving that decision tree might not be the right option for the data provided. </w:t>
      </w:r>
    </w:p>
    <w:p w14:paraId="431C8E25" w14:textId="77777777" w:rsidR="00EC4119" w:rsidRDefault="00EC4119" w:rsidP="00D54287">
      <w:pPr>
        <w:spacing w:after="52" w:line="240" w:lineRule="auto"/>
        <w:ind w:left="720"/>
        <w:jc w:val="both"/>
      </w:pPr>
      <w:r>
        <w:t xml:space="preserve"> </w:t>
      </w:r>
    </w:p>
    <w:p w14:paraId="3F495E70" w14:textId="77777777" w:rsidR="00D54287" w:rsidRDefault="00EC4119" w:rsidP="00D54287">
      <w:pPr>
        <w:numPr>
          <w:ilvl w:val="2"/>
          <w:numId w:val="48"/>
        </w:numPr>
        <w:spacing w:after="120" w:line="240" w:lineRule="auto"/>
        <w:ind w:left="703" w:right="62" w:hanging="357"/>
      </w:pPr>
      <w:r>
        <w:t xml:space="preserve">The Logistic Regression and LDA model provided better results compared to that of Decision tree. Considering either of Logistic regression or LDA could provide the desirable results. It is also important to note that the results can be astonishing if the quantity of data is more. </w:t>
      </w:r>
    </w:p>
    <w:p w14:paraId="69766795" w14:textId="67A4FB4B" w:rsidR="006A37F9" w:rsidRDefault="006A37F9" w:rsidP="00D54287">
      <w:pPr>
        <w:numPr>
          <w:ilvl w:val="2"/>
          <w:numId w:val="48"/>
        </w:numPr>
        <w:spacing w:after="120" w:line="240" w:lineRule="auto"/>
        <w:ind w:left="703" w:right="62" w:hanging="357"/>
      </w:pPr>
      <w:r>
        <w:rPr>
          <w:rFonts w:ascii="Nirmala UI" w:eastAsia="Nirmala UI" w:hAnsi="Nirmala UI" w:cs="Nirmala UI"/>
          <w:b/>
        </w:rPr>
        <w:t xml:space="preserve">Focus on promoting contraceptive usage </w:t>
      </w:r>
      <w:r>
        <w:t xml:space="preserve">among </w:t>
      </w:r>
      <w:r>
        <w:rPr>
          <w:rFonts w:ascii="Nirmala UI" w:eastAsia="Nirmala UI" w:hAnsi="Nirmala UI" w:cs="Nirmala UI"/>
          <w:b/>
        </w:rPr>
        <w:t xml:space="preserve">women </w:t>
      </w:r>
      <w:r>
        <w:t xml:space="preserve">with a </w:t>
      </w:r>
      <w:r>
        <w:rPr>
          <w:rFonts w:ascii="Nirmala UI" w:eastAsia="Nirmala UI" w:hAnsi="Nirmala UI" w:cs="Nirmala UI"/>
          <w:b/>
        </w:rPr>
        <w:t xml:space="preserve">high and very high standard </w:t>
      </w:r>
      <w:r>
        <w:t>of living, as they are more likely to use them.</w:t>
      </w:r>
    </w:p>
    <w:p w14:paraId="7E70A029" w14:textId="77777777" w:rsidR="006A37F9" w:rsidRDefault="006A37F9" w:rsidP="00D54287">
      <w:pPr>
        <w:numPr>
          <w:ilvl w:val="2"/>
          <w:numId w:val="48"/>
        </w:numPr>
        <w:spacing w:after="120" w:line="240" w:lineRule="auto"/>
        <w:ind w:left="703" w:right="62" w:hanging="357"/>
      </w:pPr>
      <w:r>
        <w:rPr>
          <w:rFonts w:ascii="Nirmala UI" w:eastAsia="Nirmala UI" w:hAnsi="Nirmala UI" w:cs="Nirmala UI"/>
          <w:b/>
        </w:rPr>
        <w:t xml:space="preserve">Target women aged 25 to 35 </w:t>
      </w:r>
      <w:r>
        <w:t xml:space="preserve">with a </w:t>
      </w:r>
      <w:r>
        <w:rPr>
          <w:rFonts w:ascii="Nirmala UI" w:eastAsia="Nirmala UI" w:hAnsi="Nirmala UI" w:cs="Nirmala UI"/>
          <w:b/>
        </w:rPr>
        <w:t>good education level</w:t>
      </w:r>
      <w:r>
        <w:t>, as they are more likely to use contraceptives.</w:t>
      </w:r>
    </w:p>
    <w:p w14:paraId="41BD32D1" w14:textId="77777777" w:rsidR="006A37F9" w:rsidRDefault="006A37F9" w:rsidP="00D54287">
      <w:pPr>
        <w:numPr>
          <w:ilvl w:val="2"/>
          <w:numId w:val="48"/>
        </w:numPr>
        <w:spacing w:after="120" w:line="240" w:lineRule="auto"/>
        <w:ind w:left="703" w:right="62" w:hanging="357"/>
      </w:pPr>
      <w:r>
        <w:rPr>
          <w:rFonts w:ascii="Nirmala UI" w:eastAsia="Nirmala UI" w:hAnsi="Nirmala UI" w:cs="Nirmala UI"/>
          <w:b/>
        </w:rPr>
        <w:t xml:space="preserve">Encourage husbands </w:t>
      </w:r>
      <w:r>
        <w:t xml:space="preserve">to be </w:t>
      </w:r>
      <w:r>
        <w:rPr>
          <w:rFonts w:ascii="Nirmala UI" w:eastAsia="Nirmala UI" w:hAnsi="Nirmala UI" w:cs="Nirmala UI"/>
          <w:b/>
        </w:rPr>
        <w:t>involved in family planning decisions</w:t>
      </w:r>
      <w:r>
        <w:t xml:space="preserve">, as their </w:t>
      </w:r>
      <w:r>
        <w:rPr>
          <w:rFonts w:ascii="Nirmala UI" w:eastAsia="Nirmala UI" w:hAnsi="Nirmala UI" w:cs="Nirmala UI"/>
          <w:b/>
        </w:rPr>
        <w:t xml:space="preserve">education level plays a significant role </w:t>
      </w:r>
      <w:r>
        <w:t>in the use of contraceptives.</w:t>
      </w:r>
    </w:p>
    <w:p w14:paraId="12534163" w14:textId="77777777" w:rsidR="006A37F9" w:rsidRDefault="006A37F9" w:rsidP="00D54287">
      <w:pPr>
        <w:numPr>
          <w:ilvl w:val="2"/>
          <w:numId w:val="48"/>
        </w:numPr>
        <w:spacing w:after="120" w:line="240" w:lineRule="auto"/>
        <w:ind w:left="703" w:right="62" w:hanging="357"/>
      </w:pPr>
      <w:r>
        <w:rPr>
          <w:rFonts w:ascii="Nirmala UI" w:eastAsia="Nirmala UI" w:hAnsi="Nirmala UI" w:cs="Nirmala UI"/>
          <w:b/>
        </w:rPr>
        <w:t xml:space="preserve">Investigate </w:t>
      </w:r>
      <w:r>
        <w:t>the reasons behind women with no children using contraceptives, as this could provide valuable insights.</w:t>
      </w:r>
    </w:p>
    <w:p w14:paraId="1F00350E" w14:textId="77777777" w:rsidR="006A37F9" w:rsidRDefault="006A37F9" w:rsidP="00D54287">
      <w:pPr>
        <w:numPr>
          <w:ilvl w:val="2"/>
          <w:numId w:val="48"/>
        </w:numPr>
        <w:spacing w:after="120" w:line="240" w:lineRule="auto"/>
        <w:ind w:left="703" w:right="62" w:hanging="357"/>
      </w:pPr>
      <w:r>
        <w:rPr>
          <w:rFonts w:ascii="Nirmala UI" w:eastAsia="Nirmala UI" w:hAnsi="Nirmala UI" w:cs="Nirmala UI"/>
          <w:b/>
        </w:rPr>
        <w:t xml:space="preserve">Leverage media exposure </w:t>
      </w:r>
      <w:r>
        <w:t xml:space="preserve">to </w:t>
      </w:r>
      <w:r>
        <w:rPr>
          <w:rFonts w:ascii="Nirmala UI" w:eastAsia="Nirmala UI" w:hAnsi="Nirmala UI" w:cs="Nirmala UI"/>
          <w:b/>
        </w:rPr>
        <w:t>promote contraceptive usage and awareness</w:t>
      </w:r>
      <w:r>
        <w:t>, as it plays a key role in shaping opinions.</w:t>
      </w:r>
    </w:p>
    <w:p w14:paraId="66001581" w14:textId="77777777" w:rsidR="006A37F9" w:rsidRDefault="006A37F9" w:rsidP="00D54287">
      <w:pPr>
        <w:numPr>
          <w:ilvl w:val="2"/>
          <w:numId w:val="48"/>
        </w:numPr>
        <w:spacing w:after="120" w:line="240" w:lineRule="auto"/>
        <w:ind w:left="703" w:right="62" w:hanging="357"/>
      </w:pPr>
      <w:r>
        <w:rPr>
          <w:rFonts w:ascii="Nirmala UI" w:eastAsia="Nirmala UI" w:hAnsi="Nirmala UI" w:cs="Nirmala UI"/>
          <w:b/>
        </w:rPr>
        <w:t xml:space="preserve">The Republic of Indonesia Ministry of Health </w:t>
      </w:r>
      <w:r>
        <w:t xml:space="preserve">should </w:t>
      </w:r>
      <w:r>
        <w:rPr>
          <w:rFonts w:ascii="Nirmala UI" w:eastAsia="Nirmala UI" w:hAnsi="Nirmala UI" w:cs="Nirmala UI"/>
          <w:b/>
        </w:rPr>
        <w:t xml:space="preserve">initiate outreach programs to educate women </w:t>
      </w:r>
      <w:r>
        <w:t>who do not use contraceptives about their benefits, usage, and potential side effects.</w:t>
      </w:r>
    </w:p>
    <w:p w14:paraId="52FD50E9" w14:textId="2FB2188C" w:rsidR="00E06FF3" w:rsidRPr="00D54287" w:rsidRDefault="006A37F9" w:rsidP="00D54287">
      <w:pPr>
        <w:numPr>
          <w:ilvl w:val="2"/>
          <w:numId w:val="48"/>
        </w:numPr>
        <w:spacing w:after="120" w:line="240" w:lineRule="auto"/>
        <w:ind w:left="703" w:right="62" w:hanging="357"/>
      </w:pPr>
      <w:r>
        <w:rPr>
          <w:rFonts w:ascii="Nirmala UI" w:eastAsia="Nirmala UI" w:hAnsi="Nirmala UI" w:cs="Nirmala UI"/>
          <w:b/>
        </w:rPr>
        <w:t xml:space="preserve">Investigate </w:t>
      </w:r>
      <w:r>
        <w:t>why wives with 8, 10, 11, and 12 years of education are not using contraceptives, and address any barriers or misconceptions they may have.</w:t>
      </w:r>
    </w:p>
    <w:sectPr w:rsidR="00E06FF3" w:rsidRPr="00D54287" w:rsidSect="006474C5">
      <w:footerReference w:type="default" r:id="rId70"/>
      <w:pgSz w:w="12240" w:h="15840" w:code="1"/>
      <w:pgMar w:top="720" w:right="720" w:bottom="720" w:left="720" w:header="0" w:footer="113" w:gutter="0"/>
      <w:pgBorders w:offsetFrom="page">
        <w:top w:val="single" w:sz="4" w:space="24" w:color="auto"/>
        <w:left w:val="single" w:sz="4" w:space="24" w:color="auto"/>
        <w:bottom w:val="single" w:sz="4" w:space="24" w:color="auto"/>
        <w:right w:val="single" w:sz="4" w:space="24" w:color="auto"/>
      </w:pgBorders>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F63D42" w14:textId="77777777" w:rsidR="006474C5" w:rsidRDefault="006474C5">
      <w:r>
        <w:separator/>
      </w:r>
    </w:p>
    <w:p w14:paraId="31990FF4" w14:textId="77777777" w:rsidR="006474C5" w:rsidRDefault="006474C5"/>
  </w:endnote>
  <w:endnote w:type="continuationSeparator" w:id="0">
    <w:p w14:paraId="713A29F1" w14:textId="77777777" w:rsidR="006474C5" w:rsidRDefault="006474C5">
      <w:r>
        <w:continuationSeparator/>
      </w:r>
    </w:p>
    <w:p w14:paraId="5F680500" w14:textId="77777777" w:rsidR="006474C5" w:rsidRDefault="006474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Poppins">
    <w:charset w:val="00"/>
    <w:family w:val="auto"/>
    <w:pitch w:val="variable"/>
    <w:sig w:usb0="00008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35041287"/>
      <w:docPartObj>
        <w:docPartGallery w:val="Page Numbers (Bottom of Page)"/>
        <w:docPartUnique/>
      </w:docPartObj>
    </w:sdtPr>
    <w:sdtEndPr>
      <w:rPr>
        <w:noProof/>
      </w:rPr>
    </w:sdtEndPr>
    <w:sdtContent>
      <w:p w14:paraId="2E2F996D" w14:textId="16B60D43" w:rsidR="007973A6" w:rsidRDefault="007973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B06827"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26F245" w14:textId="77777777" w:rsidR="006474C5" w:rsidRDefault="006474C5">
      <w:r>
        <w:separator/>
      </w:r>
    </w:p>
    <w:p w14:paraId="38292C71" w14:textId="77777777" w:rsidR="006474C5" w:rsidRDefault="006474C5"/>
  </w:footnote>
  <w:footnote w:type="continuationSeparator" w:id="0">
    <w:p w14:paraId="2E6F9F51" w14:textId="77777777" w:rsidR="006474C5" w:rsidRDefault="006474C5">
      <w:r>
        <w:continuationSeparator/>
      </w:r>
    </w:p>
    <w:p w14:paraId="0B3FBB79" w14:textId="77777777" w:rsidR="006474C5" w:rsidRDefault="006474C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B280C"/>
    <w:multiLevelType w:val="hybridMultilevel"/>
    <w:tmpl w:val="27D8CCC6"/>
    <w:lvl w:ilvl="0" w:tplc="3FD09268">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B2360E">
      <w:start w:val="1"/>
      <w:numFmt w:val="bullet"/>
      <w:lvlRestart w:val="0"/>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04637BA">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9D89F02">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E5CFEBA">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07E5A7C">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9CE205C">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27EA296">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B64F282">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2D01D59"/>
    <w:multiLevelType w:val="hybridMultilevel"/>
    <w:tmpl w:val="0E1A7464"/>
    <w:lvl w:ilvl="0" w:tplc="89EA7C66">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B3A2EB40">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9850C726">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93EA12BC">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C363FE6">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E5DEF8FC">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76DEB0B2">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2A2C65CC">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BC44FC6E">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 w15:restartNumberingAfterBreak="0">
    <w:nsid w:val="064C42FD"/>
    <w:multiLevelType w:val="hybridMultilevel"/>
    <w:tmpl w:val="369A088A"/>
    <w:lvl w:ilvl="0" w:tplc="AD5E6564">
      <w:start w:val="1"/>
      <w:numFmt w:val="bullet"/>
      <w:lvlText w:val="-"/>
      <w:lvlJc w:val="left"/>
      <w:pPr>
        <w:ind w:left="720" w:hanging="360"/>
      </w:pPr>
      <w:rPr>
        <w:rFonts w:ascii="Poppins" w:eastAsia="Poppins" w:hAnsi="Poppins" w:cs="Poppins"/>
        <w:b w:val="0"/>
        <w:i w:val="0"/>
        <w:strike w:val="0"/>
        <w:dstrike w:val="0"/>
        <w:color w:val="000000"/>
        <w:sz w:val="20"/>
        <w:szCs w:val="20"/>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377C0A"/>
    <w:multiLevelType w:val="hybridMultilevel"/>
    <w:tmpl w:val="A664E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B0B45"/>
    <w:multiLevelType w:val="hybridMultilevel"/>
    <w:tmpl w:val="06C0436A"/>
    <w:lvl w:ilvl="0" w:tplc="BB38EF7E">
      <w:start w:val="1"/>
      <w:numFmt w:val="bullet"/>
      <w:lvlText w:val="•"/>
      <w:lvlJc w:val="left"/>
      <w:pPr>
        <w:ind w:left="720" w:firstLine="0"/>
      </w:pPr>
      <w:rPr>
        <w:rFonts w:ascii="Arial" w:eastAsia="Arial" w:hAnsi="Arial" w:cs="Arial"/>
        <w:b w:val="0"/>
        <w:i w:val="0"/>
        <w:strike w:val="0"/>
        <w:dstrike w:val="0"/>
        <w:color w:val="000000"/>
        <w:sz w:val="23"/>
        <w:szCs w:val="23"/>
        <w:u w:val="none" w:color="000000"/>
        <w:effect w:val="none"/>
        <w:bdr w:val="none" w:sz="0" w:space="0" w:color="auto" w:frame="1"/>
        <w:vertAlign w:val="baseline"/>
      </w:rPr>
    </w:lvl>
    <w:lvl w:ilvl="1" w:tplc="41EAFD58">
      <w:start w:val="1"/>
      <w:numFmt w:val="bullet"/>
      <w:lvlText w:val="o"/>
      <w:lvlJc w:val="left"/>
      <w:pPr>
        <w:ind w:left="1584" w:firstLine="0"/>
      </w:pPr>
      <w:rPr>
        <w:rFonts w:ascii="Segoe UI Symbol" w:eastAsia="Segoe UI Symbol" w:hAnsi="Segoe UI Symbol" w:cs="Segoe UI Symbol"/>
        <w:b w:val="0"/>
        <w:i w:val="0"/>
        <w:strike w:val="0"/>
        <w:dstrike w:val="0"/>
        <w:color w:val="000000"/>
        <w:sz w:val="23"/>
        <w:szCs w:val="23"/>
        <w:u w:val="none" w:color="000000"/>
        <w:effect w:val="none"/>
        <w:bdr w:val="none" w:sz="0" w:space="0" w:color="auto" w:frame="1"/>
        <w:vertAlign w:val="baseline"/>
      </w:rPr>
    </w:lvl>
    <w:lvl w:ilvl="2" w:tplc="C0BA3C90">
      <w:start w:val="1"/>
      <w:numFmt w:val="bullet"/>
      <w:lvlText w:val="▪"/>
      <w:lvlJc w:val="left"/>
      <w:pPr>
        <w:ind w:left="2304" w:firstLine="0"/>
      </w:pPr>
      <w:rPr>
        <w:rFonts w:ascii="Segoe UI Symbol" w:eastAsia="Segoe UI Symbol" w:hAnsi="Segoe UI Symbol" w:cs="Segoe UI Symbol"/>
        <w:b w:val="0"/>
        <w:i w:val="0"/>
        <w:strike w:val="0"/>
        <w:dstrike w:val="0"/>
        <w:color w:val="000000"/>
        <w:sz w:val="23"/>
        <w:szCs w:val="23"/>
        <w:u w:val="none" w:color="000000"/>
        <w:effect w:val="none"/>
        <w:bdr w:val="none" w:sz="0" w:space="0" w:color="auto" w:frame="1"/>
        <w:vertAlign w:val="baseline"/>
      </w:rPr>
    </w:lvl>
    <w:lvl w:ilvl="3" w:tplc="B4968D7A">
      <w:start w:val="1"/>
      <w:numFmt w:val="bullet"/>
      <w:lvlText w:val="•"/>
      <w:lvlJc w:val="left"/>
      <w:pPr>
        <w:ind w:left="3024" w:firstLine="0"/>
      </w:pPr>
      <w:rPr>
        <w:rFonts w:ascii="Arial" w:eastAsia="Arial" w:hAnsi="Arial" w:cs="Arial"/>
        <w:b w:val="0"/>
        <w:i w:val="0"/>
        <w:strike w:val="0"/>
        <w:dstrike w:val="0"/>
        <w:color w:val="000000"/>
        <w:sz w:val="23"/>
        <w:szCs w:val="23"/>
        <w:u w:val="none" w:color="000000"/>
        <w:effect w:val="none"/>
        <w:bdr w:val="none" w:sz="0" w:space="0" w:color="auto" w:frame="1"/>
        <w:vertAlign w:val="baseline"/>
      </w:rPr>
    </w:lvl>
    <w:lvl w:ilvl="4" w:tplc="EF009230">
      <w:start w:val="1"/>
      <w:numFmt w:val="bullet"/>
      <w:lvlText w:val="o"/>
      <w:lvlJc w:val="left"/>
      <w:pPr>
        <w:ind w:left="3744" w:firstLine="0"/>
      </w:pPr>
      <w:rPr>
        <w:rFonts w:ascii="Segoe UI Symbol" w:eastAsia="Segoe UI Symbol" w:hAnsi="Segoe UI Symbol" w:cs="Segoe UI Symbol"/>
        <w:b w:val="0"/>
        <w:i w:val="0"/>
        <w:strike w:val="0"/>
        <w:dstrike w:val="0"/>
        <w:color w:val="000000"/>
        <w:sz w:val="23"/>
        <w:szCs w:val="23"/>
        <w:u w:val="none" w:color="000000"/>
        <w:effect w:val="none"/>
        <w:bdr w:val="none" w:sz="0" w:space="0" w:color="auto" w:frame="1"/>
        <w:vertAlign w:val="baseline"/>
      </w:rPr>
    </w:lvl>
    <w:lvl w:ilvl="5" w:tplc="CB8C4066">
      <w:start w:val="1"/>
      <w:numFmt w:val="bullet"/>
      <w:lvlText w:val="▪"/>
      <w:lvlJc w:val="left"/>
      <w:pPr>
        <w:ind w:left="4464" w:firstLine="0"/>
      </w:pPr>
      <w:rPr>
        <w:rFonts w:ascii="Segoe UI Symbol" w:eastAsia="Segoe UI Symbol" w:hAnsi="Segoe UI Symbol" w:cs="Segoe UI Symbol"/>
        <w:b w:val="0"/>
        <w:i w:val="0"/>
        <w:strike w:val="0"/>
        <w:dstrike w:val="0"/>
        <w:color w:val="000000"/>
        <w:sz w:val="23"/>
        <w:szCs w:val="23"/>
        <w:u w:val="none" w:color="000000"/>
        <w:effect w:val="none"/>
        <w:bdr w:val="none" w:sz="0" w:space="0" w:color="auto" w:frame="1"/>
        <w:vertAlign w:val="baseline"/>
      </w:rPr>
    </w:lvl>
    <w:lvl w:ilvl="6" w:tplc="EE0CDEE2">
      <w:start w:val="1"/>
      <w:numFmt w:val="bullet"/>
      <w:lvlText w:val="•"/>
      <w:lvlJc w:val="left"/>
      <w:pPr>
        <w:ind w:left="5184" w:firstLine="0"/>
      </w:pPr>
      <w:rPr>
        <w:rFonts w:ascii="Arial" w:eastAsia="Arial" w:hAnsi="Arial" w:cs="Arial"/>
        <w:b w:val="0"/>
        <w:i w:val="0"/>
        <w:strike w:val="0"/>
        <w:dstrike w:val="0"/>
        <w:color w:val="000000"/>
        <w:sz w:val="23"/>
        <w:szCs w:val="23"/>
        <w:u w:val="none" w:color="000000"/>
        <w:effect w:val="none"/>
        <w:bdr w:val="none" w:sz="0" w:space="0" w:color="auto" w:frame="1"/>
        <w:vertAlign w:val="baseline"/>
      </w:rPr>
    </w:lvl>
    <w:lvl w:ilvl="7" w:tplc="37A04772">
      <w:start w:val="1"/>
      <w:numFmt w:val="bullet"/>
      <w:lvlText w:val="o"/>
      <w:lvlJc w:val="left"/>
      <w:pPr>
        <w:ind w:left="5904" w:firstLine="0"/>
      </w:pPr>
      <w:rPr>
        <w:rFonts w:ascii="Segoe UI Symbol" w:eastAsia="Segoe UI Symbol" w:hAnsi="Segoe UI Symbol" w:cs="Segoe UI Symbol"/>
        <w:b w:val="0"/>
        <w:i w:val="0"/>
        <w:strike w:val="0"/>
        <w:dstrike w:val="0"/>
        <w:color w:val="000000"/>
        <w:sz w:val="23"/>
        <w:szCs w:val="23"/>
        <w:u w:val="none" w:color="000000"/>
        <w:effect w:val="none"/>
        <w:bdr w:val="none" w:sz="0" w:space="0" w:color="auto" w:frame="1"/>
        <w:vertAlign w:val="baseline"/>
      </w:rPr>
    </w:lvl>
    <w:lvl w:ilvl="8" w:tplc="3154D06E">
      <w:start w:val="1"/>
      <w:numFmt w:val="bullet"/>
      <w:lvlText w:val="▪"/>
      <w:lvlJc w:val="left"/>
      <w:pPr>
        <w:ind w:left="6624" w:firstLine="0"/>
      </w:pPr>
      <w:rPr>
        <w:rFonts w:ascii="Segoe UI Symbol" w:eastAsia="Segoe UI Symbol" w:hAnsi="Segoe UI Symbol" w:cs="Segoe UI Symbol"/>
        <w:b w:val="0"/>
        <w:i w:val="0"/>
        <w:strike w:val="0"/>
        <w:dstrike w:val="0"/>
        <w:color w:val="000000"/>
        <w:sz w:val="23"/>
        <w:szCs w:val="23"/>
        <w:u w:val="none" w:color="000000"/>
        <w:effect w:val="none"/>
        <w:bdr w:val="none" w:sz="0" w:space="0" w:color="auto" w:frame="1"/>
        <w:vertAlign w:val="baseline"/>
      </w:rPr>
    </w:lvl>
  </w:abstractNum>
  <w:abstractNum w:abstractNumId="5" w15:restartNumberingAfterBreak="0">
    <w:nsid w:val="10205AD9"/>
    <w:multiLevelType w:val="hybridMultilevel"/>
    <w:tmpl w:val="DA3A5FD4"/>
    <w:lvl w:ilvl="0" w:tplc="C9AE9BEA">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C48972C">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FFF2A758">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54F8432A">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34A2844">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3D287744">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F0C09CB8">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A620BD34">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1DCC8B8A">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6" w15:restartNumberingAfterBreak="0">
    <w:nsid w:val="13A12B02"/>
    <w:multiLevelType w:val="hybridMultilevel"/>
    <w:tmpl w:val="3838315E"/>
    <w:lvl w:ilvl="0" w:tplc="559E0E6C">
      <w:start w:val="1"/>
      <w:numFmt w:val="bullet"/>
      <w:lvlText w:val="•"/>
      <w:lvlJc w:val="left"/>
      <w:pPr>
        <w:ind w:left="360"/>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1" w:tplc="8976D456">
      <w:start w:val="1"/>
      <w:numFmt w:val="bullet"/>
      <w:lvlRestart w:val="0"/>
      <w:lvlText w:val="•"/>
      <w:lvlJc w:val="left"/>
      <w:pPr>
        <w:ind w:left="713"/>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2" w:tplc="A836926C">
      <w:start w:val="1"/>
      <w:numFmt w:val="bullet"/>
      <w:lvlText w:val="▪"/>
      <w:lvlJc w:val="left"/>
      <w:pPr>
        <w:ind w:left="144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3" w:tplc="C9E4E9A6">
      <w:start w:val="1"/>
      <w:numFmt w:val="bullet"/>
      <w:lvlText w:val="•"/>
      <w:lvlJc w:val="left"/>
      <w:pPr>
        <w:ind w:left="2160"/>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4" w:tplc="4C3E6566">
      <w:start w:val="1"/>
      <w:numFmt w:val="bullet"/>
      <w:lvlText w:val="o"/>
      <w:lvlJc w:val="left"/>
      <w:pPr>
        <w:ind w:left="288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5" w:tplc="699AC91E">
      <w:start w:val="1"/>
      <w:numFmt w:val="bullet"/>
      <w:lvlText w:val="▪"/>
      <w:lvlJc w:val="left"/>
      <w:pPr>
        <w:ind w:left="360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6" w:tplc="2AA08B7C">
      <w:start w:val="1"/>
      <w:numFmt w:val="bullet"/>
      <w:lvlText w:val="•"/>
      <w:lvlJc w:val="left"/>
      <w:pPr>
        <w:ind w:left="4320"/>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7" w:tplc="94A61752">
      <w:start w:val="1"/>
      <w:numFmt w:val="bullet"/>
      <w:lvlText w:val="o"/>
      <w:lvlJc w:val="left"/>
      <w:pPr>
        <w:ind w:left="504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8" w:tplc="16701E60">
      <w:start w:val="1"/>
      <w:numFmt w:val="bullet"/>
      <w:lvlText w:val="▪"/>
      <w:lvlJc w:val="left"/>
      <w:pPr>
        <w:ind w:left="576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abstractNum>
  <w:abstractNum w:abstractNumId="7" w15:restartNumberingAfterBreak="0">
    <w:nsid w:val="17F97255"/>
    <w:multiLevelType w:val="hybridMultilevel"/>
    <w:tmpl w:val="F08022B6"/>
    <w:lvl w:ilvl="0" w:tplc="FAB0C32A">
      <w:start w:val="33"/>
      <w:numFmt w:val="decimal"/>
      <w:lvlText w:val="%1"/>
      <w:lvlJc w:val="left"/>
      <w:pPr>
        <w:ind w:left="377"/>
      </w:pPr>
      <w:rPr>
        <w:rFonts w:ascii="Poppins" w:eastAsia="Poppins" w:hAnsi="Poppins" w:cs="Poppins"/>
        <w:b w:val="0"/>
        <w:i w:val="0"/>
        <w:strike w:val="0"/>
        <w:dstrike w:val="0"/>
        <w:color w:val="000000"/>
        <w:sz w:val="19"/>
        <w:szCs w:val="19"/>
        <w:u w:val="none" w:color="000000"/>
        <w:bdr w:val="none" w:sz="0" w:space="0" w:color="auto"/>
        <w:shd w:val="clear" w:color="auto" w:fill="auto"/>
        <w:vertAlign w:val="baseline"/>
      </w:rPr>
    </w:lvl>
    <w:lvl w:ilvl="1" w:tplc="C1349A42">
      <w:start w:val="1"/>
      <w:numFmt w:val="bullet"/>
      <w:lvlText w:val="-"/>
      <w:lvlJc w:val="left"/>
      <w:pPr>
        <w:ind w:left="360"/>
      </w:pPr>
      <w:rPr>
        <w:rFonts w:ascii="Poppins" w:eastAsia="Poppins" w:hAnsi="Poppins" w:cs="Poppins"/>
        <w:b w:val="0"/>
        <w:i w:val="0"/>
        <w:strike w:val="0"/>
        <w:dstrike w:val="0"/>
        <w:color w:val="000000"/>
        <w:sz w:val="22"/>
        <w:szCs w:val="22"/>
        <w:u w:val="none" w:color="000000"/>
        <w:bdr w:val="none" w:sz="0" w:space="0" w:color="auto"/>
        <w:shd w:val="clear" w:color="auto" w:fill="auto"/>
        <w:vertAlign w:val="baseline"/>
      </w:rPr>
    </w:lvl>
    <w:lvl w:ilvl="2" w:tplc="7C1A50B0">
      <w:start w:val="1"/>
      <w:numFmt w:val="bullet"/>
      <w:lvlText w:val="▪"/>
      <w:lvlJc w:val="left"/>
      <w:pPr>
        <w:ind w:left="1440"/>
      </w:pPr>
      <w:rPr>
        <w:rFonts w:ascii="Poppins" w:eastAsia="Poppins" w:hAnsi="Poppins" w:cs="Poppins"/>
        <w:b w:val="0"/>
        <w:i w:val="0"/>
        <w:strike w:val="0"/>
        <w:dstrike w:val="0"/>
        <w:color w:val="000000"/>
        <w:sz w:val="22"/>
        <w:szCs w:val="22"/>
        <w:u w:val="none" w:color="000000"/>
        <w:bdr w:val="none" w:sz="0" w:space="0" w:color="auto"/>
        <w:shd w:val="clear" w:color="auto" w:fill="auto"/>
        <w:vertAlign w:val="baseline"/>
      </w:rPr>
    </w:lvl>
    <w:lvl w:ilvl="3" w:tplc="EA58F6C0">
      <w:start w:val="1"/>
      <w:numFmt w:val="bullet"/>
      <w:lvlText w:val="•"/>
      <w:lvlJc w:val="left"/>
      <w:pPr>
        <w:ind w:left="2160"/>
      </w:pPr>
      <w:rPr>
        <w:rFonts w:ascii="Poppins" w:eastAsia="Poppins" w:hAnsi="Poppins" w:cs="Poppins"/>
        <w:b w:val="0"/>
        <w:i w:val="0"/>
        <w:strike w:val="0"/>
        <w:dstrike w:val="0"/>
        <w:color w:val="000000"/>
        <w:sz w:val="22"/>
        <w:szCs w:val="22"/>
        <w:u w:val="none" w:color="000000"/>
        <w:bdr w:val="none" w:sz="0" w:space="0" w:color="auto"/>
        <w:shd w:val="clear" w:color="auto" w:fill="auto"/>
        <w:vertAlign w:val="baseline"/>
      </w:rPr>
    </w:lvl>
    <w:lvl w:ilvl="4" w:tplc="A8904E54">
      <w:start w:val="1"/>
      <w:numFmt w:val="bullet"/>
      <w:lvlText w:val="o"/>
      <w:lvlJc w:val="left"/>
      <w:pPr>
        <w:ind w:left="2880"/>
      </w:pPr>
      <w:rPr>
        <w:rFonts w:ascii="Poppins" w:eastAsia="Poppins" w:hAnsi="Poppins" w:cs="Poppins"/>
        <w:b w:val="0"/>
        <w:i w:val="0"/>
        <w:strike w:val="0"/>
        <w:dstrike w:val="0"/>
        <w:color w:val="000000"/>
        <w:sz w:val="22"/>
        <w:szCs w:val="22"/>
        <w:u w:val="none" w:color="000000"/>
        <w:bdr w:val="none" w:sz="0" w:space="0" w:color="auto"/>
        <w:shd w:val="clear" w:color="auto" w:fill="auto"/>
        <w:vertAlign w:val="baseline"/>
      </w:rPr>
    </w:lvl>
    <w:lvl w:ilvl="5" w:tplc="69683E44">
      <w:start w:val="1"/>
      <w:numFmt w:val="bullet"/>
      <w:lvlText w:val="▪"/>
      <w:lvlJc w:val="left"/>
      <w:pPr>
        <w:ind w:left="3600"/>
      </w:pPr>
      <w:rPr>
        <w:rFonts w:ascii="Poppins" w:eastAsia="Poppins" w:hAnsi="Poppins" w:cs="Poppins"/>
        <w:b w:val="0"/>
        <w:i w:val="0"/>
        <w:strike w:val="0"/>
        <w:dstrike w:val="0"/>
        <w:color w:val="000000"/>
        <w:sz w:val="22"/>
        <w:szCs w:val="22"/>
        <w:u w:val="none" w:color="000000"/>
        <w:bdr w:val="none" w:sz="0" w:space="0" w:color="auto"/>
        <w:shd w:val="clear" w:color="auto" w:fill="auto"/>
        <w:vertAlign w:val="baseline"/>
      </w:rPr>
    </w:lvl>
    <w:lvl w:ilvl="6" w:tplc="0040159A">
      <w:start w:val="1"/>
      <w:numFmt w:val="bullet"/>
      <w:lvlText w:val="•"/>
      <w:lvlJc w:val="left"/>
      <w:pPr>
        <w:ind w:left="4320"/>
      </w:pPr>
      <w:rPr>
        <w:rFonts w:ascii="Poppins" w:eastAsia="Poppins" w:hAnsi="Poppins" w:cs="Poppins"/>
        <w:b w:val="0"/>
        <w:i w:val="0"/>
        <w:strike w:val="0"/>
        <w:dstrike w:val="0"/>
        <w:color w:val="000000"/>
        <w:sz w:val="22"/>
        <w:szCs w:val="22"/>
        <w:u w:val="none" w:color="000000"/>
        <w:bdr w:val="none" w:sz="0" w:space="0" w:color="auto"/>
        <w:shd w:val="clear" w:color="auto" w:fill="auto"/>
        <w:vertAlign w:val="baseline"/>
      </w:rPr>
    </w:lvl>
    <w:lvl w:ilvl="7" w:tplc="06AE9CA2">
      <w:start w:val="1"/>
      <w:numFmt w:val="bullet"/>
      <w:lvlText w:val="o"/>
      <w:lvlJc w:val="left"/>
      <w:pPr>
        <w:ind w:left="5040"/>
      </w:pPr>
      <w:rPr>
        <w:rFonts w:ascii="Poppins" w:eastAsia="Poppins" w:hAnsi="Poppins" w:cs="Poppins"/>
        <w:b w:val="0"/>
        <w:i w:val="0"/>
        <w:strike w:val="0"/>
        <w:dstrike w:val="0"/>
        <w:color w:val="000000"/>
        <w:sz w:val="22"/>
        <w:szCs w:val="22"/>
        <w:u w:val="none" w:color="000000"/>
        <w:bdr w:val="none" w:sz="0" w:space="0" w:color="auto"/>
        <w:shd w:val="clear" w:color="auto" w:fill="auto"/>
        <w:vertAlign w:val="baseline"/>
      </w:rPr>
    </w:lvl>
    <w:lvl w:ilvl="8" w:tplc="7E085620">
      <w:start w:val="1"/>
      <w:numFmt w:val="bullet"/>
      <w:lvlText w:val="▪"/>
      <w:lvlJc w:val="left"/>
      <w:pPr>
        <w:ind w:left="5760"/>
      </w:pPr>
      <w:rPr>
        <w:rFonts w:ascii="Poppins" w:eastAsia="Poppins" w:hAnsi="Poppins" w:cs="Poppins"/>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875681E"/>
    <w:multiLevelType w:val="multilevel"/>
    <w:tmpl w:val="41A6F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4D140E"/>
    <w:multiLevelType w:val="hybridMultilevel"/>
    <w:tmpl w:val="0B925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A24AC8"/>
    <w:multiLevelType w:val="hybridMultilevel"/>
    <w:tmpl w:val="4C1E7E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ED7452B"/>
    <w:multiLevelType w:val="hybridMultilevel"/>
    <w:tmpl w:val="7D3252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0A7E17"/>
    <w:multiLevelType w:val="hybridMultilevel"/>
    <w:tmpl w:val="F9908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DE3F06"/>
    <w:multiLevelType w:val="hybridMultilevel"/>
    <w:tmpl w:val="1F22A268"/>
    <w:lvl w:ilvl="0" w:tplc="1264D088">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6F5CB338">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07C206C4">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E5F239E0">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B302F050">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F1DADB56">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0E820868">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B85C3534">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5F8A9088">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4" w15:restartNumberingAfterBreak="0">
    <w:nsid w:val="25E74734"/>
    <w:multiLevelType w:val="hybridMultilevel"/>
    <w:tmpl w:val="BD60BB3C"/>
    <w:lvl w:ilvl="0" w:tplc="8316848C">
      <w:start w:val="1"/>
      <w:numFmt w:val="lowerLetter"/>
      <w:lvlText w:val="%1)"/>
      <w:lvlJc w:val="left"/>
      <w:pPr>
        <w:ind w:left="7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7100B164">
      <w:start w:val="1"/>
      <w:numFmt w:val="lowerLetter"/>
      <w:lvlText w:val="%2"/>
      <w:lvlJc w:val="left"/>
      <w:pPr>
        <w:ind w:left="14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CDA02430">
      <w:start w:val="1"/>
      <w:numFmt w:val="lowerRoman"/>
      <w:lvlText w:val="%3"/>
      <w:lvlJc w:val="left"/>
      <w:pPr>
        <w:ind w:left="21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D0A87064">
      <w:start w:val="1"/>
      <w:numFmt w:val="decimal"/>
      <w:lvlText w:val="%4"/>
      <w:lvlJc w:val="left"/>
      <w:pPr>
        <w:ind w:left="28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0EA08840">
      <w:start w:val="1"/>
      <w:numFmt w:val="lowerLetter"/>
      <w:lvlText w:val="%5"/>
      <w:lvlJc w:val="left"/>
      <w:pPr>
        <w:ind w:left="36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A272572C">
      <w:start w:val="1"/>
      <w:numFmt w:val="lowerRoman"/>
      <w:lvlText w:val="%6"/>
      <w:lvlJc w:val="left"/>
      <w:pPr>
        <w:ind w:left="43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9E90ABD0">
      <w:start w:val="1"/>
      <w:numFmt w:val="decimal"/>
      <w:lvlText w:val="%7"/>
      <w:lvlJc w:val="left"/>
      <w:pPr>
        <w:ind w:left="50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D8CED2AC">
      <w:start w:val="1"/>
      <w:numFmt w:val="lowerLetter"/>
      <w:lvlText w:val="%8"/>
      <w:lvlJc w:val="left"/>
      <w:pPr>
        <w:ind w:left="57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88F0E2E4">
      <w:start w:val="1"/>
      <w:numFmt w:val="lowerRoman"/>
      <w:lvlText w:val="%9"/>
      <w:lvlJc w:val="left"/>
      <w:pPr>
        <w:ind w:left="64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5" w15:restartNumberingAfterBreak="0">
    <w:nsid w:val="27982DDF"/>
    <w:multiLevelType w:val="hybridMultilevel"/>
    <w:tmpl w:val="0EF8A714"/>
    <w:lvl w:ilvl="0" w:tplc="566615C2">
      <w:start w:val="1"/>
      <w:numFmt w:val="lowerLetter"/>
      <w:lvlText w:val="%1)"/>
      <w:lvlJc w:val="left"/>
      <w:pPr>
        <w:ind w:left="773"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C041F40">
      <w:start w:val="1"/>
      <w:numFmt w:val="lowerLetter"/>
      <w:lvlText w:val="%2"/>
      <w:lvlJc w:val="left"/>
      <w:pPr>
        <w:ind w:left="1493"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56161DCE">
      <w:start w:val="1"/>
      <w:numFmt w:val="lowerRoman"/>
      <w:lvlText w:val="%3"/>
      <w:lvlJc w:val="left"/>
      <w:pPr>
        <w:ind w:left="2213"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A91AD0EE">
      <w:start w:val="1"/>
      <w:numFmt w:val="decimal"/>
      <w:lvlText w:val="%4"/>
      <w:lvlJc w:val="left"/>
      <w:pPr>
        <w:ind w:left="2933"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BBEA7B4C">
      <w:start w:val="1"/>
      <w:numFmt w:val="lowerLetter"/>
      <w:lvlText w:val="%5"/>
      <w:lvlJc w:val="left"/>
      <w:pPr>
        <w:ind w:left="3653"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A544D3CA">
      <w:start w:val="1"/>
      <w:numFmt w:val="lowerRoman"/>
      <w:lvlText w:val="%6"/>
      <w:lvlJc w:val="left"/>
      <w:pPr>
        <w:ind w:left="4373"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758054D0">
      <w:start w:val="1"/>
      <w:numFmt w:val="decimal"/>
      <w:lvlText w:val="%7"/>
      <w:lvlJc w:val="left"/>
      <w:pPr>
        <w:ind w:left="5093"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109EBB6A">
      <w:start w:val="1"/>
      <w:numFmt w:val="lowerLetter"/>
      <w:lvlText w:val="%8"/>
      <w:lvlJc w:val="left"/>
      <w:pPr>
        <w:ind w:left="5813"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7D8E489A">
      <w:start w:val="1"/>
      <w:numFmt w:val="lowerRoman"/>
      <w:lvlText w:val="%9"/>
      <w:lvlJc w:val="left"/>
      <w:pPr>
        <w:ind w:left="6533"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6" w15:restartNumberingAfterBreak="0">
    <w:nsid w:val="284D4A65"/>
    <w:multiLevelType w:val="hybridMultilevel"/>
    <w:tmpl w:val="A6F246B8"/>
    <w:lvl w:ilvl="0" w:tplc="82EAE1E6">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1C2BF4"/>
    <w:multiLevelType w:val="hybridMultilevel"/>
    <w:tmpl w:val="E5AEEC4C"/>
    <w:lvl w:ilvl="0" w:tplc="DD6634A8">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9A6C86A2">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61A2F9C8">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2514DBD4">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DF4FE12">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8662F836">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E8081106">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9432E726">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2368C608">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8" w15:restartNumberingAfterBreak="0">
    <w:nsid w:val="2A801960"/>
    <w:multiLevelType w:val="hybridMultilevel"/>
    <w:tmpl w:val="486839EE"/>
    <w:lvl w:ilvl="0" w:tplc="B8D45344">
      <w:start w:val="1"/>
      <w:numFmt w:val="bullet"/>
      <w:lvlText w:val="•"/>
      <w:lvlJc w:val="left"/>
      <w:pPr>
        <w:ind w:left="360"/>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1" w:tplc="CE066892">
      <w:start w:val="1"/>
      <w:numFmt w:val="bullet"/>
      <w:lvlRestart w:val="0"/>
      <w:lvlText w:val="•"/>
      <w:lvlJc w:val="left"/>
      <w:pPr>
        <w:ind w:left="705"/>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2" w:tplc="409876E4">
      <w:start w:val="1"/>
      <w:numFmt w:val="bullet"/>
      <w:lvlText w:val="▪"/>
      <w:lvlJc w:val="left"/>
      <w:pPr>
        <w:ind w:left="144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3" w:tplc="8BCEFF40">
      <w:start w:val="1"/>
      <w:numFmt w:val="bullet"/>
      <w:lvlText w:val="•"/>
      <w:lvlJc w:val="left"/>
      <w:pPr>
        <w:ind w:left="2160"/>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4" w:tplc="027C92DE">
      <w:start w:val="1"/>
      <w:numFmt w:val="bullet"/>
      <w:lvlText w:val="o"/>
      <w:lvlJc w:val="left"/>
      <w:pPr>
        <w:ind w:left="288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5" w:tplc="C30C2EE4">
      <w:start w:val="1"/>
      <w:numFmt w:val="bullet"/>
      <w:lvlText w:val="▪"/>
      <w:lvlJc w:val="left"/>
      <w:pPr>
        <w:ind w:left="360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6" w:tplc="65803902">
      <w:start w:val="1"/>
      <w:numFmt w:val="bullet"/>
      <w:lvlText w:val="•"/>
      <w:lvlJc w:val="left"/>
      <w:pPr>
        <w:ind w:left="4320"/>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7" w:tplc="831E8BEE">
      <w:start w:val="1"/>
      <w:numFmt w:val="bullet"/>
      <w:lvlText w:val="o"/>
      <w:lvlJc w:val="left"/>
      <w:pPr>
        <w:ind w:left="504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8" w:tplc="ACE08ABE">
      <w:start w:val="1"/>
      <w:numFmt w:val="bullet"/>
      <w:lvlText w:val="▪"/>
      <w:lvlJc w:val="left"/>
      <w:pPr>
        <w:ind w:left="576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abstractNum>
  <w:abstractNum w:abstractNumId="19" w15:restartNumberingAfterBreak="0">
    <w:nsid w:val="2BC842D0"/>
    <w:multiLevelType w:val="hybridMultilevel"/>
    <w:tmpl w:val="D28AB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BD24A1"/>
    <w:multiLevelType w:val="hybridMultilevel"/>
    <w:tmpl w:val="5CC0BA06"/>
    <w:lvl w:ilvl="0" w:tplc="FFFFFFFF">
      <w:start w:val="1"/>
      <w:numFmt w:val="decimal"/>
      <w:lvlText w:val="%1."/>
      <w:lvlJc w:val="left"/>
      <w:pPr>
        <w:ind w:left="1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2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3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4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4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55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62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70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7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33BC757B"/>
    <w:multiLevelType w:val="hybridMultilevel"/>
    <w:tmpl w:val="9F224A9A"/>
    <w:lvl w:ilvl="0" w:tplc="4DB4848C">
      <w:start w:val="2"/>
      <w:numFmt w:val="lowerLetter"/>
      <w:lvlText w:val="%1)"/>
      <w:lvlJc w:val="left"/>
      <w:pPr>
        <w:ind w:left="7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5164E91C">
      <w:start w:val="1"/>
      <w:numFmt w:val="lowerLetter"/>
      <w:lvlText w:val="%2"/>
      <w:lvlJc w:val="left"/>
      <w:pPr>
        <w:ind w:left="14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87A0AE30">
      <w:start w:val="1"/>
      <w:numFmt w:val="lowerRoman"/>
      <w:lvlText w:val="%3"/>
      <w:lvlJc w:val="left"/>
      <w:pPr>
        <w:ind w:left="21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0450BCA0">
      <w:start w:val="1"/>
      <w:numFmt w:val="decimal"/>
      <w:lvlText w:val="%4"/>
      <w:lvlJc w:val="left"/>
      <w:pPr>
        <w:ind w:left="28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DEECC67C">
      <w:start w:val="1"/>
      <w:numFmt w:val="lowerLetter"/>
      <w:lvlText w:val="%5"/>
      <w:lvlJc w:val="left"/>
      <w:pPr>
        <w:ind w:left="36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25B26354">
      <w:start w:val="1"/>
      <w:numFmt w:val="lowerRoman"/>
      <w:lvlText w:val="%6"/>
      <w:lvlJc w:val="left"/>
      <w:pPr>
        <w:ind w:left="43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261A29F6">
      <w:start w:val="1"/>
      <w:numFmt w:val="decimal"/>
      <w:lvlText w:val="%7"/>
      <w:lvlJc w:val="left"/>
      <w:pPr>
        <w:ind w:left="50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467A0B3C">
      <w:start w:val="1"/>
      <w:numFmt w:val="lowerLetter"/>
      <w:lvlText w:val="%8"/>
      <w:lvlJc w:val="left"/>
      <w:pPr>
        <w:ind w:left="57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4E3E13C8">
      <w:start w:val="1"/>
      <w:numFmt w:val="lowerRoman"/>
      <w:lvlText w:val="%9"/>
      <w:lvlJc w:val="left"/>
      <w:pPr>
        <w:ind w:left="64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22" w15:restartNumberingAfterBreak="0">
    <w:nsid w:val="3422383A"/>
    <w:multiLevelType w:val="hybridMultilevel"/>
    <w:tmpl w:val="B3B49AE4"/>
    <w:lvl w:ilvl="0" w:tplc="82EAE1E6">
      <w:start w:val="1"/>
      <w:numFmt w:val="bullet"/>
      <w:lvlText w:val="•"/>
      <w:lvlJc w:val="left"/>
      <w:pPr>
        <w:ind w:left="14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42943AA"/>
    <w:multiLevelType w:val="hybridMultilevel"/>
    <w:tmpl w:val="4BBA931E"/>
    <w:lvl w:ilvl="0" w:tplc="AD5E6564">
      <w:start w:val="1"/>
      <w:numFmt w:val="bullet"/>
      <w:lvlText w:val="-"/>
      <w:lvlJc w:val="left"/>
      <w:pPr>
        <w:ind w:left="1080" w:hanging="360"/>
      </w:pPr>
      <w:rPr>
        <w:rFonts w:ascii="Poppins" w:eastAsia="Poppins" w:hAnsi="Poppins" w:cs="Poppins"/>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BA265A3"/>
    <w:multiLevelType w:val="hybridMultilevel"/>
    <w:tmpl w:val="B3788AB0"/>
    <w:lvl w:ilvl="0" w:tplc="24FEAE12">
      <w:start w:val="1"/>
      <w:numFmt w:val="bullet"/>
      <w:lvlText w:val="•"/>
      <w:lvlJc w:val="left"/>
      <w:pPr>
        <w:ind w:left="710"/>
      </w:pPr>
      <w:rPr>
        <w:rFonts w:ascii="Arial" w:eastAsia="Arial" w:hAnsi="Arial" w:cs="Arial"/>
        <w:b w:val="0"/>
        <w:i w:val="0"/>
        <w:strike w:val="0"/>
        <w:dstrike w:val="0"/>
        <w:color w:val="0E101A"/>
        <w:sz w:val="20"/>
        <w:szCs w:val="20"/>
        <w:u w:val="none" w:color="000000"/>
        <w:bdr w:val="none" w:sz="0" w:space="0" w:color="auto"/>
        <w:shd w:val="clear" w:color="auto" w:fill="auto"/>
        <w:vertAlign w:val="baseline"/>
      </w:rPr>
    </w:lvl>
    <w:lvl w:ilvl="1" w:tplc="61B82D88">
      <w:start w:val="1"/>
      <w:numFmt w:val="bullet"/>
      <w:lvlText w:val="o"/>
      <w:lvlJc w:val="left"/>
      <w:pPr>
        <w:ind w:left="1440"/>
      </w:pPr>
      <w:rPr>
        <w:rFonts w:ascii="Segoe UI Symbol" w:eastAsia="Segoe UI Symbol" w:hAnsi="Segoe UI Symbol" w:cs="Segoe UI Symbol"/>
        <w:b w:val="0"/>
        <w:i w:val="0"/>
        <w:strike w:val="0"/>
        <w:dstrike w:val="0"/>
        <w:color w:val="0E101A"/>
        <w:sz w:val="20"/>
        <w:szCs w:val="20"/>
        <w:u w:val="none" w:color="000000"/>
        <w:bdr w:val="none" w:sz="0" w:space="0" w:color="auto"/>
        <w:shd w:val="clear" w:color="auto" w:fill="auto"/>
        <w:vertAlign w:val="baseline"/>
      </w:rPr>
    </w:lvl>
    <w:lvl w:ilvl="2" w:tplc="39806E2E">
      <w:start w:val="1"/>
      <w:numFmt w:val="bullet"/>
      <w:lvlText w:val="▪"/>
      <w:lvlJc w:val="left"/>
      <w:pPr>
        <w:ind w:left="2160"/>
      </w:pPr>
      <w:rPr>
        <w:rFonts w:ascii="Segoe UI Symbol" w:eastAsia="Segoe UI Symbol" w:hAnsi="Segoe UI Symbol" w:cs="Segoe UI Symbol"/>
        <w:b w:val="0"/>
        <w:i w:val="0"/>
        <w:strike w:val="0"/>
        <w:dstrike w:val="0"/>
        <w:color w:val="0E101A"/>
        <w:sz w:val="20"/>
        <w:szCs w:val="20"/>
        <w:u w:val="none" w:color="000000"/>
        <w:bdr w:val="none" w:sz="0" w:space="0" w:color="auto"/>
        <w:shd w:val="clear" w:color="auto" w:fill="auto"/>
        <w:vertAlign w:val="baseline"/>
      </w:rPr>
    </w:lvl>
    <w:lvl w:ilvl="3" w:tplc="660AEF7A">
      <w:start w:val="1"/>
      <w:numFmt w:val="bullet"/>
      <w:lvlText w:val="•"/>
      <w:lvlJc w:val="left"/>
      <w:pPr>
        <w:ind w:left="2880"/>
      </w:pPr>
      <w:rPr>
        <w:rFonts w:ascii="Arial" w:eastAsia="Arial" w:hAnsi="Arial" w:cs="Arial"/>
        <w:b w:val="0"/>
        <w:i w:val="0"/>
        <w:strike w:val="0"/>
        <w:dstrike w:val="0"/>
        <w:color w:val="0E101A"/>
        <w:sz w:val="20"/>
        <w:szCs w:val="20"/>
        <w:u w:val="none" w:color="000000"/>
        <w:bdr w:val="none" w:sz="0" w:space="0" w:color="auto"/>
        <w:shd w:val="clear" w:color="auto" w:fill="auto"/>
        <w:vertAlign w:val="baseline"/>
      </w:rPr>
    </w:lvl>
    <w:lvl w:ilvl="4" w:tplc="E0F01658">
      <w:start w:val="1"/>
      <w:numFmt w:val="bullet"/>
      <w:lvlText w:val="o"/>
      <w:lvlJc w:val="left"/>
      <w:pPr>
        <w:ind w:left="3600"/>
      </w:pPr>
      <w:rPr>
        <w:rFonts w:ascii="Segoe UI Symbol" w:eastAsia="Segoe UI Symbol" w:hAnsi="Segoe UI Symbol" w:cs="Segoe UI Symbol"/>
        <w:b w:val="0"/>
        <w:i w:val="0"/>
        <w:strike w:val="0"/>
        <w:dstrike w:val="0"/>
        <w:color w:val="0E101A"/>
        <w:sz w:val="20"/>
        <w:szCs w:val="20"/>
        <w:u w:val="none" w:color="000000"/>
        <w:bdr w:val="none" w:sz="0" w:space="0" w:color="auto"/>
        <w:shd w:val="clear" w:color="auto" w:fill="auto"/>
        <w:vertAlign w:val="baseline"/>
      </w:rPr>
    </w:lvl>
    <w:lvl w:ilvl="5" w:tplc="A6DE1386">
      <w:start w:val="1"/>
      <w:numFmt w:val="bullet"/>
      <w:lvlText w:val="▪"/>
      <w:lvlJc w:val="left"/>
      <w:pPr>
        <w:ind w:left="4320"/>
      </w:pPr>
      <w:rPr>
        <w:rFonts w:ascii="Segoe UI Symbol" w:eastAsia="Segoe UI Symbol" w:hAnsi="Segoe UI Symbol" w:cs="Segoe UI Symbol"/>
        <w:b w:val="0"/>
        <w:i w:val="0"/>
        <w:strike w:val="0"/>
        <w:dstrike w:val="0"/>
        <w:color w:val="0E101A"/>
        <w:sz w:val="20"/>
        <w:szCs w:val="20"/>
        <w:u w:val="none" w:color="000000"/>
        <w:bdr w:val="none" w:sz="0" w:space="0" w:color="auto"/>
        <w:shd w:val="clear" w:color="auto" w:fill="auto"/>
        <w:vertAlign w:val="baseline"/>
      </w:rPr>
    </w:lvl>
    <w:lvl w:ilvl="6" w:tplc="3EE2E274">
      <w:start w:val="1"/>
      <w:numFmt w:val="bullet"/>
      <w:lvlText w:val="•"/>
      <w:lvlJc w:val="left"/>
      <w:pPr>
        <w:ind w:left="5040"/>
      </w:pPr>
      <w:rPr>
        <w:rFonts w:ascii="Arial" w:eastAsia="Arial" w:hAnsi="Arial" w:cs="Arial"/>
        <w:b w:val="0"/>
        <w:i w:val="0"/>
        <w:strike w:val="0"/>
        <w:dstrike w:val="0"/>
        <w:color w:val="0E101A"/>
        <w:sz w:val="20"/>
        <w:szCs w:val="20"/>
        <w:u w:val="none" w:color="000000"/>
        <w:bdr w:val="none" w:sz="0" w:space="0" w:color="auto"/>
        <w:shd w:val="clear" w:color="auto" w:fill="auto"/>
        <w:vertAlign w:val="baseline"/>
      </w:rPr>
    </w:lvl>
    <w:lvl w:ilvl="7" w:tplc="37FC190E">
      <w:start w:val="1"/>
      <w:numFmt w:val="bullet"/>
      <w:lvlText w:val="o"/>
      <w:lvlJc w:val="left"/>
      <w:pPr>
        <w:ind w:left="5760"/>
      </w:pPr>
      <w:rPr>
        <w:rFonts w:ascii="Segoe UI Symbol" w:eastAsia="Segoe UI Symbol" w:hAnsi="Segoe UI Symbol" w:cs="Segoe UI Symbol"/>
        <w:b w:val="0"/>
        <w:i w:val="0"/>
        <w:strike w:val="0"/>
        <w:dstrike w:val="0"/>
        <w:color w:val="0E101A"/>
        <w:sz w:val="20"/>
        <w:szCs w:val="20"/>
        <w:u w:val="none" w:color="000000"/>
        <w:bdr w:val="none" w:sz="0" w:space="0" w:color="auto"/>
        <w:shd w:val="clear" w:color="auto" w:fill="auto"/>
        <w:vertAlign w:val="baseline"/>
      </w:rPr>
    </w:lvl>
    <w:lvl w:ilvl="8" w:tplc="890885E8">
      <w:start w:val="1"/>
      <w:numFmt w:val="bullet"/>
      <w:lvlText w:val="▪"/>
      <w:lvlJc w:val="left"/>
      <w:pPr>
        <w:ind w:left="6480"/>
      </w:pPr>
      <w:rPr>
        <w:rFonts w:ascii="Segoe UI Symbol" w:eastAsia="Segoe UI Symbol" w:hAnsi="Segoe UI Symbol" w:cs="Segoe UI Symbol"/>
        <w:b w:val="0"/>
        <w:i w:val="0"/>
        <w:strike w:val="0"/>
        <w:dstrike w:val="0"/>
        <w:color w:val="0E101A"/>
        <w:sz w:val="20"/>
        <w:szCs w:val="20"/>
        <w:u w:val="none" w:color="000000"/>
        <w:bdr w:val="none" w:sz="0" w:space="0" w:color="auto"/>
        <w:shd w:val="clear" w:color="auto" w:fill="auto"/>
        <w:vertAlign w:val="baseline"/>
      </w:rPr>
    </w:lvl>
  </w:abstractNum>
  <w:abstractNum w:abstractNumId="25" w15:restartNumberingAfterBreak="0">
    <w:nsid w:val="3D1175A3"/>
    <w:multiLevelType w:val="hybridMultilevel"/>
    <w:tmpl w:val="A56A78F4"/>
    <w:lvl w:ilvl="0" w:tplc="C224613E">
      <w:start w:val="1"/>
      <w:numFmt w:val="lowerLetter"/>
      <w:lvlText w:val="%1)"/>
      <w:lvlJc w:val="left"/>
      <w:pPr>
        <w:ind w:left="7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8CA5B80">
      <w:start w:val="1"/>
      <w:numFmt w:val="lowerLetter"/>
      <w:lvlText w:val="%2"/>
      <w:lvlJc w:val="left"/>
      <w:pPr>
        <w:ind w:left="14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BC581FA6">
      <w:start w:val="1"/>
      <w:numFmt w:val="lowerRoman"/>
      <w:lvlText w:val="%3"/>
      <w:lvlJc w:val="left"/>
      <w:pPr>
        <w:ind w:left="21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A874DBA4">
      <w:start w:val="1"/>
      <w:numFmt w:val="decimal"/>
      <w:lvlText w:val="%4"/>
      <w:lvlJc w:val="left"/>
      <w:pPr>
        <w:ind w:left="28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A7C4BA62">
      <w:start w:val="1"/>
      <w:numFmt w:val="lowerLetter"/>
      <w:lvlText w:val="%5"/>
      <w:lvlJc w:val="left"/>
      <w:pPr>
        <w:ind w:left="36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B09834AE">
      <w:start w:val="1"/>
      <w:numFmt w:val="lowerRoman"/>
      <w:lvlText w:val="%6"/>
      <w:lvlJc w:val="left"/>
      <w:pPr>
        <w:ind w:left="43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75047792">
      <w:start w:val="1"/>
      <w:numFmt w:val="decimal"/>
      <w:lvlText w:val="%7"/>
      <w:lvlJc w:val="left"/>
      <w:pPr>
        <w:ind w:left="50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991C41FC">
      <w:start w:val="1"/>
      <w:numFmt w:val="lowerLetter"/>
      <w:lvlText w:val="%8"/>
      <w:lvlJc w:val="left"/>
      <w:pPr>
        <w:ind w:left="57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F696877C">
      <w:start w:val="1"/>
      <w:numFmt w:val="lowerRoman"/>
      <w:lvlText w:val="%9"/>
      <w:lvlJc w:val="left"/>
      <w:pPr>
        <w:ind w:left="64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26" w15:restartNumberingAfterBreak="0">
    <w:nsid w:val="3D453740"/>
    <w:multiLevelType w:val="hybridMultilevel"/>
    <w:tmpl w:val="92B00836"/>
    <w:lvl w:ilvl="0" w:tplc="3D52C736">
      <w:start w:val="1"/>
      <w:numFmt w:val="lowerLetter"/>
      <w:lvlText w:val="%1)"/>
      <w:lvlJc w:val="left"/>
      <w:pPr>
        <w:ind w:left="7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E84AFD50">
      <w:start w:val="1"/>
      <w:numFmt w:val="lowerLetter"/>
      <w:lvlText w:val="%2"/>
      <w:lvlJc w:val="left"/>
      <w:pPr>
        <w:ind w:left="14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7C5442B8">
      <w:start w:val="1"/>
      <w:numFmt w:val="lowerRoman"/>
      <w:lvlText w:val="%3"/>
      <w:lvlJc w:val="left"/>
      <w:pPr>
        <w:ind w:left="21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0BD2E578">
      <w:start w:val="1"/>
      <w:numFmt w:val="decimal"/>
      <w:lvlText w:val="%4"/>
      <w:lvlJc w:val="left"/>
      <w:pPr>
        <w:ind w:left="28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CD7A5892">
      <w:start w:val="1"/>
      <w:numFmt w:val="lowerLetter"/>
      <w:lvlText w:val="%5"/>
      <w:lvlJc w:val="left"/>
      <w:pPr>
        <w:ind w:left="36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2DB4E284">
      <w:start w:val="1"/>
      <w:numFmt w:val="lowerRoman"/>
      <w:lvlText w:val="%6"/>
      <w:lvlJc w:val="left"/>
      <w:pPr>
        <w:ind w:left="43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6DE68314">
      <w:start w:val="1"/>
      <w:numFmt w:val="decimal"/>
      <w:lvlText w:val="%7"/>
      <w:lvlJc w:val="left"/>
      <w:pPr>
        <w:ind w:left="50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372871D2">
      <w:start w:val="1"/>
      <w:numFmt w:val="lowerLetter"/>
      <w:lvlText w:val="%8"/>
      <w:lvlJc w:val="left"/>
      <w:pPr>
        <w:ind w:left="57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EADED5EC">
      <w:start w:val="1"/>
      <w:numFmt w:val="lowerRoman"/>
      <w:lvlText w:val="%9"/>
      <w:lvlJc w:val="left"/>
      <w:pPr>
        <w:ind w:left="64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27" w15:restartNumberingAfterBreak="0">
    <w:nsid w:val="3EF030D6"/>
    <w:multiLevelType w:val="hybridMultilevel"/>
    <w:tmpl w:val="8C2E4FFA"/>
    <w:lvl w:ilvl="0" w:tplc="AD5E6564">
      <w:start w:val="1"/>
      <w:numFmt w:val="bullet"/>
      <w:lvlText w:val="-"/>
      <w:lvlJc w:val="left"/>
      <w:pPr>
        <w:ind w:left="173"/>
      </w:pPr>
      <w:rPr>
        <w:rFonts w:ascii="Poppins" w:eastAsia="Poppins" w:hAnsi="Poppins" w:cs="Poppins"/>
        <w:b w:val="0"/>
        <w:i w:val="0"/>
        <w:strike w:val="0"/>
        <w:dstrike w:val="0"/>
        <w:color w:val="000000"/>
        <w:sz w:val="20"/>
        <w:szCs w:val="20"/>
        <w:u w:val="none" w:color="000000"/>
        <w:bdr w:val="none" w:sz="0" w:space="0" w:color="auto"/>
        <w:shd w:val="clear" w:color="auto" w:fill="auto"/>
        <w:vertAlign w:val="baseline"/>
      </w:rPr>
    </w:lvl>
    <w:lvl w:ilvl="1" w:tplc="1D3A8E2C">
      <w:start w:val="1"/>
      <w:numFmt w:val="bullet"/>
      <w:lvlText w:val="o"/>
      <w:lvlJc w:val="left"/>
      <w:pPr>
        <w:ind w:left="1440"/>
      </w:pPr>
      <w:rPr>
        <w:rFonts w:ascii="Poppins" w:eastAsia="Poppins" w:hAnsi="Poppins" w:cs="Poppins"/>
        <w:b w:val="0"/>
        <w:i w:val="0"/>
        <w:strike w:val="0"/>
        <w:dstrike w:val="0"/>
        <w:color w:val="000000"/>
        <w:sz w:val="20"/>
        <w:szCs w:val="20"/>
        <w:u w:val="none" w:color="000000"/>
        <w:bdr w:val="none" w:sz="0" w:space="0" w:color="auto"/>
        <w:shd w:val="clear" w:color="auto" w:fill="auto"/>
        <w:vertAlign w:val="baseline"/>
      </w:rPr>
    </w:lvl>
    <w:lvl w:ilvl="2" w:tplc="BC46509E">
      <w:start w:val="1"/>
      <w:numFmt w:val="bullet"/>
      <w:lvlText w:val="▪"/>
      <w:lvlJc w:val="left"/>
      <w:pPr>
        <w:ind w:left="2160"/>
      </w:pPr>
      <w:rPr>
        <w:rFonts w:ascii="Poppins" w:eastAsia="Poppins" w:hAnsi="Poppins" w:cs="Poppins"/>
        <w:b w:val="0"/>
        <w:i w:val="0"/>
        <w:strike w:val="0"/>
        <w:dstrike w:val="0"/>
        <w:color w:val="000000"/>
        <w:sz w:val="20"/>
        <w:szCs w:val="20"/>
        <w:u w:val="none" w:color="000000"/>
        <w:bdr w:val="none" w:sz="0" w:space="0" w:color="auto"/>
        <w:shd w:val="clear" w:color="auto" w:fill="auto"/>
        <w:vertAlign w:val="baseline"/>
      </w:rPr>
    </w:lvl>
    <w:lvl w:ilvl="3" w:tplc="23BAED16">
      <w:start w:val="1"/>
      <w:numFmt w:val="bullet"/>
      <w:lvlText w:val="•"/>
      <w:lvlJc w:val="left"/>
      <w:pPr>
        <w:ind w:left="2880"/>
      </w:pPr>
      <w:rPr>
        <w:rFonts w:ascii="Poppins" w:eastAsia="Poppins" w:hAnsi="Poppins" w:cs="Poppins"/>
        <w:b w:val="0"/>
        <w:i w:val="0"/>
        <w:strike w:val="0"/>
        <w:dstrike w:val="0"/>
        <w:color w:val="000000"/>
        <w:sz w:val="20"/>
        <w:szCs w:val="20"/>
        <w:u w:val="none" w:color="000000"/>
        <w:bdr w:val="none" w:sz="0" w:space="0" w:color="auto"/>
        <w:shd w:val="clear" w:color="auto" w:fill="auto"/>
        <w:vertAlign w:val="baseline"/>
      </w:rPr>
    </w:lvl>
    <w:lvl w:ilvl="4" w:tplc="E32A721A">
      <w:start w:val="1"/>
      <w:numFmt w:val="bullet"/>
      <w:lvlText w:val="o"/>
      <w:lvlJc w:val="left"/>
      <w:pPr>
        <w:ind w:left="3600"/>
      </w:pPr>
      <w:rPr>
        <w:rFonts w:ascii="Poppins" w:eastAsia="Poppins" w:hAnsi="Poppins" w:cs="Poppins"/>
        <w:b w:val="0"/>
        <w:i w:val="0"/>
        <w:strike w:val="0"/>
        <w:dstrike w:val="0"/>
        <w:color w:val="000000"/>
        <w:sz w:val="20"/>
        <w:szCs w:val="20"/>
        <w:u w:val="none" w:color="000000"/>
        <w:bdr w:val="none" w:sz="0" w:space="0" w:color="auto"/>
        <w:shd w:val="clear" w:color="auto" w:fill="auto"/>
        <w:vertAlign w:val="baseline"/>
      </w:rPr>
    </w:lvl>
    <w:lvl w:ilvl="5" w:tplc="CDD624B8">
      <w:start w:val="1"/>
      <w:numFmt w:val="bullet"/>
      <w:lvlText w:val="▪"/>
      <w:lvlJc w:val="left"/>
      <w:pPr>
        <w:ind w:left="4320"/>
      </w:pPr>
      <w:rPr>
        <w:rFonts w:ascii="Poppins" w:eastAsia="Poppins" w:hAnsi="Poppins" w:cs="Poppins"/>
        <w:b w:val="0"/>
        <w:i w:val="0"/>
        <w:strike w:val="0"/>
        <w:dstrike w:val="0"/>
        <w:color w:val="000000"/>
        <w:sz w:val="20"/>
        <w:szCs w:val="20"/>
        <w:u w:val="none" w:color="000000"/>
        <w:bdr w:val="none" w:sz="0" w:space="0" w:color="auto"/>
        <w:shd w:val="clear" w:color="auto" w:fill="auto"/>
        <w:vertAlign w:val="baseline"/>
      </w:rPr>
    </w:lvl>
    <w:lvl w:ilvl="6" w:tplc="150E3182">
      <w:start w:val="1"/>
      <w:numFmt w:val="bullet"/>
      <w:lvlText w:val="•"/>
      <w:lvlJc w:val="left"/>
      <w:pPr>
        <w:ind w:left="5040"/>
      </w:pPr>
      <w:rPr>
        <w:rFonts w:ascii="Poppins" w:eastAsia="Poppins" w:hAnsi="Poppins" w:cs="Poppins"/>
        <w:b w:val="0"/>
        <w:i w:val="0"/>
        <w:strike w:val="0"/>
        <w:dstrike w:val="0"/>
        <w:color w:val="000000"/>
        <w:sz w:val="20"/>
        <w:szCs w:val="20"/>
        <w:u w:val="none" w:color="000000"/>
        <w:bdr w:val="none" w:sz="0" w:space="0" w:color="auto"/>
        <w:shd w:val="clear" w:color="auto" w:fill="auto"/>
        <w:vertAlign w:val="baseline"/>
      </w:rPr>
    </w:lvl>
    <w:lvl w:ilvl="7" w:tplc="BB509A88">
      <w:start w:val="1"/>
      <w:numFmt w:val="bullet"/>
      <w:lvlText w:val="o"/>
      <w:lvlJc w:val="left"/>
      <w:pPr>
        <w:ind w:left="5760"/>
      </w:pPr>
      <w:rPr>
        <w:rFonts w:ascii="Poppins" w:eastAsia="Poppins" w:hAnsi="Poppins" w:cs="Poppins"/>
        <w:b w:val="0"/>
        <w:i w:val="0"/>
        <w:strike w:val="0"/>
        <w:dstrike w:val="0"/>
        <w:color w:val="000000"/>
        <w:sz w:val="20"/>
        <w:szCs w:val="20"/>
        <w:u w:val="none" w:color="000000"/>
        <w:bdr w:val="none" w:sz="0" w:space="0" w:color="auto"/>
        <w:shd w:val="clear" w:color="auto" w:fill="auto"/>
        <w:vertAlign w:val="baseline"/>
      </w:rPr>
    </w:lvl>
    <w:lvl w:ilvl="8" w:tplc="EC225F8E">
      <w:start w:val="1"/>
      <w:numFmt w:val="bullet"/>
      <w:lvlText w:val="▪"/>
      <w:lvlJc w:val="left"/>
      <w:pPr>
        <w:ind w:left="6480"/>
      </w:pPr>
      <w:rPr>
        <w:rFonts w:ascii="Poppins" w:eastAsia="Poppins" w:hAnsi="Poppins" w:cs="Poppins"/>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41E10C2F"/>
    <w:multiLevelType w:val="hybridMultilevel"/>
    <w:tmpl w:val="22BCF928"/>
    <w:lvl w:ilvl="0" w:tplc="29284418">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E1AAC882">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AD2C0CCE">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A616365E">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2CB0A456">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27181DB8">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968CE832">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51742636">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7186A324">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9" w15:restartNumberingAfterBreak="0">
    <w:nsid w:val="427A0349"/>
    <w:multiLevelType w:val="hybridMultilevel"/>
    <w:tmpl w:val="5CC0BA06"/>
    <w:lvl w:ilvl="0" w:tplc="F5BCC92A">
      <w:start w:val="1"/>
      <w:numFmt w:val="decimal"/>
      <w:lvlText w:val="%1."/>
      <w:lvlJc w:val="left"/>
      <w:pPr>
        <w:ind w:left="1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92073C6">
      <w:start w:val="1"/>
      <w:numFmt w:val="lowerLetter"/>
      <w:lvlText w:val="%2"/>
      <w:lvlJc w:val="left"/>
      <w:pPr>
        <w:ind w:left="2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6B09010">
      <w:start w:val="1"/>
      <w:numFmt w:val="lowerRoman"/>
      <w:lvlText w:val="%3"/>
      <w:lvlJc w:val="left"/>
      <w:pPr>
        <w:ind w:left="3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59A8CB6">
      <w:start w:val="1"/>
      <w:numFmt w:val="decimal"/>
      <w:lvlText w:val="%4"/>
      <w:lvlJc w:val="left"/>
      <w:pPr>
        <w:ind w:left="4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A2C38B4">
      <w:start w:val="1"/>
      <w:numFmt w:val="lowerLetter"/>
      <w:lvlText w:val="%5"/>
      <w:lvlJc w:val="left"/>
      <w:pPr>
        <w:ind w:left="4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4B6B136">
      <w:start w:val="1"/>
      <w:numFmt w:val="lowerRoman"/>
      <w:lvlText w:val="%6"/>
      <w:lvlJc w:val="left"/>
      <w:pPr>
        <w:ind w:left="55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C4AAE78">
      <w:start w:val="1"/>
      <w:numFmt w:val="decimal"/>
      <w:lvlText w:val="%7"/>
      <w:lvlJc w:val="left"/>
      <w:pPr>
        <w:ind w:left="62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31465C0">
      <w:start w:val="1"/>
      <w:numFmt w:val="lowerLetter"/>
      <w:lvlText w:val="%8"/>
      <w:lvlJc w:val="left"/>
      <w:pPr>
        <w:ind w:left="70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D8E15B0">
      <w:start w:val="1"/>
      <w:numFmt w:val="lowerRoman"/>
      <w:lvlText w:val="%9"/>
      <w:lvlJc w:val="left"/>
      <w:pPr>
        <w:ind w:left="7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44095728"/>
    <w:multiLevelType w:val="hybridMultilevel"/>
    <w:tmpl w:val="CD08464E"/>
    <w:lvl w:ilvl="0" w:tplc="8AC8BF06">
      <w:start w:val="1"/>
      <w:numFmt w:val="bullet"/>
      <w:lvlText w:val="•"/>
      <w:lvlJc w:val="left"/>
      <w:pPr>
        <w:ind w:left="360"/>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1" w:tplc="FAB4626C">
      <w:start w:val="1"/>
      <w:numFmt w:val="bullet"/>
      <w:lvlText w:val="o"/>
      <w:lvlJc w:val="left"/>
      <w:pPr>
        <w:ind w:left="54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2" w:tplc="1EAAB16A">
      <w:start w:val="1"/>
      <w:numFmt w:val="bullet"/>
      <w:lvlRestart w:val="0"/>
      <w:lvlText w:val="•"/>
      <w:lvlJc w:val="left"/>
      <w:pPr>
        <w:ind w:left="705"/>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3" w:tplc="9F46DE7C">
      <w:start w:val="1"/>
      <w:numFmt w:val="bullet"/>
      <w:lvlText w:val="•"/>
      <w:lvlJc w:val="left"/>
      <w:pPr>
        <w:ind w:left="1440"/>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4" w:tplc="E09A1472">
      <w:start w:val="1"/>
      <w:numFmt w:val="bullet"/>
      <w:lvlText w:val="o"/>
      <w:lvlJc w:val="left"/>
      <w:pPr>
        <w:ind w:left="216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5" w:tplc="C2F24A64">
      <w:start w:val="1"/>
      <w:numFmt w:val="bullet"/>
      <w:lvlText w:val="▪"/>
      <w:lvlJc w:val="left"/>
      <w:pPr>
        <w:ind w:left="288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6" w:tplc="5CBE4202">
      <w:start w:val="1"/>
      <w:numFmt w:val="bullet"/>
      <w:lvlText w:val="•"/>
      <w:lvlJc w:val="left"/>
      <w:pPr>
        <w:ind w:left="3600"/>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7" w:tplc="D700ABAC">
      <w:start w:val="1"/>
      <w:numFmt w:val="bullet"/>
      <w:lvlText w:val="o"/>
      <w:lvlJc w:val="left"/>
      <w:pPr>
        <w:ind w:left="432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8" w:tplc="72D83CD8">
      <w:start w:val="1"/>
      <w:numFmt w:val="bullet"/>
      <w:lvlText w:val="▪"/>
      <w:lvlJc w:val="left"/>
      <w:pPr>
        <w:ind w:left="504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abstractNum>
  <w:abstractNum w:abstractNumId="31" w15:restartNumberingAfterBreak="0">
    <w:nsid w:val="4C7974FC"/>
    <w:multiLevelType w:val="hybridMultilevel"/>
    <w:tmpl w:val="7A487A90"/>
    <w:lvl w:ilvl="0" w:tplc="AD5E6564">
      <w:start w:val="1"/>
      <w:numFmt w:val="bullet"/>
      <w:lvlText w:val="-"/>
      <w:lvlJc w:val="left"/>
      <w:pPr>
        <w:ind w:left="720" w:hanging="360"/>
      </w:pPr>
      <w:rPr>
        <w:rFonts w:ascii="Poppins" w:eastAsia="Poppins" w:hAnsi="Poppins" w:cs="Poppins"/>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07188B"/>
    <w:multiLevelType w:val="hybridMultilevel"/>
    <w:tmpl w:val="948AFDD6"/>
    <w:lvl w:ilvl="0" w:tplc="8286F1B0">
      <w:start w:val="1"/>
      <w:numFmt w:val="bullet"/>
      <w:lvlText w:val="•"/>
      <w:lvlJc w:val="left"/>
      <w:pPr>
        <w:ind w:left="360"/>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1" w:tplc="8D126312">
      <w:start w:val="1"/>
      <w:numFmt w:val="bullet"/>
      <w:lvlText w:val="o"/>
      <w:lvlJc w:val="left"/>
      <w:pPr>
        <w:ind w:left="54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2" w:tplc="0A748246">
      <w:start w:val="1"/>
      <w:numFmt w:val="bullet"/>
      <w:lvlRestart w:val="0"/>
      <w:lvlText w:val="•"/>
      <w:lvlJc w:val="left"/>
      <w:pPr>
        <w:ind w:left="705"/>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3" w:tplc="20666F12">
      <w:start w:val="1"/>
      <w:numFmt w:val="bullet"/>
      <w:lvlText w:val="•"/>
      <w:lvlJc w:val="left"/>
      <w:pPr>
        <w:ind w:left="1440"/>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4" w:tplc="73FE64C2">
      <w:start w:val="1"/>
      <w:numFmt w:val="bullet"/>
      <w:lvlText w:val="o"/>
      <w:lvlJc w:val="left"/>
      <w:pPr>
        <w:ind w:left="216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5" w:tplc="CFD0DDBE">
      <w:start w:val="1"/>
      <w:numFmt w:val="bullet"/>
      <w:lvlText w:val="▪"/>
      <w:lvlJc w:val="left"/>
      <w:pPr>
        <w:ind w:left="288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6" w:tplc="594AEC26">
      <w:start w:val="1"/>
      <w:numFmt w:val="bullet"/>
      <w:lvlText w:val="•"/>
      <w:lvlJc w:val="left"/>
      <w:pPr>
        <w:ind w:left="3600"/>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7" w:tplc="3314E424">
      <w:start w:val="1"/>
      <w:numFmt w:val="bullet"/>
      <w:lvlText w:val="o"/>
      <w:lvlJc w:val="left"/>
      <w:pPr>
        <w:ind w:left="432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8" w:tplc="F5B233E8">
      <w:start w:val="1"/>
      <w:numFmt w:val="bullet"/>
      <w:lvlText w:val="▪"/>
      <w:lvlJc w:val="left"/>
      <w:pPr>
        <w:ind w:left="504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abstractNum>
  <w:abstractNum w:abstractNumId="33" w15:restartNumberingAfterBreak="0">
    <w:nsid w:val="535C3C76"/>
    <w:multiLevelType w:val="hybridMultilevel"/>
    <w:tmpl w:val="5E5A1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CB3AF0"/>
    <w:multiLevelType w:val="hybridMultilevel"/>
    <w:tmpl w:val="A890183A"/>
    <w:lvl w:ilvl="0" w:tplc="DAB26D58">
      <w:start w:val="1"/>
      <w:numFmt w:val="decimal"/>
      <w:lvlText w:val="%1."/>
      <w:lvlJc w:val="left"/>
      <w:pPr>
        <w:ind w:left="46"/>
      </w:pPr>
      <w:rPr>
        <w:rFonts w:ascii="Poppins" w:eastAsia="Poppins" w:hAnsi="Poppins" w:cs="Poppins"/>
        <w:b w:val="0"/>
        <w:i w:val="0"/>
        <w:strike w:val="0"/>
        <w:dstrike w:val="0"/>
        <w:color w:val="000000"/>
        <w:sz w:val="19"/>
        <w:szCs w:val="19"/>
        <w:u w:val="none" w:color="000000"/>
        <w:bdr w:val="none" w:sz="0" w:space="0" w:color="auto"/>
        <w:shd w:val="clear" w:color="auto" w:fill="auto"/>
        <w:vertAlign w:val="baseline"/>
      </w:rPr>
    </w:lvl>
    <w:lvl w:ilvl="1" w:tplc="39840694">
      <w:start w:val="1"/>
      <w:numFmt w:val="bullet"/>
      <w:lvlText w:val="●"/>
      <w:lvlJc w:val="left"/>
      <w:pPr>
        <w:ind w:left="7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BD0C2A14">
      <w:start w:val="1"/>
      <w:numFmt w:val="bullet"/>
      <w:lvlText w:val="▪"/>
      <w:lvlJc w:val="left"/>
      <w:pPr>
        <w:ind w:left="14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BF5A75DC">
      <w:start w:val="1"/>
      <w:numFmt w:val="bullet"/>
      <w:lvlText w:val="•"/>
      <w:lvlJc w:val="left"/>
      <w:pPr>
        <w:ind w:left="21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0F604DB8">
      <w:start w:val="1"/>
      <w:numFmt w:val="bullet"/>
      <w:lvlText w:val="o"/>
      <w:lvlJc w:val="left"/>
      <w:pPr>
        <w:ind w:left="28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D99E44DE">
      <w:start w:val="1"/>
      <w:numFmt w:val="bullet"/>
      <w:lvlText w:val="▪"/>
      <w:lvlJc w:val="left"/>
      <w:pPr>
        <w:ind w:left="36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46DE2AF0">
      <w:start w:val="1"/>
      <w:numFmt w:val="bullet"/>
      <w:lvlText w:val="•"/>
      <w:lvlJc w:val="left"/>
      <w:pPr>
        <w:ind w:left="43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80A606CA">
      <w:start w:val="1"/>
      <w:numFmt w:val="bullet"/>
      <w:lvlText w:val="o"/>
      <w:lvlJc w:val="left"/>
      <w:pPr>
        <w:ind w:left="50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F04C25F0">
      <w:start w:val="1"/>
      <w:numFmt w:val="bullet"/>
      <w:lvlText w:val="▪"/>
      <w:lvlJc w:val="left"/>
      <w:pPr>
        <w:ind w:left="57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555140F1"/>
    <w:multiLevelType w:val="hybridMultilevel"/>
    <w:tmpl w:val="C3ECC7F4"/>
    <w:lvl w:ilvl="0" w:tplc="24948E40">
      <w:start w:val="1"/>
      <w:numFmt w:val="lowerRoman"/>
      <w:lvlText w:val="(%1)"/>
      <w:lvlJc w:val="left"/>
      <w:pPr>
        <w:ind w:left="710" w:hanging="720"/>
      </w:pPr>
      <w:rPr>
        <w:rFonts w:hint="default"/>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36" w15:restartNumberingAfterBreak="0">
    <w:nsid w:val="58341015"/>
    <w:multiLevelType w:val="hybridMultilevel"/>
    <w:tmpl w:val="75665444"/>
    <w:lvl w:ilvl="0" w:tplc="3C700154">
      <w:start w:val="1"/>
      <w:numFmt w:val="bullet"/>
      <w:lvlText w:val="•"/>
      <w:lvlJc w:val="left"/>
      <w:pPr>
        <w:ind w:left="360"/>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1" w:tplc="3034C0E0">
      <w:start w:val="1"/>
      <w:numFmt w:val="bullet"/>
      <w:lvlRestart w:val="0"/>
      <w:lvlText w:val="•"/>
      <w:lvlJc w:val="left"/>
      <w:pPr>
        <w:ind w:left="705"/>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2" w:tplc="E1BEF820">
      <w:start w:val="1"/>
      <w:numFmt w:val="bullet"/>
      <w:lvlText w:val="▪"/>
      <w:lvlJc w:val="left"/>
      <w:pPr>
        <w:ind w:left="144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3" w:tplc="A00C52CE">
      <w:start w:val="1"/>
      <w:numFmt w:val="bullet"/>
      <w:lvlText w:val="•"/>
      <w:lvlJc w:val="left"/>
      <w:pPr>
        <w:ind w:left="2160"/>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4" w:tplc="046297F4">
      <w:start w:val="1"/>
      <w:numFmt w:val="bullet"/>
      <w:lvlText w:val="o"/>
      <w:lvlJc w:val="left"/>
      <w:pPr>
        <w:ind w:left="288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5" w:tplc="D2FC923C">
      <w:start w:val="1"/>
      <w:numFmt w:val="bullet"/>
      <w:lvlText w:val="▪"/>
      <w:lvlJc w:val="left"/>
      <w:pPr>
        <w:ind w:left="360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6" w:tplc="7FFA19EA">
      <w:start w:val="1"/>
      <w:numFmt w:val="bullet"/>
      <w:lvlText w:val="•"/>
      <w:lvlJc w:val="left"/>
      <w:pPr>
        <w:ind w:left="4320"/>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7" w:tplc="6DC0C9BA">
      <w:start w:val="1"/>
      <w:numFmt w:val="bullet"/>
      <w:lvlText w:val="o"/>
      <w:lvlJc w:val="left"/>
      <w:pPr>
        <w:ind w:left="504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8" w:tplc="9766C53A">
      <w:start w:val="1"/>
      <w:numFmt w:val="bullet"/>
      <w:lvlText w:val="▪"/>
      <w:lvlJc w:val="left"/>
      <w:pPr>
        <w:ind w:left="576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abstractNum>
  <w:abstractNum w:abstractNumId="37" w15:restartNumberingAfterBreak="0">
    <w:nsid w:val="59F1471E"/>
    <w:multiLevelType w:val="hybridMultilevel"/>
    <w:tmpl w:val="2F28704A"/>
    <w:lvl w:ilvl="0" w:tplc="1F5A09C0">
      <w:start w:val="7"/>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19CCFC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F0DF1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34619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E8E0B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A6F09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F0853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740FC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878949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A912EAD"/>
    <w:multiLevelType w:val="hybridMultilevel"/>
    <w:tmpl w:val="C50E451C"/>
    <w:lvl w:ilvl="0" w:tplc="A4305AA8">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1A2ECD6">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EF0A9B4">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FCC446C">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AF02630">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C1A593A">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37AB75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C6E7042">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71A47D0">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61A42EC3"/>
    <w:multiLevelType w:val="hybridMultilevel"/>
    <w:tmpl w:val="584CADCA"/>
    <w:lvl w:ilvl="0" w:tplc="82EAE1E6">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BB09BB"/>
    <w:multiLevelType w:val="hybridMultilevel"/>
    <w:tmpl w:val="E0C8DC8A"/>
    <w:lvl w:ilvl="0" w:tplc="82EAE1E6">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E1947D6E">
      <w:start w:val="1"/>
      <w:numFmt w:val="bullet"/>
      <w:lvlText w:val="o"/>
      <w:lvlJc w:val="left"/>
      <w:pPr>
        <w:ind w:left="14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7598DCFC">
      <w:start w:val="1"/>
      <w:numFmt w:val="bullet"/>
      <w:lvlText w:val="▪"/>
      <w:lvlJc w:val="left"/>
      <w:pPr>
        <w:ind w:left="21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51047148">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393E7934">
      <w:start w:val="1"/>
      <w:numFmt w:val="bullet"/>
      <w:lvlText w:val="o"/>
      <w:lvlJc w:val="left"/>
      <w:pPr>
        <w:ind w:left="36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5EA0AE6A">
      <w:start w:val="1"/>
      <w:numFmt w:val="bullet"/>
      <w:lvlText w:val="▪"/>
      <w:lvlJc w:val="left"/>
      <w:pPr>
        <w:ind w:left="43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880CA6BA">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A5FE8764">
      <w:start w:val="1"/>
      <w:numFmt w:val="bullet"/>
      <w:lvlText w:val="o"/>
      <w:lvlJc w:val="left"/>
      <w:pPr>
        <w:ind w:left="57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742C2AA6">
      <w:start w:val="1"/>
      <w:numFmt w:val="bullet"/>
      <w:lvlText w:val="▪"/>
      <w:lvlJc w:val="left"/>
      <w:pPr>
        <w:ind w:left="64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41" w15:restartNumberingAfterBreak="0">
    <w:nsid w:val="64265734"/>
    <w:multiLevelType w:val="hybridMultilevel"/>
    <w:tmpl w:val="7E32DD7E"/>
    <w:lvl w:ilvl="0" w:tplc="BE520406">
      <w:start w:val="1"/>
      <w:numFmt w:val="lowerLetter"/>
      <w:lvlText w:val="%1)"/>
      <w:lvlJc w:val="left"/>
      <w:pPr>
        <w:ind w:left="7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CB6C9E28">
      <w:start w:val="1"/>
      <w:numFmt w:val="lowerLetter"/>
      <w:lvlText w:val="%2"/>
      <w:lvlJc w:val="left"/>
      <w:pPr>
        <w:ind w:left="14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F7AC241E">
      <w:start w:val="1"/>
      <w:numFmt w:val="lowerRoman"/>
      <w:lvlText w:val="%3"/>
      <w:lvlJc w:val="left"/>
      <w:pPr>
        <w:ind w:left="21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05D8A638">
      <w:start w:val="1"/>
      <w:numFmt w:val="decimal"/>
      <w:lvlText w:val="%4"/>
      <w:lvlJc w:val="left"/>
      <w:pPr>
        <w:ind w:left="28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3D5EAC30">
      <w:start w:val="1"/>
      <w:numFmt w:val="lowerLetter"/>
      <w:lvlText w:val="%5"/>
      <w:lvlJc w:val="left"/>
      <w:pPr>
        <w:ind w:left="36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61F2E2C0">
      <w:start w:val="1"/>
      <w:numFmt w:val="lowerRoman"/>
      <w:lvlText w:val="%6"/>
      <w:lvlJc w:val="left"/>
      <w:pPr>
        <w:ind w:left="43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9468FAD4">
      <w:start w:val="1"/>
      <w:numFmt w:val="decimal"/>
      <w:lvlText w:val="%7"/>
      <w:lvlJc w:val="left"/>
      <w:pPr>
        <w:ind w:left="50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27F09EDA">
      <w:start w:val="1"/>
      <w:numFmt w:val="lowerLetter"/>
      <w:lvlText w:val="%8"/>
      <w:lvlJc w:val="left"/>
      <w:pPr>
        <w:ind w:left="57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B6F42AA8">
      <w:start w:val="1"/>
      <w:numFmt w:val="lowerRoman"/>
      <w:lvlText w:val="%9"/>
      <w:lvlJc w:val="left"/>
      <w:pPr>
        <w:ind w:left="64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42" w15:restartNumberingAfterBreak="0">
    <w:nsid w:val="6B835775"/>
    <w:multiLevelType w:val="hybridMultilevel"/>
    <w:tmpl w:val="B6A8F182"/>
    <w:lvl w:ilvl="0" w:tplc="A9FCB2FC">
      <w:start w:val="1"/>
      <w:numFmt w:val="lowerLetter"/>
      <w:lvlText w:val="%1)"/>
      <w:lvlJc w:val="left"/>
      <w:pPr>
        <w:ind w:left="7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0394A7C6">
      <w:start w:val="1"/>
      <w:numFmt w:val="lowerLetter"/>
      <w:lvlText w:val="%2"/>
      <w:lvlJc w:val="left"/>
      <w:pPr>
        <w:ind w:left="14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D84C56A6">
      <w:start w:val="1"/>
      <w:numFmt w:val="lowerRoman"/>
      <w:lvlText w:val="%3"/>
      <w:lvlJc w:val="left"/>
      <w:pPr>
        <w:ind w:left="21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7DAEF590">
      <w:start w:val="1"/>
      <w:numFmt w:val="decimal"/>
      <w:lvlText w:val="%4"/>
      <w:lvlJc w:val="left"/>
      <w:pPr>
        <w:ind w:left="28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24ECC330">
      <w:start w:val="1"/>
      <w:numFmt w:val="lowerLetter"/>
      <w:lvlText w:val="%5"/>
      <w:lvlJc w:val="left"/>
      <w:pPr>
        <w:ind w:left="36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B31A71A4">
      <w:start w:val="1"/>
      <w:numFmt w:val="lowerRoman"/>
      <w:lvlText w:val="%6"/>
      <w:lvlJc w:val="left"/>
      <w:pPr>
        <w:ind w:left="43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3EE423B0">
      <w:start w:val="1"/>
      <w:numFmt w:val="decimal"/>
      <w:lvlText w:val="%7"/>
      <w:lvlJc w:val="left"/>
      <w:pPr>
        <w:ind w:left="50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658C418A">
      <w:start w:val="1"/>
      <w:numFmt w:val="lowerLetter"/>
      <w:lvlText w:val="%8"/>
      <w:lvlJc w:val="left"/>
      <w:pPr>
        <w:ind w:left="57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C58AD516">
      <w:start w:val="1"/>
      <w:numFmt w:val="lowerRoman"/>
      <w:lvlText w:val="%9"/>
      <w:lvlJc w:val="left"/>
      <w:pPr>
        <w:ind w:left="64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43" w15:restartNumberingAfterBreak="0">
    <w:nsid w:val="72E04299"/>
    <w:multiLevelType w:val="hybridMultilevel"/>
    <w:tmpl w:val="4954706E"/>
    <w:lvl w:ilvl="0" w:tplc="B27E167E">
      <w:start w:val="1"/>
      <w:numFmt w:val="bullet"/>
      <w:lvlText w:val="•"/>
      <w:lvlJc w:val="left"/>
      <w:pPr>
        <w:ind w:left="713"/>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1" w:tplc="2FC4008A">
      <w:start w:val="1"/>
      <w:numFmt w:val="bullet"/>
      <w:lvlText w:val="o"/>
      <w:lvlJc w:val="left"/>
      <w:pPr>
        <w:ind w:left="144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2" w:tplc="F2006FA8">
      <w:start w:val="1"/>
      <w:numFmt w:val="bullet"/>
      <w:lvlText w:val="▪"/>
      <w:lvlJc w:val="left"/>
      <w:pPr>
        <w:ind w:left="216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3" w:tplc="F8D471BC">
      <w:start w:val="1"/>
      <w:numFmt w:val="bullet"/>
      <w:lvlText w:val="•"/>
      <w:lvlJc w:val="left"/>
      <w:pPr>
        <w:ind w:left="2880"/>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4" w:tplc="A2345324">
      <w:start w:val="1"/>
      <w:numFmt w:val="bullet"/>
      <w:lvlText w:val="o"/>
      <w:lvlJc w:val="left"/>
      <w:pPr>
        <w:ind w:left="360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5" w:tplc="2308449C">
      <w:start w:val="1"/>
      <w:numFmt w:val="bullet"/>
      <w:lvlText w:val="▪"/>
      <w:lvlJc w:val="left"/>
      <w:pPr>
        <w:ind w:left="432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6" w:tplc="8DF09B22">
      <w:start w:val="1"/>
      <w:numFmt w:val="bullet"/>
      <w:lvlText w:val="•"/>
      <w:lvlJc w:val="left"/>
      <w:pPr>
        <w:ind w:left="5040"/>
      </w:pPr>
      <w:rPr>
        <w:rFonts w:ascii="Arial" w:eastAsia="Arial" w:hAnsi="Arial" w:cs="Arial"/>
        <w:b w:val="0"/>
        <w:i w:val="0"/>
        <w:strike w:val="0"/>
        <w:dstrike w:val="0"/>
        <w:color w:val="181818"/>
        <w:sz w:val="20"/>
        <w:szCs w:val="20"/>
        <w:u w:val="none" w:color="000000"/>
        <w:bdr w:val="none" w:sz="0" w:space="0" w:color="auto"/>
        <w:shd w:val="clear" w:color="auto" w:fill="auto"/>
        <w:vertAlign w:val="baseline"/>
      </w:rPr>
    </w:lvl>
    <w:lvl w:ilvl="7" w:tplc="ED686F7E">
      <w:start w:val="1"/>
      <w:numFmt w:val="bullet"/>
      <w:lvlText w:val="o"/>
      <w:lvlJc w:val="left"/>
      <w:pPr>
        <w:ind w:left="576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lvl w:ilvl="8" w:tplc="D6F03404">
      <w:start w:val="1"/>
      <w:numFmt w:val="bullet"/>
      <w:lvlText w:val="▪"/>
      <w:lvlJc w:val="left"/>
      <w:pPr>
        <w:ind w:left="6480"/>
      </w:pPr>
      <w:rPr>
        <w:rFonts w:ascii="Segoe UI Symbol" w:eastAsia="Segoe UI Symbol" w:hAnsi="Segoe UI Symbol" w:cs="Segoe UI Symbol"/>
        <w:b w:val="0"/>
        <w:i w:val="0"/>
        <w:strike w:val="0"/>
        <w:dstrike w:val="0"/>
        <w:color w:val="181818"/>
        <w:sz w:val="20"/>
        <w:szCs w:val="20"/>
        <w:u w:val="none" w:color="000000"/>
        <w:bdr w:val="none" w:sz="0" w:space="0" w:color="auto"/>
        <w:shd w:val="clear" w:color="auto" w:fill="auto"/>
        <w:vertAlign w:val="baseline"/>
      </w:rPr>
    </w:lvl>
  </w:abstractNum>
  <w:abstractNum w:abstractNumId="44" w15:restartNumberingAfterBreak="0">
    <w:nsid w:val="73C33EE6"/>
    <w:multiLevelType w:val="hybridMultilevel"/>
    <w:tmpl w:val="7AD6BED2"/>
    <w:lvl w:ilvl="0" w:tplc="1460EBC2">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2A22C784">
      <w:start w:val="1"/>
      <w:numFmt w:val="bullet"/>
      <w:lvlText w:val="o"/>
      <w:lvlJc w:val="left"/>
      <w:pPr>
        <w:ind w:left="14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970C40AE">
      <w:start w:val="1"/>
      <w:numFmt w:val="bullet"/>
      <w:lvlText w:val="▪"/>
      <w:lvlJc w:val="left"/>
      <w:pPr>
        <w:ind w:left="21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BAC242E8">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46349B8C">
      <w:start w:val="1"/>
      <w:numFmt w:val="bullet"/>
      <w:lvlText w:val="o"/>
      <w:lvlJc w:val="left"/>
      <w:pPr>
        <w:ind w:left="36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B0CAEB10">
      <w:start w:val="1"/>
      <w:numFmt w:val="bullet"/>
      <w:lvlText w:val="▪"/>
      <w:lvlJc w:val="left"/>
      <w:pPr>
        <w:ind w:left="43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66182590">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821E5130">
      <w:start w:val="1"/>
      <w:numFmt w:val="bullet"/>
      <w:lvlText w:val="o"/>
      <w:lvlJc w:val="left"/>
      <w:pPr>
        <w:ind w:left="57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0FB8735C">
      <w:start w:val="1"/>
      <w:numFmt w:val="bullet"/>
      <w:lvlText w:val="▪"/>
      <w:lvlJc w:val="left"/>
      <w:pPr>
        <w:ind w:left="64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45" w15:restartNumberingAfterBreak="0">
    <w:nsid w:val="74A83054"/>
    <w:multiLevelType w:val="hybridMultilevel"/>
    <w:tmpl w:val="66ECEA3C"/>
    <w:lvl w:ilvl="0" w:tplc="AD5E6564">
      <w:start w:val="1"/>
      <w:numFmt w:val="bullet"/>
      <w:lvlText w:val="-"/>
      <w:lvlJc w:val="left"/>
      <w:pPr>
        <w:ind w:left="720" w:hanging="360"/>
      </w:pPr>
      <w:rPr>
        <w:rFonts w:ascii="Poppins" w:eastAsia="Poppins" w:hAnsi="Poppins" w:cs="Poppins"/>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F86A4B"/>
    <w:multiLevelType w:val="hybridMultilevel"/>
    <w:tmpl w:val="050014CC"/>
    <w:lvl w:ilvl="0" w:tplc="AD5E6564">
      <w:start w:val="1"/>
      <w:numFmt w:val="bullet"/>
      <w:lvlText w:val="-"/>
      <w:lvlJc w:val="left"/>
      <w:pPr>
        <w:ind w:left="720" w:hanging="360"/>
      </w:pPr>
      <w:rPr>
        <w:rFonts w:ascii="Poppins" w:eastAsia="Poppins" w:hAnsi="Poppins" w:cs="Poppins"/>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8693580">
    <w:abstractNumId w:val="31"/>
  </w:num>
  <w:num w:numId="2" w16cid:durableId="921180082">
    <w:abstractNumId w:val="27"/>
  </w:num>
  <w:num w:numId="3" w16cid:durableId="650914157">
    <w:abstractNumId w:val="45"/>
  </w:num>
  <w:num w:numId="4" w16cid:durableId="1190946712">
    <w:abstractNumId w:val="46"/>
  </w:num>
  <w:num w:numId="5" w16cid:durableId="1307516570">
    <w:abstractNumId w:val="23"/>
  </w:num>
  <w:num w:numId="6" w16cid:durableId="563489018">
    <w:abstractNumId w:val="38"/>
  </w:num>
  <w:num w:numId="7" w16cid:durableId="839083520">
    <w:abstractNumId w:val="29"/>
  </w:num>
  <w:num w:numId="8" w16cid:durableId="1576355991">
    <w:abstractNumId w:val="20"/>
  </w:num>
  <w:num w:numId="9" w16cid:durableId="1202938563">
    <w:abstractNumId w:val="24"/>
  </w:num>
  <w:num w:numId="10" w16cid:durableId="1554266351">
    <w:abstractNumId w:val="0"/>
  </w:num>
  <w:num w:numId="11" w16cid:durableId="270210886">
    <w:abstractNumId w:val="2"/>
  </w:num>
  <w:num w:numId="12" w16cid:durableId="57747374">
    <w:abstractNumId w:val="7"/>
  </w:num>
  <w:num w:numId="13" w16cid:durableId="49303901">
    <w:abstractNumId w:val="35"/>
  </w:num>
  <w:num w:numId="14" w16cid:durableId="1599867332">
    <w:abstractNumId w:val="34"/>
  </w:num>
  <w:num w:numId="15" w16cid:durableId="6524848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60150734">
    <w:abstractNumId w:val="10"/>
  </w:num>
  <w:num w:numId="17" w16cid:durableId="2133743542">
    <w:abstractNumId w:val="36"/>
  </w:num>
  <w:num w:numId="18" w16cid:durableId="1558008962">
    <w:abstractNumId w:val="6"/>
  </w:num>
  <w:num w:numId="19" w16cid:durableId="574390113">
    <w:abstractNumId w:val="3"/>
  </w:num>
  <w:num w:numId="20" w16cid:durableId="63915618">
    <w:abstractNumId w:val="18"/>
  </w:num>
  <w:num w:numId="21" w16cid:durableId="1161432057">
    <w:abstractNumId w:val="43"/>
  </w:num>
  <w:num w:numId="22" w16cid:durableId="774863104">
    <w:abstractNumId w:val="33"/>
  </w:num>
  <w:num w:numId="23" w16cid:durableId="105656630">
    <w:abstractNumId w:val="9"/>
  </w:num>
  <w:num w:numId="24" w16cid:durableId="1026097323">
    <w:abstractNumId w:val="4"/>
    <w:lvlOverride w:ilvl="0"/>
    <w:lvlOverride w:ilvl="1"/>
    <w:lvlOverride w:ilvl="2"/>
    <w:lvlOverride w:ilvl="3"/>
    <w:lvlOverride w:ilvl="4"/>
    <w:lvlOverride w:ilvl="5"/>
    <w:lvlOverride w:ilvl="6"/>
    <w:lvlOverride w:ilvl="7"/>
    <w:lvlOverride w:ilvl="8"/>
  </w:num>
  <w:num w:numId="25" w16cid:durableId="296686370">
    <w:abstractNumId w:val="19"/>
  </w:num>
  <w:num w:numId="26" w16cid:durableId="113213570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51545108">
    <w:abstractNumId w:val="11"/>
  </w:num>
  <w:num w:numId="28" w16cid:durableId="1624992512">
    <w:abstractNumId w:val="28"/>
    <w:lvlOverride w:ilvl="0"/>
    <w:lvlOverride w:ilvl="1"/>
    <w:lvlOverride w:ilvl="2"/>
    <w:lvlOverride w:ilvl="3"/>
    <w:lvlOverride w:ilvl="4"/>
    <w:lvlOverride w:ilvl="5"/>
    <w:lvlOverride w:ilvl="6"/>
    <w:lvlOverride w:ilvl="7"/>
    <w:lvlOverride w:ilvl="8"/>
  </w:num>
  <w:num w:numId="29" w16cid:durableId="74207919">
    <w:abstractNumId w:val="5"/>
    <w:lvlOverride w:ilvl="0"/>
    <w:lvlOverride w:ilvl="1"/>
    <w:lvlOverride w:ilvl="2"/>
    <w:lvlOverride w:ilvl="3"/>
    <w:lvlOverride w:ilvl="4"/>
    <w:lvlOverride w:ilvl="5"/>
    <w:lvlOverride w:ilvl="6"/>
    <w:lvlOverride w:ilvl="7"/>
    <w:lvlOverride w:ilvl="8"/>
  </w:num>
  <w:num w:numId="30" w16cid:durableId="739789176">
    <w:abstractNumId w:val="40"/>
  </w:num>
  <w:num w:numId="31" w16cid:durableId="850685876">
    <w:abstractNumId w:val="40"/>
  </w:num>
  <w:num w:numId="32" w16cid:durableId="1470321867">
    <w:abstractNumId w:val="16"/>
  </w:num>
  <w:num w:numId="33" w16cid:durableId="334571510">
    <w:abstractNumId w:val="22"/>
  </w:num>
  <w:num w:numId="34" w16cid:durableId="1293513189">
    <w:abstractNumId w:val="17"/>
    <w:lvlOverride w:ilvl="0"/>
    <w:lvlOverride w:ilvl="1"/>
    <w:lvlOverride w:ilvl="2"/>
    <w:lvlOverride w:ilvl="3"/>
    <w:lvlOverride w:ilvl="4"/>
    <w:lvlOverride w:ilvl="5"/>
    <w:lvlOverride w:ilvl="6"/>
    <w:lvlOverride w:ilvl="7"/>
    <w:lvlOverride w:ilvl="8"/>
  </w:num>
  <w:num w:numId="35" w16cid:durableId="78978672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9107584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118866088">
    <w:abstractNumId w:val="37"/>
  </w:num>
  <w:num w:numId="38" w16cid:durableId="495149585">
    <w:abstractNumId w:val="8"/>
  </w:num>
  <w:num w:numId="39" w16cid:durableId="854534529">
    <w:abstractNumId w:val="30"/>
  </w:num>
  <w:num w:numId="40" w16cid:durableId="9629791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91084896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520579179">
    <w:abstractNumId w:val="39"/>
  </w:num>
  <w:num w:numId="43" w16cid:durableId="1814980532">
    <w:abstractNumId w:val="12"/>
  </w:num>
  <w:num w:numId="44" w16cid:durableId="75058426">
    <w:abstractNumId w:val="44"/>
    <w:lvlOverride w:ilvl="0"/>
    <w:lvlOverride w:ilvl="1"/>
    <w:lvlOverride w:ilvl="2"/>
    <w:lvlOverride w:ilvl="3"/>
    <w:lvlOverride w:ilvl="4"/>
    <w:lvlOverride w:ilvl="5"/>
    <w:lvlOverride w:ilvl="6"/>
    <w:lvlOverride w:ilvl="7"/>
    <w:lvlOverride w:ilvl="8"/>
  </w:num>
  <w:num w:numId="45" w16cid:durableId="110934854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05466765">
    <w:abstractNumId w:val="13"/>
    <w:lvlOverride w:ilvl="0"/>
    <w:lvlOverride w:ilvl="1"/>
    <w:lvlOverride w:ilvl="2"/>
    <w:lvlOverride w:ilvl="3"/>
    <w:lvlOverride w:ilvl="4"/>
    <w:lvlOverride w:ilvl="5"/>
    <w:lvlOverride w:ilvl="6"/>
    <w:lvlOverride w:ilvl="7"/>
    <w:lvlOverride w:ilvl="8"/>
  </w:num>
  <w:num w:numId="47" w16cid:durableId="324672858">
    <w:abstractNumId w:val="1"/>
    <w:lvlOverride w:ilvl="0"/>
    <w:lvlOverride w:ilvl="1"/>
    <w:lvlOverride w:ilvl="2"/>
    <w:lvlOverride w:ilvl="3"/>
    <w:lvlOverride w:ilvl="4"/>
    <w:lvlOverride w:ilvl="5"/>
    <w:lvlOverride w:ilvl="6"/>
    <w:lvlOverride w:ilvl="7"/>
    <w:lvlOverride w:ilvl="8"/>
  </w:num>
  <w:num w:numId="48" w16cid:durableId="27093947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AE1"/>
    <w:rsid w:val="00000544"/>
    <w:rsid w:val="00001947"/>
    <w:rsid w:val="00003B34"/>
    <w:rsid w:val="0000619D"/>
    <w:rsid w:val="00007902"/>
    <w:rsid w:val="000109A2"/>
    <w:rsid w:val="00012B31"/>
    <w:rsid w:val="0001431F"/>
    <w:rsid w:val="00021CFB"/>
    <w:rsid w:val="00022A0A"/>
    <w:rsid w:val="00024674"/>
    <w:rsid w:val="0002482E"/>
    <w:rsid w:val="00025CD6"/>
    <w:rsid w:val="0003290F"/>
    <w:rsid w:val="000341B8"/>
    <w:rsid w:val="000365BC"/>
    <w:rsid w:val="0004410D"/>
    <w:rsid w:val="0004794C"/>
    <w:rsid w:val="00050324"/>
    <w:rsid w:val="000521B8"/>
    <w:rsid w:val="00052DAA"/>
    <w:rsid w:val="00055C92"/>
    <w:rsid w:val="00056BC3"/>
    <w:rsid w:val="00062377"/>
    <w:rsid w:val="000664F8"/>
    <w:rsid w:val="00067D73"/>
    <w:rsid w:val="00074282"/>
    <w:rsid w:val="00075634"/>
    <w:rsid w:val="00080935"/>
    <w:rsid w:val="000831CE"/>
    <w:rsid w:val="000928D0"/>
    <w:rsid w:val="00093BBA"/>
    <w:rsid w:val="00094E87"/>
    <w:rsid w:val="00095F4F"/>
    <w:rsid w:val="000A0150"/>
    <w:rsid w:val="000A2A54"/>
    <w:rsid w:val="000A2B76"/>
    <w:rsid w:val="000A4E39"/>
    <w:rsid w:val="000B1900"/>
    <w:rsid w:val="000B3BC0"/>
    <w:rsid w:val="000B569D"/>
    <w:rsid w:val="000B7C15"/>
    <w:rsid w:val="000C376B"/>
    <w:rsid w:val="000C4FBC"/>
    <w:rsid w:val="000C51E3"/>
    <w:rsid w:val="000C64E9"/>
    <w:rsid w:val="000C780C"/>
    <w:rsid w:val="000D0BB3"/>
    <w:rsid w:val="000E08E8"/>
    <w:rsid w:val="000E18D3"/>
    <w:rsid w:val="000E3640"/>
    <w:rsid w:val="000E5905"/>
    <w:rsid w:val="000E63C9"/>
    <w:rsid w:val="000F04B5"/>
    <w:rsid w:val="000F0F90"/>
    <w:rsid w:val="000F215C"/>
    <w:rsid w:val="000F5E78"/>
    <w:rsid w:val="00100215"/>
    <w:rsid w:val="00102257"/>
    <w:rsid w:val="00103624"/>
    <w:rsid w:val="00104107"/>
    <w:rsid w:val="001042C3"/>
    <w:rsid w:val="00106EF9"/>
    <w:rsid w:val="001070DC"/>
    <w:rsid w:val="0011110D"/>
    <w:rsid w:val="001160EC"/>
    <w:rsid w:val="0012127C"/>
    <w:rsid w:val="0012459D"/>
    <w:rsid w:val="00125C36"/>
    <w:rsid w:val="0013091F"/>
    <w:rsid w:val="00130E9D"/>
    <w:rsid w:val="0013520F"/>
    <w:rsid w:val="001375BD"/>
    <w:rsid w:val="00140575"/>
    <w:rsid w:val="00140A9D"/>
    <w:rsid w:val="00142CF3"/>
    <w:rsid w:val="00143125"/>
    <w:rsid w:val="00143D27"/>
    <w:rsid w:val="00144C5E"/>
    <w:rsid w:val="00146291"/>
    <w:rsid w:val="0015016C"/>
    <w:rsid w:val="00150A6D"/>
    <w:rsid w:val="00151BBD"/>
    <w:rsid w:val="00153502"/>
    <w:rsid w:val="001537B9"/>
    <w:rsid w:val="00153D3C"/>
    <w:rsid w:val="001544B7"/>
    <w:rsid w:val="0015495B"/>
    <w:rsid w:val="00154A1E"/>
    <w:rsid w:val="00155856"/>
    <w:rsid w:val="00155AF3"/>
    <w:rsid w:val="00156B48"/>
    <w:rsid w:val="0016117B"/>
    <w:rsid w:val="00161A81"/>
    <w:rsid w:val="00162798"/>
    <w:rsid w:val="001628C5"/>
    <w:rsid w:val="0017136B"/>
    <w:rsid w:val="00172CCE"/>
    <w:rsid w:val="001730C2"/>
    <w:rsid w:val="00177E9E"/>
    <w:rsid w:val="001819A4"/>
    <w:rsid w:val="00184D07"/>
    <w:rsid w:val="001853A8"/>
    <w:rsid w:val="00185B35"/>
    <w:rsid w:val="001910A0"/>
    <w:rsid w:val="001918F5"/>
    <w:rsid w:val="001927CA"/>
    <w:rsid w:val="0019491A"/>
    <w:rsid w:val="00195502"/>
    <w:rsid w:val="00196184"/>
    <w:rsid w:val="001A101A"/>
    <w:rsid w:val="001A48D2"/>
    <w:rsid w:val="001A59D1"/>
    <w:rsid w:val="001B08AF"/>
    <w:rsid w:val="001B32BC"/>
    <w:rsid w:val="001C23DF"/>
    <w:rsid w:val="001C2C69"/>
    <w:rsid w:val="001D121C"/>
    <w:rsid w:val="001D14F0"/>
    <w:rsid w:val="001D1883"/>
    <w:rsid w:val="001D2107"/>
    <w:rsid w:val="001D44D8"/>
    <w:rsid w:val="001D61F3"/>
    <w:rsid w:val="001D6CD8"/>
    <w:rsid w:val="001E19A8"/>
    <w:rsid w:val="001E79E4"/>
    <w:rsid w:val="001F2BC8"/>
    <w:rsid w:val="001F3101"/>
    <w:rsid w:val="001F3CC0"/>
    <w:rsid w:val="001F41D4"/>
    <w:rsid w:val="001F5F6B"/>
    <w:rsid w:val="001F6FA2"/>
    <w:rsid w:val="00202045"/>
    <w:rsid w:val="00202BD4"/>
    <w:rsid w:val="00203F9F"/>
    <w:rsid w:val="0020517B"/>
    <w:rsid w:val="00205E42"/>
    <w:rsid w:val="0020602C"/>
    <w:rsid w:val="00214591"/>
    <w:rsid w:val="00215BD9"/>
    <w:rsid w:val="002168F5"/>
    <w:rsid w:val="00217CEE"/>
    <w:rsid w:val="002212D0"/>
    <w:rsid w:val="002352A9"/>
    <w:rsid w:val="00235882"/>
    <w:rsid w:val="00235A02"/>
    <w:rsid w:val="00237E01"/>
    <w:rsid w:val="00241185"/>
    <w:rsid w:val="00242862"/>
    <w:rsid w:val="00243EBC"/>
    <w:rsid w:val="00243F16"/>
    <w:rsid w:val="00246A35"/>
    <w:rsid w:val="002503D5"/>
    <w:rsid w:val="0025237B"/>
    <w:rsid w:val="0025274F"/>
    <w:rsid w:val="0025632D"/>
    <w:rsid w:val="00257795"/>
    <w:rsid w:val="002619CA"/>
    <w:rsid w:val="002626C3"/>
    <w:rsid w:val="002629D1"/>
    <w:rsid w:val="00262F18"/>
    <w:rsid w:val="0026696C"/>
    <w:rsid w:val="0027372B"/>
    <w:rsid w:val="002747F6"/>
    <w:rsid w:val="002772F5"/>
    <w:rsid w:val="002802A2"/>
    <w:rsid w:val="00280456"/>
    <w:rsid w:val="00281722"/>
    <w:rsid w:val="00284348"/>
    <w:rsid w:val="002941AA"/>
    <w:rsid w:val="00297E1D"/>
    <w:rsid w:val="002A2B18"/>
    <w:rsid w:val="002A2DB2"/>
    <w:rsid w:val="002A5823"/>
    <w:rsid w:val="002A70C5"/>
    <w:rsid w:val="002B269A"/>
    <w:rsid w:val="002B3EAA"/>
    <w:rsid w:val="002B4DEC"/>
    <w:rsid w:val="002B56F3"/>
    <w:rsid w:val="002C0722"/>
    <w:rsid w:val="002C336A"/>
    <w:rsid w:val="002C646F"/>
    <w:rsid w:val="002C7B97"/>
    <w:rsid w:val="002D0AF1"/>
    <w:rsid w:val="002D5524"/>
    <w:rsid w:val="002D6651"/>
    <w:rsid w:val="002D6D95"/>
    <w:rsid w:val="002D7A64"/>
    <w:rsid w:val="002E111E"/>
    <w:rsid w:val="002E2B03"/>
    <w:rsid w:val="002E3D19"/>
    <w:rsid w:val="002E460A"/>
    <w:rsid w:val="002E46F1"/>
    <w:rsid w:val="002E7E68"/>
    <w:rsid w:val="002F51F5"/>
    <w:rsid w:val="002F5DFF"/>
    <w:rsid w:val="003036E4"/>
    <w:rsid w:val="00312137"/>
    <w:rsid w:val="003150DD"/>
    <w:rsid w:val="00315C9B"/>
    <w:rsid w:val="00317544"/>
    <w:rsid w:val="0031756F"/>
    <w:rsid w:val="00320E32"/>
    <w:rsid w:val="0032132C"/>
    <w:rsid w:val="00322E97"/>
    <w:rsid w:val="003232E3"/>
    <w:rsid w:val="00325660"/>
    <w:rsid w:val="00330359"/>
    <w:rsid w:val="00330A92"/>
    <w:rsid w:val="00332389"/>
    <w:rsid w:val="00333EFF"/>
    <w:rsid w:val="0033463C"/>
    <w:rsid w:val="00334765"/>
    <w:rsid w:val="003348D1"/>
    <w:rsid w:val="00334A48"/>
    <w:rsid w:val="003361AE"/>
    <w:rsid w:val="0033762F"/>
    <w:rsid w:val="003377EE"/>
    <w:rsid w:val="003415F5"/>
    <w:rsid w:val="0034206A"/>
    <w:rsid w:val="00342D9B"/>
    <w:rsid w:val="00343846"/>
    <w:rsid w:val="00344CC7"/>
    <w:rsid w:val="00345E8B"/>
    <w:rsid w:val="00346133"/>
    <w:rsid w:val="0034647D"/>
    <w:rsid w:val="00346BAA"/>
    <w:rsid w:val="00351B2D"/>
    <w:rsid w:val="00351C76"/>
    <w:rsid w:val="00352ADB"/>
    <w:rsid w:val="0035449F"/>
    <w:rsid w:val="003560B9"/>
    <w:rsid w:val="003609D5"/>
    <w:rsid w:val="00361B14"/>
    <w:rsid w:val="00362527"/>
    <w:rsid w:val="0036573D"/>
    <w:rsid w:val="003668B1"/>
    <w:rsid w:val="00366C7E"/>
    <w:rsid w:val="00372E57"/>
    <w:rsid w:val="00373BD4"/>
    <w:rsid w:val="00377077"/>
    <w:rsid w:val="00377546"/>
    <w:rsid w:val="00384999"/>
    <w:rsid w:val="00384EA3"/>
    <w:rsid w:val="00386D97"/>
    <w:rsid w:val="003915B3"/>
    <w:rsid w:val="00393576"/>
    <w:rsid w:val="00394965"/>
    <w:rsid w:val="00396687"/>
    <w:rsid w:val="003A0429"/>
    <w:rsid w:val="003A2006"/>
    <w:rsid w:val="003A25F9"/>
    <w:rsid w:val="003A39A1"/>
    <w:rsid w:val="003A3D56"/>
    <w:rsid w:val="003A5BB2"/>
    <w:rsid w:val="003B07CC"/>
    <w:rsid w:val="003B13AC"/>
    <w:rsid w:val="003B4C20"/>
    <w:rsid w:val="003B4FC5"/>
    <w:rsid w:val="003C1A23"/>
    <w:rsid w:val="003C2191"/>
    <w:rsid w:val="003C30B8"/>
    <w:rsid w:val="003C4ACB"/>
    <w:rsid w:val="003C4C0B"/>
    <w:rsid w:val="003C57FE"/>
    <w:rsid w:val="003C71B3"/>
    <w:rsid w:val="003C7F6D"/>
    <w:rsid w:val="003D035F"/>
    <w:rsid w:val="003D145F"/>
    <w:rsid w:val="003D2B35"/>
    <w:rsid w:val="003D2BA5"/>
    <w:rsid w:val="003D3863"/>
    <w:rsid w:val="003E387C"/>
    <w:rsid w:val="003E5B11"/>
    <w:rsid w:val="003F3692"/>
    <w:rsid w:val="003F3715"/>
    <w:rsid w:val="003F3EAA"/>
    <w:rsid w:val="003F470E"/>
    <w:rsid w:val="003F4EAB"/>
    <w:rsid w:val="003F59FE"/>
    <w:rsid w:val="00401043"/>
    <w:rsid w:val="00401382"/>
    <w:rsid w:val="004110DE"/>
    <w:rsid w:val="004138B5"/>
    <w:rsid w:val="00414F13"/>
    <w:rsid w:val="00416E2E"/>
    <w:rsid w:val="00421B70"/>
    <w:rsid w:val="00422236"/>
    <w:rsid w:val="00424797"/>
    <w:rsid w:val="00425943"/>
    <w:rsid w:val="00431CE3"/>
    <w:rsid w:val="004348BD"/>
    <w:rsid w:val="0044085A"/>
    <w:rsid w:val="004416E9"/>
    <w:rsid w:val="00443203"/>
    <w:rsid w:val="00445905"/>
    <w:rsid w:val="00445E62"/>
    <w:rsid w:val="0044679C"/>
    <w:rsid w:val="0045115E"/>
    <w:rsid w:val="00451ECF"/>
    <w:rsid w:val="004554CD"/>
    <w:rsid w:val="0045787F"/>
    <w:rsid w:val="00460972"/>
    <w:rsid w:val="00466748"/>
    <w:rsid w:val="00470F96"/>
    <w:rsid w:val="00471DA4"/>
    <w:rsid w:val="0047213C"/>
    <w:rsid w:val="004808DE"/>
    <w:rsid w:val="00482070"/>
    <w:rsid w:val="00486F6B"/>
    <w:rsid w:val="00491FBA"/>
    <w:rsid w:val="00495807"/>
    <w:rsid w:val="0049662D"/>
    <w:rsid w:val="0049720D"/>
    <w:rsid w:val="004A18FC"/>
    <w:rsid w:val="004A4E96"/>
    <w:rsid w:val="004A614C"/>
    <w:rsid w:val="004B0134"/>
    <w:rsid w:val="004B130C"/>
    <w:rsid w:val="004B21A5"/>
    <w:rsid w:val="004B6492"/>
    <w:rsid w:val="004B7847"/>
    <w:rsid w:val="004C05C2"/>
    <w:rsid w:val="004C1042"/>
    <w:rsid w:val="004C25AF"/>
    <w:rsid w:val="004C4AD6"/>
    <w:rsid w:val="004C4C68"/>
    <w:rsid w:val="004C5B7B"/>
    <w:rsid w:val="004D3D42"/>
    <w:rsid w:val="004D7347"/>
    <w:rsid w:val="004E0867"/>
    <w:rsid w:val="004E228F"/>
    <w:rsid w:val="004E2332"/>
    <w:rsid w:val="004E5157"/>
    <w:rsid w:val="004F31C1"/>
    <w:rsid w:val="004F38C7"/>
    <w:rsid w:val="004F7146"/>
    <w:rsid w:val="004F76BC"/>
    <w:rsid w:val="004F7BFF"/>
    <w:rsid w:val="005037F0"/>
    <w:rsid w:val="00512465"/>
    <w:rsid w:val="005126B0"/>
    <w:rsid w:val="00514519"/>
    <w:rsid w:val="00516A86"/>
    <w:rsid w:val="00517B2E"/>
    <w:rsid w:val="00523A7B"/>
    <w:rsid w:val="00525BBF"/>
    <w:rsid w:val="005275F6"/>
    <w:rsid w:val="0052799F"/>
    <w:rsid w:val="00530DEE"/>
    <w:rsid w:val="005401AF"/>
    <w:rsid w:val="00545C2C"/>
    <w:rsid w:val="00552866"/>
    <w:rsid w:val="00554F47"/>
    <w:rsid w:val="00555CF9"/>
    <w:rsid w:val="00556CCB"/>
    <w:rsid w:val="00563076"/>
    <w:rsid w:val="00564D48"/>
    <w:rsid w:val="005652CF"/>
    <w:rsid w:val="005653FC"/>
    <w:rsid w:val="0056542B"/>
    <w:rsid w:val="005661BC"/>
    <w:rsid w:val="00567779"/>
    <w:rsid w:val="005678B3"/>
    <w:rsid w:val="0057069E"/>
    <w:rsid w:val="005710B9"/>
    <w:rsid w:val="00572102"/>
    <w:rsid w:val="0057339E"/>
    <w:rsid w:val="005736A0"/>
    <w:rsid w:val="00573BAF"/>
    <w:rsid w:val="00576417"/>
    <w:rsid w:val="005813A4"/>
    <w:rsid w:val="00582D84"/>
    <w:rsid w:val="0058413A"/>
    <w:rsid w:val="00584754"/>
    <w:rsid w:val="00584E27"/>
    <w:rsid w:val="0058705C"/>
    <w:rsid w:val="005918DE"/>
    <w:rsid w:val="0059216F"/>
    <w:rsid w:val="005966A0"/>
    <w:rsid w:val="005A0FB6"/>
    <w:rsid w:val="005A317F"/>
    <w:rsid w:val="005A4EE2"/>
    <w:rsid w:val="005A51B0"/>
    <w:rsid w:val="005A5B8F"/>
    <w:rsid w:val="005A6DD8"/>
    <w:rsid w:val="005B0BE3"/>
    <w:rsid w:val="005B30A0"/>
    <w:rsid w:val="005B3957"/>
    <w:rsid w:val="005B3C4F"/>
    <w:rsid w:val="005B456E"/>
    <w:rsid w:val="005B5BAD"/>
    <w:rsid w:val="005B6ED8"/>
    <w:rsid w:val="005C52C7"/>
    <w:rsid w:val="005D1219"/>
    <w:rsid w:val="005D3F2E"/>
    <w:rsid w:val="005D4FD5"/>
    <w:rsid w:val="005D5BE0"/>
    <w:rsid w:val="005D5D15"/>
    <w:rsid w:val="005E0769"/>
    <w:rsid w:val="005E3915"/>
    <w:rsid w:val="005E3F12"/>
    <w:rsid w:val="005E5F58"/>
    <w:rsid w:val="005E6C80"/>
    <w:rsid w:val="005F1BB0"/>
    <w:rsid w:val="005F364E"/>
    <w:rsid w:val="005F4D0A"/>
    <w:rsid w:val="0060782B"/>
    <w:rsid w:val="00613FCD"/>
    <w:rsid w:val="00616B86"/>
    <w:rsid w:val="00621200"/>
    <w:rsid w:val="00622318"/>
    <w:rsid w:val="00625133"/>
    <w:rsid w:val="0062645C"/>
    <w:rsid w:val="0063104A"/>
    <w:rsid w:val="006351FC"/>
    <w:rsid w:val="006461C6"/>
    <w:rsid w:val="006474C5"/>
    <w:rsid w:val="006516EB"/>
    <w:rsid w:val="006523D5"/>
    <w:rsid w:val="0065526A"/>
    <w:rsid w:val="00656C4D"/>
    <w:rsid w:val="0066492F"/>
    <w:rsid w:val="00665172"/>
    <w:rsid w:val="006659BB"/>
    <w:rsid w:val="0067018B"/>
    <w:rsid w:val="00672D87"/>
    <w:rsid w:val="00680C08"/>
    <w:rsid w:val="00682412"/>
    <w:rsid w:val="00684123"/>
    <w:rsid w:val="0068666F"/>
    <w:rsid w:val="00693C65"/>
    <w:rsid w:val="00694450"/>
    <w:rsid w:val="0069545C"/>
    <w:rsid w:val="00695FE8"/>
    <w:rsid w:val="00696627"/>
    <w:rsid w:val="006969A7"/>
    <w:rsid w:val="006A09F2"/>
    <w:rsid w:val="006A37F9"/>
    <w:rsid w:val="006B04F3"/>
    <w:rsid w:val="006B43B2"/>
    <w:rsid w:val="006B56F0"/>
    <w:rsid w:val="006C616D"/>
    <w:rsid w:val="006C770F"/>
    <w:rsid w:val="006D04FA"/>
    <w:rsid w:val="006D22AA"/>
    <w:rsid w:val="006D2C01"/>
    <w:rsid w:val="006D38FB"/>
    <w:rsid w:val="006D5855"/>
    <w:rsid w:val="006D7901"/>
    <w:rsid w:val="006E12DA"/>
    <w:rsid w:val="006E54B0"/>
    <w:rsid w:val="006E5716"/>
    <w:rsid w:val="006E6B04"/>
    <w:rsid w:val="006E7373"/>
    <w:rsid w:val="006F00CB"/>
    <w:rsid w:val="006F7A5B"/>
    <w:rsid w:val="006F7CB7"/>
    <w:rsid w:val="0070324D"/>
    <w:rsid w:val="007056E6"/>
    <w:rsid w:val="00713E53"/>
    <w:rsid w:val="007144DA"/>
    <w:rsid w:val="00716744"/>
    <w:rsid w:val="007277F8"/>
    <w:rsid w:val="007302B3"/>
    <w:rsid w:val="0073065F"/>
    <w:rsid w:val="00730733"/>
    <w:rsid w:val="00730E3A"/>
    <w:rsid w:val="00731C91"/>
    <w:rsid w:val="007326E1"/>
    <w:rsid w:val="00732745"/>
    <w:rsid w:val="007339A3"/>
    <w:rsid w:val="00735202"/>
    <w:rsid w:val="00736AAF"/>
    <w:rsid w:val="0074033C"/>
    <w:rsid w:val="00742C14"/>
    <w:rsid w:val="00742F98"/>
    <w:rsid w:val="00745031"/>
    <w:rsid w:val="0074517A"/>
    <w:rsid w:val="00746391"/>
    <w:rsid w:val="007471F7"/>
    <w:rsid w:val="00753ABC"/>
    <w:rsid w:val="0075520D"/>
    <w:rsid w:val="00755220"/>
    <w:rsid w:val="00760E13"/>
    <w:rsid w:val="00761DB3"/>
    <w:rsid w:val="00765B2A"/>
    <w:rsid w:val="00766C73"/>
    <w:rsid w:val="00770776"/>
    <w:rsid w:val="00770D14"/>
    <w:rsid w:val="00771F0F"/>
    <w:rsid w:val="0078035A"/>
    <w:rsid w:val="0078193E"/>
    <w:rsid w:val="00781F12"/>
    <w:rsid w:val="00783A34"/>
    <w:rsid w:val="007857BA"/>
    <w:rsid w:val="00785DBF"/>
    <w:rsid w:val="0078780B"/>
    <w:rsid w:val="00790340"/>
    <w:rsid w:val="007918F3"/>
    <w:rsid w:val="00791B36"/>
    <w:rsid w:val="007933C1"/>
    <w:rsid w:val="00793B38"/>
    <w:rsid w:val="007973A6"/>
    <w:rsid w:val="00797503"/>
    <w:rsid w:val="007A1C40"/>
    <w:rsid w:val="007A1FC9"/>
    <w:rsid w:val="007A62B5"/>
    <w:rsid w:val="007B21A4"/>
    <w:rsid w:val="007B3B6C"/>
    <w:rsid w:val="007B46CD"/>
    <w:rsid w:val="007B6981"/>
    <w:rsid w:val="007C0F0C"/>
    <w:rsid w:val="007C170D"/>
    <w:rsid w:val="007C197C"/>
    <w:rsid w:val="007C215E"/>
    <w:rsid w:val="007C378D"/>
    <w:rsid w:val="007C4EED"/>
    <w:rsid w:val="007C5E66"/>
    <w:rsid w:val="007C6B52"/>
    <w:rsid w:val="007D16C5"/>
    <w:rsid w:val="007D1B53"/>
    <w:rsid w:val="007D3B86"/>
    <w:rsid w:val="007D56F5"/>
    <w:rsid w:val="007D6775"/>
    <w:rsid w:val="007E2110"/>
    <w:rsid w:val="007E3987"/>
    <w:rsid w:val="007E4A96"/>
    <w:rsid w:val="007E4BF7"/>
    <w:rsid w:val="007E6287"/>
    <w:rsid w:val="007E764F"/>
    <w:rsid w:val="007F0121"/>
    <w:rsid w:val="007F1D20"/>
    <w:rsid w:val="007F2274"/>
    <w:rsid w:val="007F2557"/>
    <w:rsid w:val="007F2BF9"/>
    <w:rsid w:val="007F6BF5"/>
    <w:rsid w:val="007F7B58"/>
    <w:rsid w:val="00803952"/>
    <w:rsid w:val="00803E85"/>
    <w:rsid w:val="0080612B"/>
    <w:rsid w:val="00806D70"/>
    <w:rsid w:val="00807BD6"/>
    <w:rsid w:val="0081236C"/>
    <w:rsid w:val="00814508"/>
    <w:rsid w:val="00821282"/>
    <w:rsid w:val="00825327"/>
    <w:rsid w:val="0082609E"/>
    <w:rsid w:val="00827231"/>
    <w:rsid w:val="00827D06"/>
    <w:rsid w:val="00830CE9"/>
    <w:rsid w:val="008325CA"/>
    <w:rsid w:val="00832ADF"/>
    <w:rsid w:val="00834068"/>
    <w:rsid w:val="008361B2"/>
    <w:rsid w:val="0083707A"/>
    <w:rsid w:val="00840288"/>
    <w:rsid w:val="00840710"/>
    <w:rsid w:val="0084300F"/>
    <w:rsid w:val="0084398A"/>
    <w:rsid w:val="00845811"/>
    <w:rsid w:val="008460A4"/>
    <w:rsid w:val="0085026D"/>
    <w:rsid w:val="008502D9"/>
    <w:rsid w:val="00851104"/>
    <w:rsid w:val="008524B9"/>
    <w:rsid w:val="0085518B"/>
    <w:rsid w:val="00855EFD"/>
    <w:rsid w:val="0085729B"/>
    <w:rsid w:val="00857943"/>
    <w:rsid w:val="00857C11"/>
    <w:rsid w:val="00860837"/>
    <w:rsid w:val="00862FE4"/>
    <w:rsid w:val="0086389A"/>
    <w:rsid w:val="00863EEF"/>
    <w:rsid w:val="00865ACA"/>
    <w:rsid w:val="008662F8"/>
    <w:rsid w:val="00870114"/>
    <w:rsid w:val="00873B05"/>
    <w:rsid w:val="0087605E"/>
    <w:rsid w:val="00881735"/>
    <w:rsid w:val="00881777"/>
    <w:rsid w:val="00881CC2"/>
    <w:rsid w:val="0088222C"/>
    <w:rsid w:val="00883D0A"/>
    <w:rsid w:val="00887B1A"/>
    <w:rsid w:val="00892215"/>
    <w:rsid w:val="00893E29"/>
    <w:rsid w:val="00894AB6"/>
    <w:rsid w:val="008950B0"/>
    <w:rsid w:val="00895C5A"/>
    <w:rsid w:val="00897612"/>
    <w:rsid w:val="008A1662"/>
    <w:rsid w:val="008A46C2"/>
    <w:rsid w:val="008B1FEE"/>
    <w:rsid w:val="008B2996"/>
    <w:rsid w:val="008B6FCD"/>
    <w:rsid w:val="008B7E80"/>
    <w:rsid w:val="008C32C7"/>
    <w:rsid w:val="008C62FE"/>
    <w:rsid w:val="008D0CB5"/>
    <w:rsid w:val="008D20BC"/>
    <w:rsid w:val="008D21E8"/>
    <w:rsid w:val="008D3A3D"/>
    <w:rsid w:val="008E597A"/>
    <w:rsid w:val="008E7E4D"/>
    <w:rsid w:val="008F001C"/>
    <w:rsid w:val="008F1B94"/>
    <w:rsid w:val="008F34C2"/>
    <w:rsid w:val="008F55BF"/>
    <w:rsid w:val="008F6172"/>
    <w:rsid w:val="00901C6C"/>
    <w:rsid w:val="00903C32"/>
    <w:rsid w:val="00904475"/>
    <w:rsid w:val="00905720"/>
    <w:rsid w:val="00906132"/>
    <w:rsid w:val="00906684"/>
    <w:rsid w:val="00907CA6"/>
    <w:rsid w:val="009119EB"/>
    <w:rsid w:val="0091530B"/>
    <w:rsid w:val="0091625F"/>
    <w:rsid w:val="00916B16"/>
    <w:rsid w:val="00916BD4"/>
    <w:rsid w:val="009173B9"/>
    <w:rsid w:val="00917E42"/>
    <w:rsid w:val="00925F12"/>
    <w:rsid w:val="00931644"/>
    <w:rsid w:val="00931A7B"/>
    <w:rsid w:val="0093289A"/>
    <w:rsid w:val="0093335D"/>
    <w:rsid w:val="00935163"/>
    <w:rsid w:val="0093613E"/>
    <w:rsid w:val="009379C0"/>
    <w:rsid w:val="00943026"/>
    <w:rsid w:val="00945179"/>
    <w:rsid w:val="009461E2"/>
    <w:rsid w:val="0094666C"/>
    <w:rsid w:val="00953981"/>
    <w:rsid w:val="0095486E"/>
    <w:rsid w:val="0095794F"/>
    <w:rsid w:val="009660F6"/>
    <w:rsid w:val="00966373"/>
    <w:rsid w:val="00966B81"/>
    <w:rsid w:val="009716C5"/>
    <w:rsid w:val="009720C5"/>
    <w:rsid w:val="00976F5D"/>
    <w:rsid w:val="0098489A"/>
    <w:rsid w:val="00995AE1"/>
    <w:rsid w:val="00996185"/>
    <w:rsid w:val="00997945"/>
    <w:rsid w:val="00997C2A"/>
    <w:rsid w:val="009A6138"/>
    <w:rsid w:val="009B1CDA"/>
    <w:rsid w:val="009B2089"/>
    <w:rsid w:val="009B4A46"/>
    <w:rsid w:val="009B5B80"/>
    <w:rsid w:val="009B7B56"/>
    <w:rsid w:val="009C19D9"/>
    <w:rsid w:val="009C1F39"/>
    <w:rsid w:val="009C2922"/>
    <w:rsid w:val="009C3600"/>
    <w:rsid w:val="009C40B2"/>
    <w:rsid w:val="009C47A2"/>
    <w:rsid w:val="009C57B0"/>
    <w:rsid w:val="009C7720"/>
    <w:rsid w:val="009C7B8E"/>
    <w:rsid w:val="009D0258"/>
    <w:rsid w:val="009D1497"/>
    <w:rsid w:val="009D3FDA"/>
    <w:rsid w:val="009D61A1"/>
    <w:rsid w:val="009E14A3"/>
    <w:rsid w:val="009E5185"/>
    <w:rsid w:val="009E68A6"/>
    <w:rsid w:val="009E7652"/>
    <w:rsid w:val="00A012B0"/>
    <w:rsid w:val="00A01580"/>
    <w:rsid w:val="00A01B18"/>
    <w:rsid w:val="00A029DF"/>
    <w:rsid w:val="00A07B17"/>
    <w:rsid w:val="00A11EE1"/>
    <w:rsid w:val="00A1276D"/>
    <w:rsid w:val="00A14FD9"/>
    <w:rsid w:val="00A17331"/>
    <w:rsid w:val="00A20178"/>
    <w:rsid w:val="00A211C9"/>
    <w:rsid w:val="00A2396A"/>
    <w:rsid w:val="00A23AFA"/>
    <w:rsid w:val="00A248BA"/>
    <w:rsid w:val="00A26218"/>
    <w:rsid w:val="00A27B08"/>
    <w:rsid w:val="00A31725"/>
    <w:rsid w:val="00A31B3E"/>
    <w:rsid w:val="00A460DE"/>
    <w:rsid w:val="00A4629F"/>
    <w:rsid w:val="00A51C71"/>
    <w:rsid w:val="00A5316E"/>
    <w:rsid w:val="00A532F3"/>
    <w:rsid w:val="00A549EB"/>
    <w:rsid w:val="00A54D1E"/>
    <w:rsid w:val="00A57251"/>
    <w:rsid w:val="00A57710"/>
    <w:rsid w:val="00A61B6F"/>
    <w:rsid w:val="00A6553A"/>
    <w:rsid w:val="00A67A81"/>
    <w:rsid w:val="00A70CB5"/>
    <w:rsid w:val="00A73E52"/>
    <w:rsid w:val="00A75286"/>
    <w:rsid w:val="00A77324"/>
    <w:rsid w:val="00A81D05"/>
    <w:rsid w:val="00A83E32"/>
    <w:rsid w:val="00A8489E"/>
    <w:rsid w:val="00A85436"/>
    <w:rsid w:val="00A86F25"/>
    <w:rsid w:val="00A912D7"/>
    <w:rsid w:val="00A9574D"/>
    <w:rsid w:val="00A9634F"/>
    <w:rsid w:val="00AA0673"/>
    <w:rsid w:val="00AA26D9"/>
    <w:rsid w:val="00AA4EC3"/>
    <w:rsid w:val="00AA5BBA"/>
    <w:rsid w:val="00AA5D14"/>
    <w:rsid w:val="00AA7423"/>
    <w:rsid w:val="00AA77B8"/>
    <w:rsid w:val="00AB11D0"/>
    <w:rsid w:val="00AB42AD"/>
    <w:rsid w:val="00AB6754"/>
    <w:rsid w:val="00AC1750"/>
    <w:rsid w:val="00AC29F3"/>
    <w:rsid w:val="00AC2AEC"/>
    <w:rsid w:val="00AC3913"/>
    <w:rsid w:val="00AC73DD"/>
    <w:rsid w:val="00AD08F7"/>
    <w:rsid w:val="00AE1399"/>
    <w:rsid w:val="00AE2718"/>
    <w:rsid w:val="00AF152E"/>
    <w:rsid w:val="00AF1E5D"/>
    <w:rsid w:val="00AF32A0"/>
    <w:rsid w:val="00AF3E4B"/>
    <w:rsid w:val="00AF50AA"/>
    <w:rsid w:val="00B036C8"/>
    <w:rsid w:val="00B03E35"/>
    <w:rsid w:val="00B03FA6"/>
    <w:rsid w:val="00B06101"/>
    <w:rsid w:val="00B079D2"/>
    <w:rsid w:val="00B10C2C"/>
    <w:rsid w:val="00B10EC1"/>
    <w:rsid w:val="00B1698C"/>
    <w:rsid w:val="00B219A5"/>
    <w:rsid w:val="00B231E5"/>
    <w:rsid w:val="00B234E6"/>
    <w:rsid w:val="00B244F0"/>
    <w:rsid w:val="00B262AD"/>
    <w:rsid w:val="00B301AC"/>
    <w:rsid w:val="00B3676C"/>
    <w:rsid w:val="00B37807"/>
    <w:rsid w:val="00B4047C"/>
    <w:rsid w:val="00B42C81"/>
    <w:rsid w:val="00B437D2"/>
    <w:rsid w:val="00B47FAE"/>
    <w:rsid w:val="00B50ABC"/>
    <w:rsid w:val="00B53B58"/>
    <w:rsid w:val="00B57870"/>
    <w:rsid w:val="00B609F4"/>
    <w:rsid w:val="00B60BE7"/>
    <w:rsid w:val="00B62469"/>
    <w:rsid w:val="00B7363D"/>
    <w:rsid w:val="00B737C2"/>
    <w:rsid w:val="00B74FA6"/>
    <w:rsid w:val="00B762E4"/>
    <w:rsid w:val="00B77E74"/>
    <w:rsid w:val="00B84E37"/>
    <w:rsid w:val="00B9010D"/>
    <w:rsid w:val="00B90289"/>
    <w:rsid w:val="00B91940"/>
    <w:rsid w:val="00B97129"/>
    <w:rsid w:val="00B97448"/>
    <w:rsid w:val="00BA0351"/>
    <w:rsid w:val="00BB1267"/>
    <w:rsid w:val="00BB221F"/>
    <w:rsid w:val="00BB3428"/>
    <w:rsid w:val="00BC4C79"/>
    <w:rsid w:val="00BC60C4"/>
    <w:rsid w:val="00BC612D"/>
    <w:rsid w:val="00BC621B"/>
    <w:rsid w:val="00BC7661"/>
    <w:rsid w:val="00BC78AF"/>
    <w:rsid w:val="00BD0DAA"/>
    <w:rsid w:val="00BD183E"/>
    <w:rsid w:val="00BD50B1"/>
    <w:rsid w:val="00BD7433"/>
    <w:rsid w:val="00BE103F"/>
    <w:rsid w:val="00BE3B6A"/>
    <w:rsid w:val="00BE6185"/>
    <w:rsid w:val="00BE7B6B"/>
    <w:rsid w:val="00BF18B7"/>
    <w:rsid w:val="00C008AF"/>
    <w:rsid w:val="00C02B87"/>
    <w:rsid w:val="00C037FE"/>
    <w:rsid w:val="00C04FB4"/>
    <w:rsid w:val="00C05D30"/>
    <w:rsid w:val="00C07223"/>
    <w:rsid w:val="00C11B44"/>
    <w:rsid w:val="00C1547B"/>
    <w:rsid w:val="00C2205B"/>
    <w:rsid w:val="00C23C27"/>
    <w:rsid w:val="00C23C72"/>
    <w:rsid w:val="00C26B39"/>
    <w:rsid w:val="00C26E21"/>
    <w:rsid w:val="00C3184B"/>
    <w:rsid w:val="00C33A1C"/>
    <w:rsid w:val="00C34426"/>
    <w:rsid w:val="00C37DF2"/>
    <w:rsid w:val="00C4086D"/>
    <w:rsid w:val="00C463CA"/>
    <w:rsid w:val="00C467A4"/>
    <w:rsid w:val="00C50A37"/>
    <w:rsid w:val="00C50C01"/>
    <w:rsid w:val="00C559A1"/>
    <w:rsid w:val="00C56C3A"/>
    <w:rsid w:val="00C62856"/>
    <w:rsid w:val="00C62B09"/>
    <w:rsid w:val="00C65FB2"/>
    <w:rsid w:val="00C6615A"/>
    <w:rsid w:val="00C70FC5"/>
    <w:rsid w:val="00C72A8F"/>
    <w:rsid w:val="00C74B18"/>
    <w:rsid w:val="00C818E0"/>
    <w:rsid w:val="00C87408"/>
    <w:rsid w:val="00C93579"/>
    <w:rsid w:val="00C942E4"/>
    <w:rsid w:val="00C95E02"/>
    <w:rsid w:val="00C964B7"/>
    <w:rsid w:val="00CA0FF3"/>
    <w:rsid w:val="00CA1896"/>
    <w:rsid w:val="00CB57BC"/>
    <w:rsid w:val="00CB5B28"/>
    <w:rsid w:val="00CB6B40"/>
    <w:rsid w:val="00CB742B"/>
    <w:rsid w:val="00CC2DB4"/>
    <w:rsid w:val="00CC5242"/>
    <w:rsid w:val="00CD26B7"/>
    <w:rsid w:val="00CD3FAA"/>
    <w:rsid w:val="00CD74F6"/>
    <w:rsid w:val="00CE010D"/>
    <w:rsid w:val="00CE025D"/>
    <w:rsid w:val="00CE5E86"/>
    <w:rsid w:val="00CF197C"/>
    <w:rsid w:val="00CF5371"/>
    <w:rsid w:val="00CF566E"/>
    <w:rsid w:val="00CF7709"/>
    <w:rsid w:val="00D005C1"/>
    <w:rsid w:val="00D01BD5"/>
    <w:rsid w:val="00D02783"/>
    <w:rsid w:val="00D0323A"/>
    <w:rsid w:val="00D03D8D"/>
    <w:rsid w:val="00D0559F"/>
    <w:rsid w:val="00D077E9"/>
    <w:rsid w:val="00D124FD"/>
    <w:rsid w:val="00D147C4"/>
    <w:rsid w:val="00D15B14"/>
    <w:rsid w:val="00D26AE7"/>
    <w:rsid w:val="00D27BCF"/>
    <w:rsid w:val="00D3111B"/>
    <w:rsid w:val="00D31ADB"/>
    <w:rsid w:val="00D31ED7"/>
    <w:rsid w:val="00D339C5"/>
    <w:rsid w:val="00D3466C"/>
    <w:rsid w:val="00D3487A"/>
    <w:rsid w:val="00D34F01"/>
    <w:rsid w:val="00D36546"/>
    <w:rsid w:val="00D3712A"/>
    <w:rsid w:val="00D42CB7"/>
    <w:rsid w:val="00D43F4D"/>
    <w:rsid w:val="00D44675"/>
    <w:rsid w:val="00D453B0"/>
    <w:rsid w:val="00D50687"/>
    <w:rsid w:val="00D5174B"/>
    <w:rsid w:val="00D51DFC"/>
    <w:rsid w:val="00D52682"/>
    <w:rsid w:val="00D5413D"/>
    <w:rsid w:val="00D54287"/>
    <w:rsid w:val="00D55DE3"/>
    <w:rsid w:val="00D570A9"/>
    <w:rsid w:val="00D5717E"/>
    <w:rsid w:val="00D60E84"/>
    <w:rsid w:val="00D62EC0"/>
    <w:rsid w:val="00D63A6C"/>
    <w:rsid w:val="00D64885"/>
    <w:rsid w:val="00D650BC"/>
    <w:rsid w:val="00D65998"/>
    <w:rsid w:val="00D6625F"/>
    <w:rsid w:val="00D70D02"/>
    <w:rsid w:val="00D72DF3"/>
    <w:rsid w:val="00D770C7"/>
    <w:rsid w:val="00D80A2E"/>
    <w:rsid w:val="00D85470"/>
    <w:rsid w:val="00D86945"/>
    <w:rsid w:val="00D86A30"/>
    <w:rsid w:val="00D90290"/>
    <w:rsid w:val="00D90805"/>
    <w:rsid w:val="00D90BA6"/>
    <w:rsid w:val="00D91B2F"/>
    <w:rsid w:val="00D9520C"/>
    <w:rsid w:val="00D9560C"/>
    <w:rsid w:val="00DA2839"/>
    <w:rsid w:val="00DA2926"/>
    <w:rsid w:val="00DA3D76"/>
    <w:rsid w:val="00DB0E00"/>
    <w:rsid w:val="00DB1060"/>
    <w:rsid w:val="00DB24CB"/>
    <w:rsid w:val="00DB3DD5"/>
    <w:rsid w:val="00DC2F3E"/>
    <w:rsid w:val="00DC5E78"/>
    <w:rsid w:val="00DC7AD5"/>
    <w:rsid w:val="00DD1148"/>
    <w:rsid w:val="00DD152F"/>
    <w:rsid w:val="00DD3580"/>
    <w:rsid w:val="00DD5754"/>
    <w:rsid w:val="00DD5FF6"/>
    <w:rsid w:val="00DD6182"/>
    <w:rsid w:val="00DE0947"/>
    <w:rsid w:val="00DE213F"/>
    <w:rsid w:val="00DE651F"/>
    <w:rsid w:val="00DF027C"/>
    <w:rsid w:val="00DF37B9"/>
    <w:rsid w:val="00DF6332"/>
    <w:rsid w:val="00E0080B"/>
    <w:rsid w:val="00E00A32"/>
    <w:rsid w:val="00E02DE2"/>
    <w:rsid w:val="00E03423"/>
    <w:rsid w:val="00E06FF3"/>
    <w:rsid w:val="00E12FFA"/>
    <w:rsid w:val="00E135B9"/>
    <w:rsid w:val="00E1443A"/>
    <w:rsid w:val="00E218BC"/>
    <w:rsid w:val="00E221EA"/>
    <w:rsid w:val="00E222DF"/>
    <w:rsid w:val="00E22ACD"/>
    <w:rsid w:val="00E277BD"/>
    <w:rsid w:val="00E31C12"/>
    <w:rsid w:val="00E33202"/>
    <w:rsid w:val="00E34755"/>
    <w:rsid w:val="00E4020B"/>
    <w:rsid w:val="00E4103B"/>
    <w:rsid w:val="00E45544"/>
    <w:rsid w:val="00E46BA3"/>
    <w:rsid w:val="00E51AA7"/>
    <w:rsid w:val="00E5409A"/>
    <w:rsid w:val="00E56F4E"/>
    <w:rsid w:val="00E57231"/>
    <w:rsid w:val="00E573FB"/>
    <w:rsid w:val="00E6103C"/>
    <w:rsid w:val="00E620B0"/>
    <w:rsid w:val="00E63DC8"/>
    <w:rsid w:val="00E64720"/>
    <w:rsid w:val="00E67768"/>
    <w:rsid w:val="00E74F04"/>
    <w:rsid w:val="00E753A6"/>
    <w:rsid w:val="00E77166"/>
    <w:rsid w:val="00E81B40"/>
    <w:rsid w:val="00E83E0A"/>
    <w:rsid w:val="00E85BAE"/>
    <w:rsid w:val="00E90C83"/>
    <w:rsid w:val="00E90E45"/>
    <w:rsid w:val="00E912F7"/>
    <w:rsid w:val="00E93737"/>
    <w:rsid w:val="00E95459"/>
    <w:rsid w:val="00E958CE"/>
    <w:rsid w:val="00EA4846"/>
    <w:rsid w:val="00EB01BC"/>
    <w:rsid w:val="00EB0CE0"/>
    <w:rsid w:val="00EB0F11"/>
    <w:rsid w:val="00EB1B2F"/>
    <w:rsid w:val="00EB289B"/>
    <w:rsid w:val="00EC07B7"/>
    <w:rsid w:val="00EC1107"/>
    <w:rsid w:val="00EC1945"/>
    <w:rsid w:val="00EC4119"/>
    <w:rsid w:val="00EC4643"/>
    <w:rsid w:val="00ED0E15"/>
    <w:rsid w:val="00ED0F50"/>
    <w:rsid w:val="00ED1183"/>
    <w:rsid w:val="00ED1A01"/>
    <w:rsid w:val="00ED1B05"/>
    <w:rsid w:val="00ED1DAA"/>
    <w:rsid w:val="00ED3728"/>
    <w:rsid w:val="00ED514E"/>
    <w:rsid w:val="00ED5C36"/>
    <w:rsid w:val="00ED5C43"/>
    <w:rsid w:val="00ED6F69"/>
    <w:rsid w:val="00EE0EB4"/>
    <w:rsid w:val="00EE767B"/>
    <w:rsid w:val="00EF1139"/>
    <w:rsid w:val="00EF2A43"/>
    <w:rsid w:val="00EF555B"/>
    <w:rsid w:val="00EF62F5"/>
    <w:rsid w:val="00F027BB"/>
    <w:rsid w:val="00F03965"/>
    <w:rsid w:val="00F051DC"/>
    <w:rsid w:val="00F06D93"/>
    <w:rsid w:val="00F07A79"/>
    <w:rsid w:val="00F11DCF"/>
    <w:rsid w:val="00F162EA"/>
    <w:rsid w:val="00F24369"/>
    <w:rsid w:val="00F250D7"/>
    <w:rsid w:val="00F271C3"/>
    <w:rsid w:val="00F33B6F"/>
    <w:rsid w:val="00F373D5"/>
    <w:rsid w:val="00F4000C"/>
    <w:rsid w:val="00F43845"/>
    <w:rsid w:val="00F442BD"/>
    <w:rsid w:val="00F4463C"/>
    <w:rsid w:val="00F45D53"/>
    <w:rsid w:val="00F4765C"/>
    <w:rsid w:val="00F47A48"/>
    <w:rsid w:val="00F52D27"/>
    <w:rsid w:val="00F53451"/>
    <w:rsid w:val="00F54E82"/>
    <w:rsid w:val="00F55C57"/>
    <w:rsid w:val="00F6000C"/>
    <w:rsid w:val="00F607BE"/>
    <w:rsid w:val="00F61E27"/>
    <w:rsid w:val="00F64FEE"/>
    <w:rsid w:val="00F654DD"/>
    <w:rsid w:val="00F70B65"/>
    <w:rsid w:val="00F7434D"/>
    <w:rsid w:val="00F74D67"/>
    <w:rsid w:val="00F80AD0"/>
    <w:rsid w:val="00F83527"/>
    <w:rsid w:val="00F83A46"/>
    <w:rsid w:val="00F84EB8"/>
    <w:rsid w:val="00F8553B"/>
    <w:rsid w:val="00F85DE3"/>
    <w:rsid w:val="00F971BE"/>
    <w:rsid w:val="00FA1468"/>
    <w:rsid w:val="00FA23E7"/>
    <w:rsid w:val="00FA2D3F"/>
    <w:rsid w:val="00FA3CE9"/>
    <w:rsid w:val="00FB18DE"/>
    <w:rsid w:val="00FB1C9A"/>
    <w:rsid w:val="00FB22C2"/>
    <w:rsid w:val="00FB2936"/>
    <w:rsid w:val="00FB35B9"/>
    <w:rsid w:val="00FB3BC0"/>
    <w:rsid w:val="00FB3FA9"/>
    <w:rsid w:val="00FB481B"/>
    <w:rsid w:val="00FB555A"/>
    <w:rsid w:val="00FB5C5C"/>
    <w:rsid w:val="00FC1417"/>
    <w:rsid w:val="00FC2187"/>
    <w:rsid w:val="00FC3553"/>
    <w:rsid w:val="00FD10CA"/>
    <w:rsid w:val="00FD157B"/>
    <w:rsid w:val="00FD2C27"/>
    <w:rsid w:val="00FD2CB2"/>
    <w:rsid w:val="00FD2CBC"/>
    <w:rsid w:val="00FD583F"/>
    <w:rsid w:val="00FD7488"/>
    <w:rsid w:val="00FE1337"/>
    <w:rsid w:val="00FE25C0"/>
    <w:rsid w:val="00FE260E"/>
    <w:rsid w:val="00FE2929"/>
    <w:rsid w:val="00FE2D28"/>
    <w:rsid w:val="00FE30F1"/>
    <w:rsid w:val="00FE60FF"/>
    <w:rsid w:val="00FE7345"/>
    <w:rsid w:val="00FF097A"/>
    <w:rsid w:val="00FF16B4"/>
    <w:rsid w:val="00FF3861"/>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E5C888"/>
  <w15:docId w15:val="{E5B73DCA-7D5F-4242-9C04-0539811A8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121"/>
    <w:pPr>
      <w:spacing w:after="0"/>
    </w:pPr>
    <w:rPr>
      <w:rFonts w:ascii="Poppins" w:eastAsiaTheme="minorEastAsia" w:hAnsi="Poppins"/>
      <w:color w:val="0F0D29" w:themeColor="text1"/>
      <w:sz w:val="20"/>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sz w:val="36"/>
      <w:szCs w:val="26"/>
    </w:rPr>
  </w:style>
  <w:style w:type="paragraph" w:styleId="Heading3">
    <w:name w:val="heading 3"/>
    <w:basedOn w:val="Normal"/>
    <w:next w:val="Normal"/>
    <w:link w:val="Heading3Char"/>
    <w:uiPriority w:val="5"/>
    <w:semiHidden/>
    <w:unhideWhenUsed/>
    <w:qFormat/>
    <w:rsid w:val="009D0258"/>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Heading4">
    <w:name w:val="heading 4"/>
    <w:basedOn w:val="Normal"/>
    <w:next w:val="Normal"/>
    <w:link w:val="Heading4Char"/>
    <w:uiPriority w:val="1"/>
    <w:semiHidden/>
    <w:unhideWhenUsed/>
    <w:qFormat/>
    <w:rsid w:val="00830CE9"/>
    <w:pPr>
      <w:keepNext/>
      <w:keepLines/>
      <w:spacing w:before="40"/>
      <w:outlineLvl w:val="3"/>
    </w:pPr>
    <w:rPr>
      <w:rFonts w:asciiTheme="majorHAnsi" w:eastAsiaTheme="majorEastAsia" w:hAnsiTheme="majorHAnsi" w:cstheme="majorBidi"/>
      <w:i/>
      <w:iCs/>
      <w:color w:val="013A57" w:themeColor="accent1" w:themeShade="BF"/>
    </w:rPr>
  </w:style>
  <w:style w:type="paragraph" w:styleId="Heading5">
    <w:name w:val="heading 5"/>
    <w:basedOn w:val="Normal"/>
    <w:next w:val="Normal"/>
    <w:link w:val="Heading5Char"/>
    <w:uiPriority w:val="1"/>
    <w:unhideWhenUsed/>
    <w:qFormat/>
    <w:rsid w:val="0015016C"/>
    <w:pPr>
      <w:keepNext/>
      <w:keepLines/>
      <w:spacing w:before="40"/>
      <w:outlineLvl w:val="4"/>
    </w:pPr>
    <w:rPr>
      <w:rFonts w:asciiTheme="majorHAnsi" w:eastAsiaTheme="majorEastAsia" w:hAnsiTheme="majorHAnsi" w:cstheme="majorBidi"/>
      <w:color w:val="013A57"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785DBF"/>
    <w:pPr>
      <w:spacing w:after="200" w:line="240" w:lineRule="auto"/>
    </w:pPr>
    <w:rPr>
      <w:rFonts w:eastAsiaTheme="majorEastAsia" w:cstheme="majorBidi"/>
      <w:bCs/>
      <w:sz w:val="36"/>
      <w:szCs w:val="52"/>
    </w:rPr>
  </w:style>
  <w:style w:type="character" w:customStyle="1" w:styleId="TitleChar">
    <w:name w:val="Title Char"/>
    <w:basedOn w:val="DefaultParagraphFont"/>
    <w:link w:val="Title"/>
    <w:uiPriority w:val="1"/>
    <w:rsid w:val="00785DBF"/>
    <w:rPr>
      <w:rFonts w:ascii="Poppins" w:eastAsiaTheme="majorEastAsia" w:hAnsi="Poppins" w:cstheme="majorBidi"/>
      <w:b/>
      <w:bCs/>
      <w:color w:val="0F0D29" w:themeColor="text1"/>
      <w:sz w:val="36"/>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table" w:customStyle="1" w:styleId="TableGrid0">
    <w:name w:val="TableGrid"/>
    <w:rsid w:val="00393576"/>
    <w:pPr>
      <w:spacing w:after="0" w:line="240" w:lineRule="auto"/>
    </w:pPr>
    <w:rPr>
      <w:rFonts w:eastAsiaTheme="minorEastAsia"/>
      <w:kern w:val="2"/>
      <w:sz w:val="22"/>
      <w:szCs w:val="22"/>
      <w14:ligatures w14:val="standardContextual"/>
    </w:rPr>
    <w:tblPr>
      <w:tblCellMar>
        <w:top w:w="0" w:type="dxa"/>
        <w:left w:w="0" w:type="dxa"/>
        <w:bottom w:w="0" w:type="dxa"/>
        <w:right w:w="0" w:type="dxa"/>
      </w:tblCellMar>
    </w:tblPr>
  </w:style>
  <w:style w:type="paragraph" w:styleId="ListParagraph">
    <w:name w:val="List Paragraph"/>
    <w:basedOn w:val="Normal"/>
    <w:uiPriority w:val="34"/>
    <w:unhideWhenUsed/>
    <w:qFormat/>
    <w:rsid w:val="00EF1139"/>
    <w:pPr>
      <w:ind w:left="720"/>
      <w:contextualSpacing/>
    </w:pPr>
  </w:style>
  <w:style w:type="paragraph" w:styleId="NormalWeb">
    <w:name w:val="Normal (Web)"/>
    <w:basedOn w:val="Normal"/>
    <w:uiPriority w:val="99"/>
    <w:semiHidden/>
    <w:unhideWhenUsed/>
    <w:rsid w:val="00EE0EB4"/>
    <w:pPr>
      <w:spacing w:before="100" w:beforeAutospacing="1" w:after="100" w:afterAutospacing="1" w:line="240" w:lineRule="auto"/>
    </w:pPr>
    <w:rPr>
      <w:rFonts w:ascii="Times New Roman" w:eastAsia="Times New Roman" w:hAnsi="Times New Roman" w:cs="Times New Roman"/>
      <w:b/>
      <w:color w:val="auto"/>
      <w:sz w:val="24"/>
      <w:szCs w:val="24"/>
    </w:rPr>
  </w:style>
  <w:style w:type="paragraph" w:styleId="HTMLPreformatted">
    <w:name w:val="HTML Preformatted"/>
    <w:basedOn w:val="Normal"/>
    <w:link w:val="HTMLPreformattedChar"/>
    <w:uiPriority w:val="99"/>
    <w:unhideWhenUsed/>
    <w:rsid w:val="00781F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color w:val="auto"/>
      <w:szCs w:val="20"/>
    </w:rPr>
  </w:style>
  <w:style w:type="character" w:customStyle="1" w:styleId="HTMLPreformattedChar">
    <w:name w:val="HTML Preformatted Char"/>
    <w:basedOn w:val="DefaultParagraphFont"/>
    <w:link w:val="HTMLPreformatted"/>
    <w:uiPriority w:val="99"/>
    <w:rsid w:val="00781F12"/>
    <w:rPr>
      <w:rFonts w:ascii="Courier New" w:eastAsia="Times New Roman" w:hAnsi="Courier New" w:cs="Courier New"/>
      <w:sz w:val="20"/>
      <w:szCs w:val="20"/>
    </w:rPr>
  </w:style>
  <w:style w:type="character" w:customStyle="1" w:styleId="Heading3Char">
    <w:name w:val="Heading 3 Char"/>
    <w:basedOn w:val="DefaultParagraphFont"/>
    <w:link w:val="Heading3"/>
    <w:uiPriority w:val="5"/>
    <w:semiHidden/>
    <w:rsid w:val="009D0258"/>
    <w:rPr>
      <w:rFonts w:asciiTheme="majorHAnsi" w:eastAsiaTheme="majorEastAsia" w:hAnsiTheme="majorHAnsi" w:cstheme="majorBidi"/>
      <w:color w:val="012639" w:themeColor="accent1" w:themeShade="7F"/>
    </w:rPr>
  </w:style>
  <w:style w:type="character" w:customStyle="1" w:styleId="Heading5Char">
    <w:name w:val="Heading 5 Char"/>
    <w:basedOn w:val="DefaultParagraphFont"/>
    <w:link w:val="Heading5"/>
    <w:uiPriority w:val="1"/>
    <w:rsid w:val="0015016C"/>
    <w:rPr>
      <w:rFonts w:asciiTheme="majorHAnsi" w:eastAsiaTheme="majorEastAsia" w:hAnsiTheme="majorHAnsi" w:cstheme="majorBidi"/>
      <w:color w:val="013A57" w:themeColor="accent1" w:themeShade="BF"/>
      <w:sz w:val="20"/>
      <w:szCs w:val="22"/>
    </w:rPr>
  </w:style>
  <w:style w:type="character" w:customStyle="1" w:styleId="Heading4Char">
    <w:name w:val="Heading 4 Char"/>
    <w:basedOn w:val="DefaultParagraphFont"/>
    <w:link w:val="Heading4"/>
    <w:uiPriority w:val="1"/>
    <w:semiHidden/>
    <w:rsid w:val="00830CE9"/>
    <w:rPr>
      <w:rFonts w:asciiTheme="majorHAnsi" w:eastAsiaTheme="majorEastAsia" w:hAnsiTheme="majorHAnsi" w:cstheme="majorBidi"/>
      <w:i/>
      <w:iCs/>
      <w:color w:val="013A57" w:themeColor="accent1" w:themeShade="BF"/>
      <w:sz w:val="20"/>
      <w:szCs w:val="22"/>
    </w:rPr>
  </w:style>
  <w:style w:type="character" w:styleId="HTMLCode">
    <w:name w:val="HTML Code"/>
    <w:basedOn w:val="DefaultParagraphFont"/>
    <w:uiPriority w:val="99"/>
    <w:semiHidden/>
    <w:unhideWhenUsed/>
    <w:rsid w:val="00E06FF3"/>
    <w:rPr>
      <w:rFonts w:ascii="Courier New" w:eastAsia="Times New Roman" w:hAnsi="Courier New" w:cs="Courier New"/>
      <w:sz w:val="20"/>
      <w:szCs w:val="20"/>
    </w:rPr>
  </w:style>
  <w:style w:type="character" w:customStyle="1" w:styleId="hljs-keyword">
    <w:name w:val="hljs-keyword"/>
    <w:basedOn w:val="DefaultParagraphFont"/>
    <w:rsid w:val="00E06F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713234">
      <w:bodyDiv w:val="1"/>
      <w:marLeft w:val="0"/>
      <w:marRight w:val="0"/>
      <w:marTop w:val="0"/>
      <w:marBottom w:val="0"/>
      <w:divBdr>
        <w:top w:val="none" w:sz="0" w:space="0" w:color="auto"/>
        <w:left w:val="none" w:sz="0" w:space="0" w:color="auto"/>
        <w:bottom w:val="none" w:sz="0" w:space="0" w:color="auto"/>
        <w:right w:val="none" w:sz="0" w:space="0" w:color="auto"/>
      </w:divBdr>
    </w:div>
    <w:div w:id="98843891">
      <w:bodyDiv w:val="1"/>
      <w:marLeft w:val="0"/>
      <w:marRight w:val="0"/>
      <w:marTop w:val="0"/>
      <w:marBottom w:val="0"/>
      <w:divBdr>
        <w:top w:val="none" w:sz="0" w:space="0" w:color="auto"/>
        <w:left w:val="none" w:sz="0" w:space="0" w:color="auto"/>
        <w:bottom w:val="none" w:sz="0" w:space="0" w:color="auto"/>
        <w:right w:val="none" w:sz="0" w:space="0" w:color="auto"/>
      </w:divBdr>
    </w:div>
    <w:div w:id="121771691">
      <w:bodyDiv w:val="1"/>
      <w:marLeft w:val="0"/>
      <w:marRight w:val="0"/>
      <w:marTop w:val="0"/>
      <w:marBottom w:val="0"/>
      <w:divBdr>
        <w:top w:val="none" w:sz="0" w:space="0" w:color="auto"/>
        <w:left w:val="none" w:sz="0" w:space="0" w:color="auto"/>
        <w:bottom w:val="none" w:sz="0" w:space="0" w:color="auto"/>
        <w:right w:val="none" w:sz="0" w:space="0" w:color="auto"/>
      </w:divBdr>
    </w:div>
    <w:div w:id="143591788">
      <w:bodyDiv w:val="1"/>
      <w:marLeft w:val="0"/>
      <w:marRight w:val="0"/>
      <w:marTop w:val="0"/>
      <w:marBottom w:val="0"/>
      <w:divBdr>
        <w:top w:val="none" w:sz="0" w:space="0" w:color="auto"/>
        <w:left w:val="none" w:sz="0" w:space="0" w:color="auto"/>
        <w:bottom w:val="none" w:sz="0" w:space="0" w:color="auto"/>
        <w:right w:val="none" w:sz="0" w:space="0" w:color="auto"/>
      </w:divBdr>
    </w:div>
    <w:div w:id="149373904">
      <w:bodyDiv w:val="1"/>
      <w:marLeft w:val="0"/>
      <w:marRight w:val="0"/>
      <w:marTop w:val="0"/>
      <w:marBottom w:val="0"/>
      <w:divBdr>
        <w:top w:val="none" w:sz="0" w:space="0" w:color="auto"/>
        <w:left w:val="none" w:sz="0" w:space="0" w:color="auto"/>
        <w:bottom w:val="none" w:sz="0" w:space="0" w:color="auto"/>
        <w:right w:val="none" w:sz="0" w:space="0" w:color="auto"/>
      </w:divBdr>
    </w:div>
    <w:div w:id="155536240">
      <w:bodyDiv w:val="1"/>
      <w:marLeft w:val="0"/>
      <w:marRight w:val="0"/>
      <w:marTop w:val="0"/>
      <w:marBottom w:val="0"/>
      <w:divBdr>
        <w:top w:val="none" w:sz="0" w:space="0" w:color="auto"/>
        <w:left w:val="none" w:sz="0" w:space="0" w:color="auto"/>
        <w:bottom w:val="none" w:sz="0" w:space="0" w:color="auto"/>
        <w:right w:val="none" w:sz="0" w:space="0" w:color="auto"/>
      </w:divBdr>
    </w:div>
    <w:div w:id="155810165">
      <w:bodyDiv w:val="1"/>
      <w:marLeft w:val="0"/>
      <w:marRight w:val="0"/>
      <w:marTop w:val="0"/>
      <w:marBottom w:val="0"/>
      <w:divBdr>
        <w:top w:val="none" w:sz="0" w:space="0" w:color="auto"/>
        <w:left w:val="none" w:sz="0" w:space="0" w:color="auto"/>
        <w:bottom w:val="none" w:sz="0" w:space="0" w:color="auto"/>
        <w:right w:val="none" w:sz="0" w:space="0" w:color="auto"/>
      </w:divBdr>
    </w:div>
    <w:div w:id="210771511">
      <w:bodyDiv w:val="1"/>
      <w:marLeft w:val="0"/>
      <w:marRight w:val="0"/>
      <w:marTop w:val="0"/>
      <w:marBottom w:val="0"/>
      <w:divBdr>
        <w:top w:val="none" w:sz="0" w:space="0" w:color="auto"/>
        <w:left w:val="none" w:sz="0" w:space="0" w:color="auto"/>
        <w:bottom w:val="none" w:sz="0" w:space="0" w:color="auto"/>
        <w:right w:val="none" w:sz="0" w:space="0" w:color="auto"/>
      </w:divBdr>
    </w:div>
    <w:div w:id="213002574">
      <w:bodyDiv w:val="1"/>
      <w:marLeft w:val="0"/>
      <w:marRight w:val="0"/>
      <w:marTop w:val="0"/>
      <w:marBottom w:val="0"/>
      <w:divBdr>
        <w:top w:val="none" w:sz="0" w:space="0" w:color="auto"/>
        <w:left w:val="none" w:sz="0" w:space="0" w:color="auto"/>
        <w:bottom w:val="none" w:sz="0" w:space="0" w:color="auto"/>
        <w:right w:val="none" w:sz="0" w:space="0" w:color="auto"/>
      </w:divBdr>
    </w:div>
    <w:div w:id="223024743">
      <w:bodyDiv w:val="1"/>
      <w:marLeft w:val="0"/>
      <w:marRight w:val="0"/>
      <w:marTop w:val="0"/>
      <w:marBottom w:val="0"/>
      <w:divBdr>
        <w:top w:val="none" w:sz="0" w:space="0" w:color="auto"/>
        <w:left w:val="none" w:sz="0" w:space="0" w:color="auto"/>
        <w:bottom w:val="none" w:sz="0" w:space="0" w:color="auto"/>
        <w:right w:val="none" w:sz="0" w:space="0" w:color="auto"/>
      </w:divBdr>
    </w:div>
    <w:div w:id="225996968">
      <w:bodyDiv w:val="1"/>
      <w:marLeft w:val="0"/>
      <w:marRight w:val="0"/>
      <w:marTop w:val="0"/>
      <w:marBottom w:val="0"/>
      <w:divBdr>
        <w:top w:val="none" w:sz="0" w:space="0" w:color="auto"/>
        <w:left w:val="none" w:sz="0" w:space="0" w:color="auto"/>
        <w:bottom w:val="none" w:sz="0" w:space="0" w:color="auto"/>
        <w:right w:val="none" w:sz="0" w:space="0" w:color="auto"/>
      </w:divBdr>
    </w:div>
    <w:div w:id="276955395">
      <w:bodyDiv w:val="1"/>
      <w:marLeft w:val="0"/>
      <w:marRight w:val="0"/>
      <w:marTop w:val="0"/>
      <w:marBottom w:val="0"/>
      <w:divBdr>
        <w:top w:val="none" w:sz="0" w:space="0" w:color="auto"/>
        <w:left w:val="none" w:sz="0" w:space="0" w:color="auto"/>
        <w:bottom w:val="none" w:sz="0" w:space="0" w:color="auto"/>
        <w:right w:val="none" w:sz="0" w:space="0" w:color="auto"/>
      </w:divBdr>
    </w:div>
    <w:div w:id="291249902">
      <w:bodyDiv w:val="1"/>
      <w:marLeft w:val="0"/>
      <w:marRight w:val="0"/>
      <w:marTop w:val="0"/>
      <w:marBottom w:val="0"/>
      <w:divBdr>
        <w:top w:val="none" w:sz="0" w:space="0" w:color="auto"/>
        <w:left w:val="none" w:sz="0" w:space="0" w:color="auto"/>
        <w:bottom w:val="none" w:sz="0" w:space="0" w:color="auto"/>
        <w:right w:val="none" w:sz="0" w:space="0" w:color="auto"/>
      </w:divBdr>
    </w:div>
    <w:div w:id="298610796">
      <w:bodyDiv w:val="1"/>
      <w:marLeft w:val="0"/>
      <w:marRight w:val="0"/>
      <w:marTop w:val="0"/>
      <w:marBottom w:val="0"/>
      <w:divBdr>
        <w:top w:val="none" w:sz="0" w:space="0" w:color="auto"/>
        <w:left w:val="none" w:sz="0" w:space="0" w:color="auto"/>
        <w:bottom w:val="none" w:sz="0" w:space="0" w:color="auto"/>
        <w:right w:val="none" w:sz="0" w:space="0" w:color="auto"/>
      </w:divBdr>
    </w:div>
    <w:div w:id="356783412">
      <w:bodyDiv w:val="1"/>
      <w:marLeft w:val="0"/>
      <w:marRight w:val="0"/>
      <w:marTop w:val="0"/>
      <w:marBottom w:val="0"/>
      <w:divBdr>
        <w:top w:val="none" w:sz="0" w:space="0" w:color="auto"/>
        <w:left w:val="none" w:sz="0" w:space="0" w:color="auto"/>
        <w:bottom w:val="none" w:sz="0" w:space="0" w:color="auto"/>
        <w:right w:val="none" w:sz="0" w:space="0" w:color="auto"/>
      </w:divBdr>
    </w:div>
    <w:div w:id="367997149">
      <w:bodyDiv w:val="1"/>
      <w:marLeft w:val="0"/>
      <w:marRight w:val="0"/>
      <w:marTop w:val="0"/>
      <w:marBottom w:val="0"/>
      <w:divBdr>
        <w:top w:val="none" w:sz="0" w:space="0" w:color="auto"/>
        <w:left w:val="none" w:sz="0" w:space="0" w:color="auto"/>
        <w:bottom w:val="none" w:sz="0" w:space="0" w:color="auto"/>
        <w:right w:val="none" w:sz="0" w:space="0" w:color="auto"/>
      </w:divBdr>
    </w:div>
    <w:div w:id="379979451">
      <w:bodyDiv w:val="1"/>
      <w:marLeft w:val="0"/>
      <w:marRight w:val="0"/>
      <w:marTop w:val="0"/>
      <w:marBottom w:val="0"/>
      <w:divBdr>
        <w:top w:val="none" w:sz="0" w:space="0" w:color="auto"/>
        <w:left w:val="none" w:sz="0" w:space="0" w:color="auto"/>
        <w:bottom w:val="none" w:sz="0" w:space="0" w:color="auto"/>
        <w:right w:val="none" w:sz="0" w:space="0" w:color="auto"/>
      </w:divBdr>
    </w:div>
    <w:div w:id="380981514">
      <w:bodyDiv w:val="1"/>
      <w:marLeft w:val="0"/>
      <w:marRight w:val="0"/>
      <w:marTop w:val="0"/>
      <w:marBottom w:val="0"/>
      <w:divBdr>
        <w:top w:val="none" w:sz="0" w:space="0" w:color="auto"/>
        <w:left w:val="none" w:sz="0" w:space="0" w:color="auto"/>
        <w:bottom w:val="none" w:sz="0" w:space="0" w:color="auto"/>
        <w:right w:val="none" w:sz="0" w:space="0" w:color="auto"/>
      </w:divBdr>
    </w:div>
    <w:div w:id="409429870">
      <w:bodyDiv w:val="1"/>
      <w:marLeft w:val="0"/>
      <w:marRight w:val="0"/>
      <w:marTop w:val="0"/>
      <w:marBottom w:val="0"/>
      <w:divBdr>
        <w:top w:val="none" w:sz="0" w:space="0" w:color="auto"/>
        <w:left w:val="none" w:sz="0" w:space="0" w:color="auto"/>
        <w:bottom w:val="none" w:sz="0" w:space="0" w:color="auto"/>
        <w:right w:val="none" w:sz="0" w:space="0" w:color="auto"/>
      </w:divBdr>
    </w:div>
    <w:div w:id="420180926">
      <w:bodyDiv w:val="1"/>
      <w:marLeft w:val="0"/>
      <w:marRight w:val="0"/>
      <w:marTop w:val="0"/>
      <w:marBottom w:val="0"/>
      <w:divBdr>
        <w:top w:val="none" w:sz="0" w:space="0" w:color="auto"/>
        <w:left w:val="none" w:sz="0" w:space="0" w:color="auto"/>
        <w:bottom w:val="none" w:sz="0" w:space="0" w:color="auto"/>
        <w:right w:val="none" w:sz="0" w:space="0" w:color="auto"/>
      </w:divBdr>
    </w:div>
    <w:div w:id="440537826">
      <w:bodyDiv w:val="1"/>
      <w:marLeft w:val="0"/>
      <w:marRight w:val="0"/>
      <w:marTop w:val="0"/>
      <w:marBottom w:val="0"/>
      <w:divBdr>
        <w:top w:val="none" w:sz="0" w:space="0" w:color="auto"/>
        <w:left w:val="none" w:sz="0" w:space="0" w:color="auto"/>
        <w:bottom w:val="none" w:sz="0" w:space="0" w:color="auto"/>
        <w:right w:val="none" w:sz="0" w:space="0" w:color="auto"/>
      </w:divBdr>
    </w:div>
    <w:div w:id="444888385">
      <w:bodyDiv w:val="1"/>
      <w:marLeft w:val="0"/>
      <w:marRight w:val="0"/>
      <w:marTop w:val="0"/>
      <w:marBottom w:val="0"/>
      <w:divBdr>
        <w:top w:val="none" w:sz="0" w:space="0" w:color="auto"/>
        <w:left w:val="none" w:sz="0" w:space="0" w:color="auto"/>
        <w:bottom w:val="none" w:sz="0" w:space="0" w:color="auto"/>
        <w:right w:val="none" w:sz="0" w:space="0" w:color="auto"/>
      </w:divBdr>
    </w:div>
    <w:div w:id="456871573">
      <w:bodyDiv w:val="1"/>
      <w:marLeft w:val="0"/>
      <w:marRight w:val="0"/>
      <w:marTop w:val="0"/>
      <w:marBottom w:val="0"/>
      <w:divBdr>
        <w:top w:val="none" w:sz="0" w:space="0" w:color="auto"/>
        <w:left w:val="none" w:sz="0" w:space="0" w:color="auto"/>
        <w:bottom w:val="none" w:sz="0" w:space="0" w:color="auto"/>
        <w:right w:val="none" w:sz="0" w:space="0" w:color="auto"/>
      </w:divBdr>
    </w:div>
    <w:div w:id="516509372">
      <w:bodyDiv w:val="1"/>
      <w:marLeft w:val="0"/>
      <w:marRight w:val="0"/>
      <w:marTop w:val="0"/>
      <w:marBottom w:val="0"/>
      <w:divBdr>
        <w:top w:val="none" w:sz="0" w:space="0" w:color="auto"/>
        <w:left w:val="none" w:sz="0" w:space="0" w:color="auto"/>
        <w:bottom w:val="none" w:sz="0" w:space="0" w:color="auto"/>
        <w:right w:val="none" w:sz="0" w:space="0" w:color="auto"/>
      </w:divBdr>
    </w:div>
    <w:div w:id="530537464">
      <w:bodyDiv w:val="1"/>
      <w:marLeft w:val="0"/>
      <w:marRight w:val="0"/>
      <w:marTop w:val="0"/>
      <w:marBottom w:val="0"/>
      <w:divBdr>
        <w:top w:val="none" w:sz="0" w:space="0" w:color="auto"/>
        <w:left w:val="none" w:sz="0" w:space="0" w:color="auto"/>
        <w:bottom w:val="none" w:sz="0" w:space="0" w:color="auto"/>
        <w:right w:val="none" w:sz="0" w:space="0" w:color="auto"/>
      </w:divBdr>
    </w:div>
    <w:div w:id="534394328">
      <w:bodyDiv w:val="1"/>
      <w:marLeft w:val="0"/>
      <w:marRight w:val="0"/>
      <w:marTop w:val="0"/>
      <w:marBottom w:val="0"/>
      <w:divBdr>
        <w:top w:val="none" w:sz="0" w:space="0" w:color="auto"/>
        <w:left w:val="none" w:sz="0" w:space="0" w:color="auto"/>
        <w:bottom w:val="none" w:sz="0" w:space="0" w:color="auto"/>
        <w:right w:val="none" w:sz="0" w:space="0" w:color="auto"/>
      </w:divBdr>
    </w:div>
    <w:div w:id="542525844">
      <w:bodyDiv w:val="1"/>
      <w:marLeft w:val="0"/>
      <w:marRight w:val="0"/>
      <w:marTop w:val="0"/>
      <w:marBottom w:val="0"/>
      <w:divBdr>
        <w:top w:val="none" w:sz="0" w:space="0" w:color="auto"/>
        <w:left w:val="none" w:sz="0" w:space="0" w:color="auto"/>
        <w:bottom w:val="none" w:sz="0" w:space="0" w:color="auto"/>
        <w:right w:val="none" w:sz="0" w:space="0" w:color="auto"/>
      </w:divBdr>
    </w:div>
    <w:div w:id="546531918">
      <w:bodyDiv w:val="1"/>
      <w:marLeft w:val="0"/>
      <w:marRight w:val="0"/>
      <w:marTop w:val="0"/>
      <w:marBottom w:val="0"/>
      <w:divBdr>
        <w:top w:val="none" w:sz="0" w:space="0" w:color="auto"/>
        <w:left w:val="none" w:sz="0" w:space="0" w:color="auto"/>
        <w:bottom w:val="none" w:sz="0" w:space="0" w:color="auto"/>
        <w:right w:val="none" w:sz="0" w:space="0" w:color="auto"/>
      </w:divBdr>
    </w:div>
    <w:div w:id="547183562">
      <w:bodyDiv w:val="1"/>
      <w:marLeft w:val="0"/>
      <w:marRight w:val="0"/>
      <w:marTop w:val="0"/>
      <w:marBottom w:val="0"/>
      <w:divBdr>
        <w:top w:val="none" w:sz="0" w:space="0" w:color="auto"/>
        <w:left w:val="none" w:sz="0" w:space="0" w:color="auto"/>
        <w:bottom w:val="none" w:sz="0" w:space="0" w:color="auto"/>
        <w:right w:val="none" w:sz="0" w:space="0" w:color="auto"/>
      </w:divBdr>
    </w:div>
    <w:div w:id="563182931">
      <w:bodyDiv w:val="1"/>
      <w:marLeft w:val="0"/>
      <w:marRight w:val="0"/>
      <w:marTop w:val="0"/>
      <w:marBottom w:val="0"/>
      <w:divBdr>
        <w:top w:val="none" w:sz="0" w:space="0" w:color="auto"/>
        <w:left w:val="none" w:sz="0" w:space="0" w:color="auto"/>
        <w:bottom w:val="none" w:sz="0" w:space="0" w:color="auto"/>
        <w:right w:val="none" w:sz="0" w:space="0" w:color="auto"/>
      </w:divBdr>
    </w:div>
    <w:div w:id="572619547">
      <w:bodyDiv w:val="1"/>
      <w:marLeft w:val="0"/>
      <w:marRight w:val="0"/>
      <w:marTop w:val="0"/>
      <w:marBottom w:val="0"/>
      <w:divBdr>
        <w:top w:val="none" w:sz="0" w:space="0" w:color="auto"/>
        <w:left w:val="none" w:sz="0" w:space="0" w:color="auto"/>
        <w:bottom w:val="none" w:sz="0" w:space="0" w:color="auto"/>
        <w:right w:val="none" w:sz="0" w:space="0" w:color="auto"/>
      </w:divBdr>
    </w:div>
    <w:div w:id="576016762">
      <w:bodyDiv w:val="1"/>
      <w:marLeft w:val="0"/>
      <w:marRight w:val="0"/>
      <w:marTop w:val="0"/>
      <w:marBottom w:val="0"/>
      <w:divBdr>
        <w:top w:val="none" w:sz="0" w:space="0" w:color="auto"/>
        <w:left w:val="none" w:sz="0" w:space="0" w:color="auto"/>
        <w:bottom w:val="none" w:sz="0" w:space="0" w:color="auto"/>
        <w:right w:val="none" w:sz="0" w:space="0" w:color="auto"/>
      </w:divBdr>
    </w:div>
    <w:div w:id="579872952">
      <w:bodyDiv w:val="1"/>
      <w:marLeft w:val="0"/>
      <w:marRight w:val="0"/>
      <w:marTop w:val="0"/>
      <w:marBottom w:val="0"/>
      <w:divBdr>
        <w:top w:val="none" w:sz="0" w:space="0" w:color="auto"/>
        <w:left w:val="none" w:sz="0" w:space="0" w:color="auto"/>
        <w:bottom w:val="none" w:sz="0" w:space="0" w:color="auto"/>
        <w:right w:val="none" w:sz="0" w:space="0" w:color="auto"/>
      </w:divBdr>
    </w:div>
    <w:div w:id="596182802">
      <w:bodyDiv w:val="1"/>
      <w:marLeft w:val="0"/>
      <w:marRight w:val="0"/>
      <w:marTop w:val="0"/>
      <w:marBottom w:val="0"/>
      <w:divBdr>
        <w:top w:val="none" w:sz="0" w:space="0" w:color="auto"/>
        <w:left w:val="none" w:sz="0" w:space="0" w:color="auto"/>
        <w:bottom w:val="none" w:sz="0" w:space="0" w:color="auto"/>
        <w:right w:val="none" w:sz="0" w:space="0" w:color="auto"/>
      </w:divBdr>
    </w:div>
    <w:div w:id="640692927">
      <w:bodyDiv w:val="1"/>
      <w:marLeft w:val="0"/>
      <w:marRight w:val="0"/>
      <w:marTop w:val="0"/>
      <w:marBottom w:val="0"/>
      <w:divBdr>
        <w:top w:val="none" w:sz="0" w:space="0" w:color="auto"/>
        <w:left w:val="none" w:sz="0" w:space="0" w:color="auto"/>
        <w:bottom w:val="none" w:sz="0" w:space="0" w:color="auto"/>
        <w:right w:val="none" w:sz="0" w:space="0" w:color="auto"/>
      </w:divBdr>
    </w:div>
    <w:div w:id="657003452">
      <w:bodyDiv w:val="1"/>
      <w:marLeft w:val="0"/>
      <w:marRight w:val="0"/>
      <w:marTop w:val="0"/>
      <w:marBottom w:val="0"/>
      <w:divBdr>
        <w:top w:val="none" w:sz="0" w:space="0" w:color="auto"/>
        <w:left w:val="none" w:sz="0" w:space="0" w:color="auto"/>
        <w:bottom w:val="none" w:sz="0" w:space="0" w:color="auto"/>
        <w:right w:val="none" w:sz="0" w:space="0" w:color="auto"/>
      </w:divBdr>
    </w:div>
    <w:div w:id="730349907">
      <w:bodyDiv w:val="1"/>
      <w:marLeft w:val="0"/>
      <w:marRight w:val="0"/>
      <w:marTop w:val="0"/>
      <w:marBottom w:val="0"/>
      <w:divBdr>
        <w:top w:val="none" w:sz="0" w:space="0" w:color="auto"/>
        <w:left w:val="none" w:sz="0" w:space="0" w:color="auto"/>
        <w:bottom w:val="none" w:sz="0" w:space="0" w:color="auto"/>
        <w:right w:val="none" w:sz="0" w:space="0" w:color="auto"/>
      </w:divBdr>
    </w:div>
    <w:div w:id="732891265">
      <w:bodyDiv w:val="1"/>
      <w:marLeft w:val="0"/>
      <w:marRight w:val="0"/>
      <w:marTop w:val="0"/>
      <w:marBottom w:val="0"/>
      <w:divBdr>
        <w:top w:val="none" w:sz="0" w:space="0" w:color="auto"/>
        <w:left w:val="none" w:sz="0" w:space="0" w:color="auto"/>
        <w:bottom w:val="none" w:sz="0" w:space="0" w:color="auto"/>
        <w:right w:val="none" w:sz="0" w:space="0" w:color="auto"/>
      </w:divBdr>
    </w:div>
    <w:div w:id="734352749">
      <w:bodyDiv w:val="1"/>
      <w:marLeft w:val="0"/>
      <w:marRight w:val="0"/>
      <w:marTop w:val="0"/>
      <w:marBottom w:val="0"/>
      <w:divBdr>
        <w:top w:val="none" w:sz="0" w:space="0" w:color="auto"/>
        <w:left w:val="none" w:sz="0" w:space="0" w:color="auto"/>
        <w:bottom w:val="none" w:sz="0" w:space="0" w:color="auto"/>
        <w:right w:val="none" w:sz="0" w:space="0" w:color="auto"/>
      </w:divBdr>
    </w:div>
    <w:div w:id="736829105">
      <w:bodyDiv w:val="1"/>
      <w:marLeft w:val="0"/>
      <w:marRight w:val="0"/>
      <w:marTop w:val="0"/>
      <w:marBottom w:val="0"/>
      <w:divBdr>
        <w:top w:val="none" w:sz="0" w:space="0" w:color="auto"/>
        <w:left w:val="none" w:sz="0" w:space="0" w:color="auto"/>
        <w:bottom w:val="none" w:sz="0" w:space="0" w:color="auto"/>
        <w:right w:val="none" w:sz="0" w:space="0" w:color="auto"/>
      </w:divBdr>
    </w:div>
    <w:div w:id="744453565">
      <w:bodyDiv w:val="1"/>
      <w:marLeft w:val="0"/>
      <w:marRight w:val="0"/>
      <w:marTop w:val="0"/>
      <w:marBottom w:val="0"/>
      <w:divBdr>
        <w:top w:val="none" w:sz="0" w:space="0" w:color="auto"/>
        <w:left w:val="none" w:sz="0" w:space="0" w:color="auto"/>
        <w:bottom w:val="none" w:sz="0" w:space="0" w:color="auto"/>
        <w:right w:val="none" w:sz="0" w:space="0" w:color="auto"/>
      </w:divBdr>
    </w:div>
    <w:div w:id="749041833">
      <w:bodyDiv w:val="1"/>
      <w:marLeft w:val="0"/>
      <w:marRight w:val="0"/>
      <w:marTop w:val="0"/>
      <w:marBottom w:val="0"/>
      <w:divBdr>
        <w:top w:val="none" w:sz="0" w:space="0" w:color="auto"/>
        <w:left w:val="none" w:sz="0" w:space="0" w:color="auto"/>
        <w:bottom w:val="none" w:sz="0" w:space="0" w:color="auto"/>
        <w:right w:val="none" w:sz="0" w:space="0" w:color="auto"/>
      </w:divBdr>
    </w:div>
    <w:div w:id="765225589">
      <w:bodyDiv w:val="1"/>
      <w:marLeft w:val="0"/>
      <w:marRight w:val="0"/>
      <w:marTop w:val="0"/>
      <w:marBottom w:val="0"/>
      <w:divBdr>
        <w:top w:val="none" w:sz="0" w:space="0" w:color="auto"/>
        <w:left w:val="none" w:sz="0" w:space="0" w:color="auto"/>
        <w:bottom w:val="none" w:sz="0" w:space="0" w:color="auto"/>
        <w:right w:val="none" w:sz="0" w:space="0" w:color="auto"/>
      </w:divBdr>
    </w:div>
    <w:div w:id="777798598">
      <w:bodyDiv w:val="1"/>
      <w:marLeft w:val="0"/>
      <w:marRight w:val="0"/>
      <w:marTop w:val="0"/>
      <w:marBottom w:val="0"/>
      <w:divBdr>
        <w:top w:val="none" w:sz="0" w:space="0" w:color="auto"/>
        <w:left w:val="none" w:sz="0" w:space="0" w:color="auto"/>
        <w:bottom w:val="none" w:sz="0" w:space="0" w:color="auto"/>
        <w:right w:val="none" w:sz="0" w:space="0" w:color="auto"/>
      </w:divBdr>
    </w:div>
    <w:div w:id="782504162">
      <w:bodyDiv w:val="1"/>
      <w:marLeft w:val="0"/>
      <w:marRight w:val="0"/>
      <w:marTop w:val="0"/>
      <w:marBottom w:val="0"/>
      <w:divBdr>
        <w:top w:val="none" w:sz="0" w:space="0" w:color="auto"/>
        <w:left w:val="none" w:sz="0" w:space="0" w:color="auto"/>
        <w:bottom w:val="none" w:sz="0" w:space="0" w:color="auto"/>
        <w:right w:val="none" w:sz="0" w:space="0" w:color="auto"/>
      </w:divBdr>
    </w:div>
    <w:div w:id="787087520">
      <w:bodyDiv w:val="1"/>
      <w:marLeft w:val="0"/>
      <w:marRight w:val="0"/>
      <w:marTop w:val="0"/>
      <w:marBottom w:val="0"/>
      <w:divBdr>
        <w:top w:val="none" w:sz="0" w:space="0" w:color="auto"/>
        <w:left w:val="none" w:sz="0" w:space="0" w:color="auto"/>
        <w:bottom w:val="none" w:sz="0" w:space="0" w:color="auto"/>
        <w:right w:val="none" w:sz="0" w:space="0" w:color="auto"/>
      </w:divBdr>
    </w:div>
    <w:div w:id="821585567">
      <w:bodyDiv w:val="1"/>
      <w:marLeft w:val="0"/>
      <w:marRight w:val="0"/>
      <w:marTop w:val="0"/>
      <w:marBottom w:val="0"/>
      <w:divBdr>
        <w:top w:val="none" w:sz="0" w:space="0" w:color="auto"/>
        <w:left w:val="none" w:sz="0" w:space="0" w:color="auto"/>
        <w:bottom w:val="none" w:sz="0" w:space="0" w:color="auto"/>
        <w:right w:val="none" w:sz="0" w:space="0" w:color="auto"/>
      </w:divBdr>
    </w:div>
    <w:div w:id="833182849">
      <w:bodyDiv w:val="1"/>
      <w:marLeft w:val="0"/>
      <w:marRight w:val="0"/>
      <w:marTop w:val="0"/>
      <w:marBottom w:val="0"/>
      <w:divBdr>
        <w:top w:val="none" w:sz="0" w:space="0" w:color="auto"/>
        <w:left w:val="none" w:sz="0" w:space="0" w:color="auto"/>
        <w:bottom w:val="none" w:sz="0" w:space="0" w:color="auto"/>
        <w:right w:val="none" w:sz="0" w:space="0" w:color="auto"/>
      </w:divBdr>
    </w:div>
    <w:div w:id="851341062">
      <w:bodyDiv w:val="1"/>
      <w:marLeft w:val="0"/>
      <w:marRight w:val="0"/>
      <w:marTop w:val="0"/>
      <w:marBottom w:val="0"/>
      <w:divBdr>
        <w:top w:val="none" w:sz="0" w:space="0" w:color="auto"/>
        <w:left w:val="none" w:sz="0" w:space="0" w:color="auto"/>
        <w:bottom w:val="none" w:sz="0" w:space="0" w:color="auto"/>
        <w:right w:val="none" w:sz="0" w:space="0" w:color="auto"/>
      </w:divBdr>
    </w:div>
    <w:div w:id="852721595">
      <w:bodyDiv w:val="1"/>
      <w:marLeft w:val="0"/>
      <w:marRight w:val="0"/>
      <w:marTop w:val="0"/>
      <w:marBottom w:val="0"/>
      <w:divBdr>
        <w:top w:val="none" w:sz="0" w:space="0" w:color="auto"/>
        <w:left w:val="none" w:sz="0" w:space="0" w:color="auto"/>
        <w:bottom w:val="none" w:sz="0" w:space="0" w:color="auto"/>
        <w:right w:val="none" w:sz="0" w:space="0" w:color="auto"/>
      </w:divBdr>
    </w:div>
    <w:div w:id="874460880">
      <w:bodyDiv w:val="1"/>
      <w:marLeft w:val="0"/>
      <w:marRight w:val="0"/>
      <w:marTop w:val="0"/>
      <w:marBottom w:val="0"/>
      <w:divBdr>
        <w:top w:val="none" w:sz="0" w:space="0" w:color="auto"/>
        <w:left w:val="none" w:sz="0" w:space="0" w:color="auto"/>
        <w:bottom w:val="none" w:sz="0" w:space="0" w:color="auto"/>
        <w:right w:val="none" w:sz="0" w:space="0" w:color="auto"/>
      </w:divBdr>
    </w:div>
    <w:div w:id="891119698">
      <w:bodyDiv w:val="1"/>
      <w:marLeft w:val="0"/>
      <w:marRight w:val="0"/>
      <w:marTop w:val="0"/>
      <w:marBottom w:val="0"/>
      <w:divBdr>
        <w:top w:val="none" w:sz="0" w:space="0" w:color="auto"/>
        <w:left w:val="none" w:sz="0" w:space="0" w:color="auto"/>
        <w:bottom w:val="none" w:sz="0" w:space="0" w:color="auto"/>
        <w:right w:val="none" w:sz="0" w:space="0" w:color="auto"/>
      </w:divBdr>
    </w:div>
    <w:div w:id="908660016">
      <w:bodyDiv w:val="1"/>
      <w:marLeft w:val="0"/>
      <w:marRight w:val="0"/>
      <w:marTop w:val="0"/>
      <w:marBottom w:val="0"/>
      <w:divBdr>
        <w:top w:val="none" w:sz="0" w:space="0" w:color="auto"/>
        <w:left w:val="none" w:sz="0" w:space="0" w:color="auto"/>
        <w:bottom w:val="none" w:sz="0" w:space="0" w:color="auto"/>
        <w:right w:val="none" w:sz="0" w:space="0" w:color="auto"/>
      </w:divBdr>
    </w:div>
    <w:div w:id="930548682">
      <w:bodyDiv w:val="1"/>
      <w:marLeft w:val="0"/>
      <w:marRight w:val="0"/>
      <w:marTop w:val="0"/>
      <w:marBottom w:val="0"/>
      <w:divBdr>
        <w:top w:val="none" w:sz="0" w:space="0" w:color="auto"/>
        <w:left w:val="none" w:sz="0" w:space="0" w:color="auto"/>
        <w:bottom w:val="none" w:sz="0" w:space="0" w:color="auto"/>
        <w:right w:val="none" w:sz="0" w:space="0" w:color="auto"/>
      </w:divBdr>
    </w:div>
    <w:div w:id="950091045">
      <w:bodyDiv w:val="1"/>
      <w:marLeft w:val="0"/>
      <w:marRight w:val="0"/>
      <w:marTop w:val="0"/>
      <w:marBottom w:val="0"/>
      <w:divBdr>
        <w:top w:val="none" w:sz="0" w:space="0" w:color="auto"/>
        <w:left w:val="none" w:sz="0" w:space="0" w:color="auto"/>
        <w:bottom w:val="none" w:sz="0" w:space="0" w:color="auto"/>
        <w:right w:val="none" w:sz="0" w:space="0" w:color="auto"/>
      </w:divBdr>
    </w:div>
    <w:div w:id="962732491">
      <w:bodyDiv w:val="1"/>
      <w:marLeft w:val="0"/>
      <w:marRight w:val="0"/>
      <w:marTop w:val="0"/>
      <w:marBottom w:val="0"/>
      <w:divBdr>
        <w:top w:val="none" w:sz="0" w:space="0" w:color="auto"/>
        <w:left w:val="none" w:sz="0" w:space="0" w:color="auto"/>
        <w:bottom w:val="none" w:sz="0" w:space="0" w:color="auto"/>
        <w:right w:val="none" w:sz="0" w:space="0" w:color="auto"/>
      </w:divBdr>
    </w:div>
    <w:div w:id="976960557">
      <w:bodyDiv w:val="1"/>
      <w:marLeft w:val="0"/>
      <w:marRight w:val="0"/>
      <w:marTop w:val="0"/>
      <w:marBottom w:val="0"/>
      <w:divBdr>
        <w:top w:val="none" w:sz="0" w:space="0" w:color="auto"/>
        <w:left w:val="none" w:sz="0" w:space="0" w:color="auto"/>
        <w:bottom w:val="none" w:sz="0" w:space="0" w:color="auto"/>
        <w:right w:val="none" w:sz="0" w:space="0" w:color="auto"/>
      </w:divBdr>
    </w:div>
    <w:div w:id="1005405264">
      <w:bodyDiv w:val="1"/>
      <w:marLeft w:val="0"/>
      <w:marRight w:val="0"/>
      <w:marTop w:val="0"/>
      <w:marBottom w:val="0"/>
      <w:divBdr>
        <w:top w:val="none" w:sz="0" w:space="0" w:color="auto"/>
        <w:left w:val="none" w:sz="0" w:space="0" w:color="auto"/>
        <w:bottom w:val="none" w:sz="0" w:space="0" w:color="auto"/>
        <w:right w:val="none" w:sz="0" w:space="0" w:color="auto"/>
      </w:divBdr>
    </w:div>
    <w:div w:id="1090271942">
      <w:bodyDiv w:val="1"/>
      <w:marLeft w:val="0"/>
      <w:marRight w:val="0"/>
      <w:marTop w:val="0"/>
      <w:marBottom w:val="0"/>
      <w:divBdr>
        <w:top w:val="none" w:sz="0" w:space="0" w:color="auto"/>
        <w:left w:val="none" w:sz="0" w:space="0" w:color="auto"/>
        <w:bottom w:val="none" w:sz="0" w:space="0" w:color="auto"/>
        <w:right w:val="none" w:sz="0" w:space="0" w:color="auto"/>
      </w:divBdr>
    </w:div>
    <w:div w:id="1091851946">
      <w:bodyDiv w:val="1"/>
      <w:marLeft w:val="0"/>
      <w:marRight w:val="0"/>
      <w:marTop w:val="0"/>
      <w:marBottom w:val="0"/>
      <w:divBdr>
        <w:top w:val="none" w:sz="0" w:space="0" w:color="auto"/>
        <w:left w:val="none" w:sz="0" w:space="0" w:color="auto"/>
        <w:bottom w:val="none" w:sz="0" w:space="0" w:color="auto"/>
        <w:right w:val="none" w:sz="0" w:space="0" w:color="auto"/>
      </w:divBdr>
    </w:div>
    <w:div w:id="1122966330">
      <w:bodyDiv w:val="1"/>
      <w:marLeft w:val="0"/>
      <w:marRight w:val="0"/>
      <w:marTop w:val="0"/>
      <w:marBottom w:val="0"/>
      <w:divBdr>
        <w:top w:val="none" w:sz="0" w:space="0" w:color="auto"/>
        <w:left w:val="none" w:sz="0" w:space="0" w:color="auto"/>
        <w:bottom w:val="none" w:sz="0" w:space="0" w:color="auto"/>
        <w:right w:val="none" w:sz="0" w:space="0" w:color="auto"/>
      </w:divBdr>
    </w:div>
    <w:div w:id="1131481788">
      <w:bodyDiv w:val="1"/>
      <w:marLeft w:val="0"/>
      <w:marRight w:val="0"/>
      <w:marTop w:val="0"/>
      <w:marBottom w:val="0"/>
      <w:divBdr>
        <w:top w:val="none" w:sz="0" w:space="0" w:color="auto"/>
        <w:left w:val="none" w:sz="0" w:space="0" w:color="auto"/>
        <w:bottom w:val="none" w:sz="0" w:space="0" w:color="auto"/>
        <w:right w:val="none" w:sz="0" w:space="0" w:color="auto"/>
      </w:divBdr>
    </w:div>
    <w:div w:id="1134712928">
      <w:bodyDiv w:val="1"/>
      <w:marLeft w:val="0"/>
      <w:marRight w:val="0"/>
      <w:marTop w:val="0"/>
      <w:marBottom w:val="0"/>
      <w:divBdr>
        <w:top w:val="none" w:sz="0" w:space="0" w:color="auto"/>
        <w:left w:val="none" w:sz="0" w:space="0" w:color="auto"/>
        <w:bottom w:val="none" w:sz="0" w:space="0" w:color="auto"/>
        <w:right w:val="none" w:sz="0" w:space="0" w:color="auto"/>
      </w:divBdr>
    </w:div>
    <w:div w:id="1139879725">
      <w:bodyDiv w:val="1"/>
      <w:marLeft w:val="0"/>
      <w:marRight w:val="0"/>
      <w:marTop w:val="0"/>
      <w:marBottom w:val="0"/>
      <w:divBdr>
        <w:top w:val="none" w:sz="0" w:space="0" w:color="auto"/>
        <w:left w:val="none" w:sz="0" w:space="0" w:color="auto"/>
        <w:bottom w:val="none" w:sz="0" w:space="0" w:color="auto"/>
        <w:right w:val="none" w:sz="0" w:space="0" w:color="auto"/>
      </w:divBdr>
    </w:div>
    <w:div w:id="1179000158">
      <w:bodyDiv w:val="1"/>
      <w:marLeft w:val="0"/>
      <w:marRight w:val="0"/>
      <w:marTop w:val="0"/>
      <w:marBottom w:val="0"/>
      <w:divBdr>
        <w:top w:val="none" w:sz="0" w:space="0" w:color="auto"/>
        <w:left w:val="none" w:sz="0" w:space="0" w:color="auto"/>
        <w:bottom w:val="none" w:sz="0" w:space="0" w:color="auto"/>
        <w:right w:val="none" w:sz="0" w:space="0" w:color="auto"/>
      </w:divBdr>
    </w:div>
    <w:div w:id="1184780437">
      <w:bodyDiv w:val="1"/>
      <w:marLeft w:val="0"/>
      <w:marRight w:val="0"/>
      <w:marTop w:val="0"/>
      <w:marBottom w:val="0"/>
      <w:divBdr>
        <w:top w:val="none" w:sz="0" w:space="0" w:color="auto"/>
        <w:left w:val="none" w:sz="0" w:space="0" w:color="auto"/>
        <w:bottom w:val="none" w:sz="0" w:space="0" w:color="auto"/>
        <w:right w:val="none" w:sz="0" w:space="0" w:color="auto"/>
      </w:divBdr>
    </w:div>
    <w:div w:id="1219322889">
      <w:bodyDiv w:val="1"/>
      <w:marLeft w:val="0"/>
      <w:marRight w:val="0"/>
      <w:marTop w:val="0"/>
      <w:marBottom w:val="0"/>
      <w:divBdr>
        <w:top w:val="none" w:sz="0" w:space="0" w:color="auto"/>
        <w:left w:val="none" w:sz="0" w:space="0" w:color="auto"/>
        <w:bottom w:val="none" w:sz="0" w:space="0" w:color="auto"/>
        <w:right w:val="none" w:sz="0" w:space="0" w:color="auto"/>
      </w:divBdr>
    </w:div>
    <w:div w:id="1223100278">
      <w:bodyDiv w:val="1"/>
      <w:marLeft w:val="0"/>
      <w:marRight w:val="0"/>
      <w:marTop w:val="0"/>
      <w:marBottom w:val="0"/>
      <w:divBdr>
        <w:top w:val="none" w:sz="0" w:space="0" w:color="auto"/>
        <w:left w:val="none" w:sz="0" w:space="0" w:color="auto"/>
        <w:bottom w:val="none" w:sz="0" w:space="0" w:color="auto"/>
        <w:right w:val="none" w:sz="0" w:space="0" w:color="auto"/>
      </w:divBdr>
    </w:div>
    <w:div w:id="1225144069">
      <w:bodyDiv w:val="1"/>
      <w:marLeft w:val="0"/>
      <w:marRight w:val="0"/>
      <w:marTop w:val="0"/>
      <w:marBottom w:val="0"/>
      <w:divBdr>
        <w:top w:val="none" w:sz="0" w:space="0" w:color="auto"/>
        <w:left w:val="none" w:sz="0" w:space="0" w:color="auto"/>
        <w:bottom w:val="none" w:sz="0" w:space="0" w:color="auto"/>
        <w:right w:val="none" w:sz="0" w:space="0" w:color="auto"/>
      </w:divBdr>
    </w:div>
    <w:div w:id="1243444527">
      <w:bodyDiv w:val="1"/>
      <w:marLeft w:val="0"/>
      <w:marRight w:val="0"/>
      <w:marTop w:val="0"/>
      <w:marBottom w:val="0"/>
      <w:divBdr>
        <w:top w:val="none" w:sz="0" w:space="0" w:color="auto"/>
        <w:left w:val="none" w:sz="0" w:space="0" w:color="auto"/>
        <w:bottom w:val="none" w:sz="0" w:space="0" w:color="auto"/>
        <w:right w:val="none" w:sz="0" w:space="0" w:color="auto"/>
      </w:divBdr>
    </w:div>
    <w:div w:id="1262296989">
      <w:bodyDiv w:val="1"/>
      <w:marLeft w:val="0"/>
      <w:marRight w:val="0"/>
      <w:marTop w:val="0"/>
      <w:marBottom w:val="0"/>
      <w:divBdr>
        <w:top w:val="none" w:sz="0" w:space="0" w:color="auto"/>
        <w:left w:val="none" w:sz="0" w:space="0" w:color="auto"/>
        <w:bottom w:val="none" w:sz="0" w:space="0" w:color="auto"/>
        <w:right w:val="none" w:sz="0" w:space="0" w:color="auto"/>
      </w:divBdr>
    </w:div>
    <w:div w:id="1269239783">
      <w:bodyDiv w:val="1"/>
      <w:marLeft w:val="0"/>
      <w:marRight w:val="0"/>
      <w:marTop w:val="0"/>
      <w:marBottom w:val="0"/>
      <w:divBdr>
        <w:top w:val="none" w:sz="0" w:space="0" w:color="auto"/>
        <w:left w:val="none" w:sz="0" w:space="0" w:color="auto"/>
        <w:bottom w:val="none" w:sz="0" w:space="0" w:color="auto"/>
        <w:right w:val="none" w:sz="0" w:space="0" w:color="auto"/>
      </w:divBdr>
    </w:div>
    <w:div w:id="1273703631">
      <w:bodyDiv w:val="1"/>
      <w:marLeft w:val="0"/>
      <w:marRight w:val="0"/>
      <w:marTop w:val="0"/>
      <w:marBottom w:val="0"/>
      <w:divBdr>
        <w:top w:val="none" w:sz="0" w:space="0" w:color="auto"/>
        <w:left w:val="none" w:sz="0" w:space="0" w:color="auto"/>
        <w:bottom w:val="none" w:sz="0" w:space="0" w:color="auto"/>
        <w:right w:val="none" w:sz="0" w:space="0" w:color="auto"/>
      </w:divBdr>
    </w:div>
    <w:div w:id="1284339921">
      <w:bodyDiv w:val="1"/>
      <w:marLeft w:val="0"/>
      <w:marRight w:val="0"/>
      <w:marTop w:val="0"/>
      <w:marBottom w:val="0"/>
      <w:divBdr>
        <w:top w:val="none" w:sz="0" w:space="0" w:color="auto"/>
        <w:left w:val="none" w:sz="0" w:space="0" w:color="auto"/>
        <w:bottom w:val="none" w:sz="0" w:space="0" w:color="auto"/>
        <w:right w:val="none" w:sz="0" w:space="0" w:color="auto"/>
      </w:divBdr>
    </w:div>
    <w:div w:id="1314674175">
      <w:bodyDiv w:val="1"/>
      <w:marLeft w:val="0"/>
      <w:marRight w:val="0"/>
      <w:marTop w:val="0"/>
      <w:marBottom w:val="0"/>
      <w:divBdr>
        <w:top w:val="none" w:sz="0" w:space="0" w:color="auto"/>
        <w:left w:val="none" w:sz="0" w:space="0" w:color="auto"/>
        <w:bottom w:val="none" w:sz="0" w:space="0" w:color="auto"/>
        <w:right w:val="none" w:sz="0" w:space="0" w:color="auto"/>
      </w:divBdr>
    </w:div>
    <w:div w:id="1325281569">
      <w:bodyDiv w:val="1"/>
      <w:marLeft w:val="0"/>
      <w:marRight w:val="0"/>
      <w:marTop w:val="0"/>
      <w:marBottom w:val="0"/>
      <w:divBdr>
        <w:top w:val="none" w:sz="0" w:space="0" w:color="auto"/>
        <w:left w:val="none" w:sz="0" w:space="0" w:color="auto"/>
        <w:bottom w:val="none" w:sz="0" w:space="0" w:color="auto"/>
        <w:right w:val="none" w:sz="0" w:space="0" w:color="auto"/>
      </w:divBdr>
    </w:div>
    <w:div w:id="1328633122">
      <w:bodyDiv w:val="1"/>
      <w:marLeft w:val="0"/>
      <w:marRight w:val="0"/>
      <w:marTop w:val="0"/>
      <w:marBottom w:val="0"/>
      <w:divBdr>
        <w:top w:val="none" w:sz="0" w:space="0" w:color="auto"/>
        <w:left w:val="none" w:sz="0" w:space="0" w:color="auto"/>
        <w:bottom w:val="none" w:sz="0" w:space="0" w:color="auto"/>
        <w:right w:val="none" w:sz="0" w:space="0" w:color="auto"/>
      </w:divBdr>
    </w:div>
    <w:div w:id="1334534041">
      <w:bodyDiv w:val="1"/>
      <w:marLeft w:val="0"/>
      <w:marRight w:val="0"/>
      <w:marTop w:val="0"/>
      <w:marBottom w:val="0"/>
      <w:divBdr>
        <w:top w:val="none" w:sz="0" w:space="0" w:color="auto"/>
        <w:left w:val="none" w:sz="0" w:space="0" w:color="auto"/>
        <w:bottom w:val="none" w:sz="0" w:space="0" w:color="auto"/>
        <w:right w:val="none" w:sz="0" w:space="0" w:color="auto"/>
      </w:divBdr>
    </w:div>
    <w:div w:id="1345281515">
      <w:bodyDiv w:val="1"/>
      <w:marLeft w:val="0"/>
      <w:marRight w:val="0"/>
      <w:marTop w:val="0"/>
      <w:marBottom w:val="0"/>
      <w:divBdr>
        <w:top w:val="none" w:sz="0" w:space="0" w:color="auto"/>
        <w:left w:val="none" w:sz="0" w:space="0" w:color="auto"/>
        <w:bottom w:val="none" w:sz="0" w:space="0" w:color="auto"/>
        <w:right w:val="none" w:sz="0" w:space="0" w:color="auto"/>
      </w:divBdr>
    </w:div>
    <w:div w:id="1345671940">
      <w:bodyDiv w:val="1"/>
      <w:marLeft w:val="0"/>
      <w:marRight w:val="0"/>
      <w:marTop w:val="0"/>
      <w:marBottom w:val="0"/>
      <w:divBdr>
        <w:top w:val="none" w:sz="0" w:space="0" w:color="auto"/>
        <w:left w:val="none" w:sz="0" w:space="0" w:color="auto"/>
        <w:bottom w:val="none" w:sz="0" w:space="0" w:color="auto"/>
        <w:right w:val="none" w:sz="0" w:space="0" w:color="auto"/>
      </w:divBdr>
    </w:div>
    <w:div w:id="1358121933">
      <w:bodyDiv w:val="1"/>
      <w:marLeft w:val="0"/>
      <w:marRight w:val="0"/>
      <w:marTop w:val="0"/>
      <w:marBottom w:val="0"/>
      <w:divBdr>
        <w:top w:val="none" w:sz="0" w:space="0" w:color="auto"/>
        <w:left w:val="none" w:sz="0" w:space="0" w:color="auto"/>
        <w:bottom w:val="none" w:sz="0" w:space="0" w:color="auto"/>
        <w:right w:val="none" w:sz="0" w:space="0" w:color="auto"/>
      </w:divBdr>
    </w:div>
    <w:div w:id="1374421368">
      <w:bodyDiv w:val="1"/>
      <w:marLeft w:val="0"/>
      <w:marRight w:val="0"/>
      <w:marTop w:val="0"/>
      <w:marBottom w:val="0"/>
      <w:divBdr>
        <w:top w:val="none" w:sz="0" w:space="0" w:color="auto"/>
        <w:left w:val="none" w:sz="0" w:space="0" w:color="auto"/>
        <w:bottom w:val="none" w:sz="0" w:space="0" w:color="auto"/>
        <w:right w:val="none" w:sz="0" w:space="0" w:color="auto"/>
      </w:divBdr>
    </w:div>
    <w:div w:id="1388725299">
      <w:bodyDiv w:val="1"/>
      <w:marLeft w:val="0"/>
      <w:marRight w:val="0"/>
      <w:marTop w:val="0"/>
      <w:marBottom w:val="0"/>
      <w:divBdr>
        <w:top w:val="none" w:sz="0" w:space="0" w:color="auto"/>
        <w:left w:val="none" w:sz="0" w:space="0" w:color="auto"/>
        <w:bottom w:val="none" w:sz="0" w:space="0" w:color="auto"/>
        <w:right w:val="none" w:sz="0" w:space="0" w:color="auto"/>
      </w:divBdr>
    </w:div>
    <w:div w:id="1390766866">
      <w:bodyDiv w:val="1"/>
      <w:marLeft w:val="0"/>
      <w:marRight w:val="0"/>
      <w:marTop w:val="0"/>
      <w:marBottom w:val="0"/>
      <w:divBdr>
        <w:top w:val="none" w:sz="0" w:space="0" w:color="auto"/>
        <w:left w:val="none" w:sz="0" w:space="0" w:color="auto"/>
        <w:bottom w:val="none" w:sz="0" w:space="0" w:color="auto"/>
        <w:right w:val="none" w:sz="0" w:space="0" w:color="auto"/>
      </w:divBdr>
    </w:div>
    <w:div w:id="1456754881">
      <w:bodyDiv w:val="1"/>
      <w:marLeft w:val="0"/>
      <w:marRight w:val="0"/>
      <w:marTop w:val="0"/>
      <w:marBottom w:val="0"/>
      <w:divBdr>
        <w:top w:val="none" w:sz="0" w:space="0" w:color="auto"/>
        <w:left w:val="none" w:sz="0" w:space="0" w:color="auto"/>
        <w:bottom w:val="none" w:sz="0" w:space="0" w:color="auto"/>
        <w:right w:val="none" w:sz="0" w:space="0" w:color="auto"/>
      </w:divBdr>
    </w:div>
    <w:div w:id="1509053733">
      <w:bodyDiv w:val="1"/>
      <w:marLeft w:val="0"/>
      <w:marRight w:val="0"/>
      <w:marTop w:val="0"/>
      <w:marBottom w:val="0"/>
      <w:divBdr>
        <w:top w:val="none" w:sz="0" w:space="0" w:color="auto"/>
        <w:left w:val="none" w:sz="0" w:space="0" w:color="auto"/>
        <w:bottom w:val="none" w:sz="0" w:space="0" w:color="auto"/>
        <w:right w:val="none" w:sz="0" w:space="0" w:color="auto"/>
      </w:divBdr>
    </w:div>
    <w:div w:id="1530147576">
      <w:bodyDiv w:val="1"/>
      <w:marLeft w:val="0"/>
      <w:marRight w:val="0"/>
      <w:marTop w:val="0"/>
      <w:marBottom w:val="0"/>
      <w:divBdr>
        <w:top w:val="none" w:sz="0" w:space="0" w:color="auto"/>
        <w:left w:val="none" w:sz="0" w:space="0" w:color="auto"/>
        <w:bottom w:val="none" w:sz="0" w:space="0" w:color="auto"/>
        <w:right w:val="none" w:sz="0" w:space="0" w:color="auto"/>
      </w:divBdr>
    </w:div>
    <w:div w:id="1530990535">
      <w:bodyDiv w:val="1"/>
      <w:marLeft w:val="0"/>
      <w:marRight w:val="0"/>
      <w:marTop w:val="0"/>
      <w:marBottom w:val="0"/>
      <w:divBdr>
        <w:top w:val="none" w:sz="0" w:space="0" w:color="auto"/>
        <w:left w:val="none" w:sz="0" w:space="0" w:color="auto"/>
        <w:bottom w:val="none" w:sz="0" w:space="0" w:color="auto"/>
        <w:right w:val="none" w:sz="0" w:space="0" w:color="auto"/>
      </w:divBdr>
    </w:div>
    <w:div w:id="1534032956">
      <w:bodyDiv w:val="1"/>
      <w:marLeft w:val="0"/>
      <w:marRight w:val="0"/>
      <w:marTop w:val="0"/>
      <w:marBottom w:val="0"/>
      <w:divBdr>
        <w:top w:val="none" w:sz="0" w:space="0" w:color="auto"/>
        <w:left w:val="none" w:sz="0" w:space="0" w:color="auto"/>
        <w:bottom w:val="none" w:sz="0" w:space="0" w:color="auto"/>
        <w:right w:val="none" w:sz="0" w:space="0" w:color="auto"/>
      </w:divBdr>
    </w:div>
    <w:div w:id="1558512627">
      <w:bodyDiv w:val="1"/>
      <w:marLeft w:val="0"/>
      <w:marRight w:val="0"/>
      <w:marTop w:val="0"/>
      <w:marBottom w:val="0"/>
      <w:divBdr>
        <w:top w:val="none" w:sz="0" w:space="0" w:color="auto"/>
        <w:left w:val="none" w:sz="0" w:space="0" w:color="auto"/>
        <w:bottom w:val="none" w:sz="0" w:space="0" w:color="auto"/>
        <w:right w:val="none" w:sz="0" w:space="0" w:color="auto"/>
      </w:divBdr>
    </w:div>
    <w:div w:id="1576083010">
      <w:bodyDiv w:val="1"/>
      <w:marLeft w:val="0"/>
      <w:marRight w:val="0"/>
      <w:marTop w:val="0"/>
      <w:marBottom w:val="0"/>
      <w:divBdr>
        <w:top w:val="none" w:sz="0" w:space="0" w:color="auto"/>
        <w:left w:val="none" w:sz="0" w:space="0" w:color="auto"/>
        <w:bottom w:val="none" w:sz="0" w:space="0" w:color="auto"/>
        <w:right w:val="none" w:sz="0" w:space="0" w:color="auto"/>
      </w:divBdr>
    </w:div>
    <w:div w:id="1589846688">
      <w:bodyDiv w:val="1"/>
      <w:marLeft w:val="0"/>
      <w:marRight w:val="0"/>
      <w:marTop w:val="0"/>
      <w:marBottom w:val="0"/>
      <w:divBdr>
        <w:top w:val="none" w:sz="0" w:space="0" w:color="auto"/>
        <w:left w:val="none" w:sz="0" w:space="0" w:color="auto"/>
        <w:bottom w:val="none" w:sz="0" w:space="0" w:color="auto"/>
        <w:right w:val="none" w:sz="0" w:space="0" w:color="auto"/>
      </w:divBdr>
    </w:div>
    <w:div w:id="1595279326">
      <w:bodyDiv w:val="1"/>
      <w:marLeft w:val="0"/>
      <w:marRight w:val="0"/>
      <w:marTop w:val="0"/>
      <w:marBottom w:val="0"/>
      <w:divBdr>
        <w:top w:val="none" w:sz="0" w:space="0" w:color="auto"/>
        <w:left w:val="none" w:sz="0" w:space="0" w:color="auto"/>
        <w:bottom w:val="none" w:sz="0" w:space="0" w:color="auto"/>
        <w:right w:val="none" w:sz="0" w:space="0" w:color="auto"/>
      </w:divBdr>
    </w:div>
    <w:div w:id="1625697229">
      <w:bodyDiv w:val="1"/>
      <w:marLeft w:val="0"/>
      <w:marRight w:val="0"/>
      <w:marTop w:val="0"/>
      <w:marBottom w:val="0"/>
      <w:divBdr>
        <w:top w:val="none" w:sz="0" w:space="0" w:color="auto"/>
        <w:left w:val="none" w:sz="0" w:space="0" w:color="auto"/>
        <w:bottom w:val="none" w:sz="0" w:space="0" w:color="auto"/>
        <w:right w:val="none" w:sz="0" w:space="0" w:color="auto"/>
      </w:divBdr>
    </w:div>
    <w:div w:id="1632593164">
      <w:bodyDiv w:val="1"/>
      <w:marLeft w:val="0"/>
      <w:marRight w:val="0"/>
      <w:marTop w:val="0"/>
      <w:marBottom w:val="0"/>
      <w:divBdr>
        <w:top w:val="none" w:sz="0" w:space="0" w:color="auto"/>
        <w:left w:val="none" w:sz="0" w:space="0" w:color="auto"/>
        <w:bottom w:val="none" w:sz="0" w:space="0" w:color="auto"/>
        <w:right w:val="none" w:sz="0" w:space="0" w:color="auto"/>
      </w:divBdr>
    </w:div>
    <w:div w:id="1642340703">
      <w:bodyDiv w:val="1"/>
      <w:marLeft w:val="0"/>
      <w:marRight w:val="0"/>
      <w:marTop w:val="0"/>
      <w:marBottom w:val="0"/>
      <w:divBdr>
        <w:top w:val="none" w:sz="0" w:space="0" w:color="auto"/>
        <w:left w:val="none" w:sz="0" w:space="0" w:color="auto"/>
        <w:bottom w:val="none" w:sz="0" w:space="0" w:color="auto"/>
        <w:right w:val="none" w:sz="0" w:space="0" w:color="auto"/>
      </w:divBdr>
    </w:div>
    <w:div w:id="1667442697">
      <w:bodyDiv w:val="1"/>
      <w:marLeft w:val="0"/>
      <w:marRight w:val="0"/>
      <w:marTop w:val="0"/>
      <w:marBottom w:val="0"/>
      <w:divBdr>
        <w:top w:val="none" w:sz="0" w:space="0" w:color="auto"/>
        <w:left w:val="none" w:sz="0" w:space="0" w:color="auto"/>
        <w:bottom w:val="none" w:sz="0" w:space="0" w:color="auto"/>
        <w:right w:val="none" w:sz="0" w:space="0" w:color="auto"/>
      </w:divBdr>
    </w:div>
    <w:div w:id="1676346049">
      <w:bodyDiv w:val="1"/>
      <w:marLeft w:val="0"/>
      <w:marRight w:val="0"/>
      <w:marTop w:val="0"/>
      <w:marBottom w:val="0"/>
      <w:divBdr>
        <w:top w:val="none" w:sz="0" w:space="0" w:color="auto"/>
        <w:left w:val="none" w:sz="0" w:space="0" w:color="auto"/>
        <w:bottom w:val="none" w:sz="0" w:space="0" w:color="auto"/>
        <w:right w:val="none" w:sz="0" w:space="0" w:color="auto"/>
      </w:divBdr>
    </w:div>
    <w:div w:id="1678194418">
      <w:bodyDiv w:val="1"/>
      <w:marLeft w:val="0"/>
      <w:marRight w:val="0"/>
      <w:marTop w:val="0"/>
      <w:marBottom w:val="0"/>
      <w:divBdr>
        <w:top w:val="none" w:sz="0" w:space="0" w:color="auto"/>
        <w:left w:val="none" w:sz="0" w:space="0" w:color="auto"/>
        <w:bottom w:val="none" w:sz="0" w:space="0" w:color="auto"/>
        <w:right w:val="none" w:sz="0" w:space="0" w:color="auto"/>
      </w:divBdr>
    </w:div>
    <w:div w:id="1690906042">
      <w:bodyDiv w:val="1"/>
      <w:marLeft w:val="0"/>
      <w:marRight w:val="0"/>
      <w:marTop w:val="0"/>
      <w:marBottom w:val="0"/>
      <w:divBdr>
        <w:top w:val="none" w:sz="0" w:space="0" w:color="auto"/>
        <w:left w:val="none" w:sz="0" w:space="0" w:color="auto"/>
        <w:bottom w:val="none" w:sz="0" w:space="0" w:color="auto"/>
        <w:right w:val="none" w:sz="0" w:space="0" w:color="auto"/>
      </w:divBdr>
    </w:div>
    <w:div w:id="1721632830">
      <w:bodyDiv w:val="1"/>
      <w:marLeft w:val="0"/>
      <w:marRight w:val="0"/>
      <w:marTop w:val="0"/>
      <w:marBottom w:val="0"/>
      <w:divBdr>
        <w:top w:val="none" w:sz="0" w:space="0" w:color="auto"/>
        <w:left w:val="none" w:sz="0" w:space="0" w:color="auto"/>
        <w:bottom w:val="none" w:sz="0" w:space="0" w:color="auto"/>
        <w:right w:val="none" w:sz="0" w:space="0" w:color="auto"/>
      </w:divBdr>
    </w:div>
    <w:div w:id="1728336662">
      <w:bodyDiv w:val="1"/>
      <w:marLeft w:val="0"/>
      <w:marRight w:val="0"/>
      <w:marTop w:val="0"/>
      <w:marBottom w:val="0"/>
      <w:divBdr>
        <w:top w:val="none" w:sz="0" w:space="0" w:color="auto"/>
        <w:left w:val="none" w:sz="0" w:space="0" w:color="auto"/>
        <w:bottom w:val="none" w:sz="0" w:space="0" w:color="auto"/>
        <w:right w:val="none" w:sz="0" w:space="0" w:color="auto"/>
      </w:divBdr>
    </w:div>
    <w:div w:id="1748110470">
      <w:bodyDiv w:val="1"/>
      <w:marLeft w:val="0"/>
      <w:marRight w:val="0"/>
      <w:marTop w:val="0"/>
      <w:marBottom w:val="0"/>
      <w:divBdr>
        <w:top w:val="none" w:sz="0" w:space="0" w:color="auto"/>
        <w:left w:val="none" w:sz="0" w:space="0" w:color="auto"/>
        <w:bottom w:val="none" w:sz="0" w:space="0" w:color="auto"/>
        <w:right w:val="none" w:sz="0" w:space="0" w:color="auto"/>
      </w:divBdr>
    </w:div>
    <w:div w:id="1761945189">
      <w:bodyDiv w:val="1"/>
      <w:marLeft w:val="0"/>
      <w:marRight w:val="0"/>
      <w:marTop w:val="0"/>
      <w:marBottom w:val="0"/>
      <w:divBdr>
        <w:top w:val="none" w:sz="0" w:space="0" w:color="auto"/>
        <w:left w:val="none" w:sz="0" w:space="0" w:color="auto"/>
        <w:bottom w:val="none" w:sz="0" w:space="0" w:color="auto"/>
        <w:right w:val="none" w:sz="0" w:space="0" w:color="auto"/>
      </w:divBdr>
    </w:div>
    <w:div w:id="1772042481">
      <w:bodyDiv w:val="1"/>
      <w:marLeft w:val="0"/>
      <w:marRight w:val="0"/>
      <w:marTop w:val="0"/>
      <w:marBottom w:val="0"/>
      <w:divBdr>
        <w:top w:val="none" w:sz="0" w:space="0" w:color="auto"/>
        <w:left w:val="none" w:sz="0" w:space="0" w:color="auto"/>
        <w:bottom w:val="none" w:sz="0" w:space="0" w:color="auto"/>
        <w:right w:val="none" w:sz="0" w:space="0" w:color="auto"/>
      </w:divBdr>
    </w:div>
    <w:div w:id="1773430524">
      <w:bodyDiv w:val="1"/>
      <w:marLeft w:val="0"/>
      <w:marRight w:val="0"/>
      <w:marTop w:val="0"/>
      <w:marBottom w:val="0"/>
      <w:divBdr>
        <w:top w:val="none" w:sz="0" w:space="0" w:color="auto"/>
        <w:left w:val="none" w:sz="0" w:space="0" w:color="auto"/>
        <w:bottom w:val="none" w:sz="0" w:space="0" w:color="auto"/>
        <w:right w:val="none" w:sz="0" w:space="0" w:color="auto"/>
      </w:divBdr>
    </w:div>
    <w:div w:id="1777481738">
      <w:bodyDiv w:val="1"/>
      <w:marLeft w:val="0"/>
      <w:marRight w:val="0"/>
      <w:marTop w:val="0"/>
      <w:marBottom w:val="0"/>
      <w:divBdr>
        <w:top w:val="none" w:sz="0" w:space="0" w:color="auto"/>
        <w:left w:val="none" w:sz="0" w:space="0" w:color="auto"/>
        <w:bottom w:val="none" w:sz="0" w:space="0" w:color="auto"/>
        <w:right w:val="none" w:sz="0" w:space="0" w:color="auto"/>
      </w:divBdr>
    </w:div>
    <w:div w:id="1780375654">
      <w:bodyDiv w:val="1"/>
      <w:marLeft w:val="0"/>
      <w:marRight w:val="0"/>
      <w:marTop w:val="0"/>
      <w:marBottom w:val="0"/>
      <w:divBdr>
        <w:top w:val="none" w:sz="0" w:space="0" w:color="auto"/>
        <w:left w:val="none" w:sz="0" w:space="0" w:color="auto"/>
        <w:bottom w:val="none" w:sz="0" w:space="0" w:color="auto"/>
        <w:right w:val="none" w:sz="0" w:space="0" w:color="auto"/>
      </w:divBdr>
    </w:div>
    <w:div w:id="1793863006">
      <w:bodyDiv w:val="1"/>
      <w:marLeft w:val="0"/>
      <w:marRight w:val="0"/>
      <w:marTop w:val="0"/>
      <w:marBottom w:val="0"/>
      <w:divBdr>
        <w:top w:val="none" w:sz="0" w:space="0" w:color="auto"/>
        <w:left w:val="none" w:sz="0" w:space="0" w:color="auto"/>
        <w:bottom w:val="none" w:sz="0" w:space="0" w:color="auto"/>
        <w:right w:val="none" w:sz="0" w:space="0" w:color="auto"/>
      </w:divBdr>
    </w:div>
    <w:div w:id="1823351687">
      <w:bodyDiv w:val="1"/>
      <w:marLeft w:val="0"/>
      <w:marRight w:val="0"/>
      <w:marTop w:val="0"/>
      <w:marBottom w:val="0"/>
      <w:divBdr>
        <w:top w:val="none" w:sz="0" w:space="0" w:color="auto"/>
        <w:left w:val="none" w:sz="0" w:space="0" w:color="auto"/>
        <w:bottom w:val="none" w:sz="0" w:space="0" w:color="auto"/>
        <w:right w:val="none" w:sz="0" w:space="0" w:color="auto"/>
      </w:divBdr>
    </w:div>
    <w:div w:id="1828545973">
      <w:bodyDiv w:val="1"/>
      <w:marLeft w:val="0"/>
      <w:marRight w:val="0"/>
      <w:marTop w:val="0"/>
      <w:marBottom w:val="0"/>
      <w:divBdr>
        <w:top w:val="none" w:sz="0" w:space="0" w:color="auto"/>
        <w:left w:val="none" w:sz="0" w:space="0" w:color="auto"/>
        <w:bottom w:val="none" w:sz="0" w:space="0" w:color="auto"/>
        <w:right w:val="none" w:sz="0" w:space="0" w:color="auto"/>
      </w:divBdr>
    </w:div>
    <w:div w:id="1833250677">
      <w:bodyDiv w:val="1"/>
      <w:marLeft w:val="0"/>
      <w:marRight w:val="0"/>
      <w:marTop w:val="0"/>
      <w:marBottom w:val="0"/>
      <w:divBdr>
        <w:top w:val="none" w:sz="0" w:space="0" w:color="auto"/>
        <w:left w:val="none" w:sz="0" w:space="0" w:color="auto"/>
        <w:bottom w:val="none" w:sz="0" w:space="0" w:color="auto"/>
        <w:right w:val="none" w:sz="0" w:space="0" w:color="auto"/>
      </w:divBdr>
    </w:div>
    <w:div w:id="1863935307">
      <w:bodyDiv w:val="1"/>
      <w:marLeft w:val="0"/>
      <w:marRight w:val="0"/>
      <w:marTop w:val="0"/>
      <w:marBottom w:val="0"/>
      <w:divBdr>
        <w:top w:val="none" w:sz="0" w:space="0" w:color="auto"/>
        <w:left w:val="none" w:sz="0" w:space="0" w:color="auto"/>
        <w:bottom w:val="none" w:sz="0" w:space="0" w:color="auto"/>
        <w:right w:val="none" w:sz="0" w:space="0" w:color="auto"/>
      </w:divBdr>
    </w:div>
    <w:div w:id="1883857554">
      <w:bodyDiv w:val="1"/>
      <w:marLeft w:val="0"/>
      <w:marRight w:val="0"/>
      <w:marTop w:val="0"/>
      <w:marBottom w:val="0"/>
      <w:divBdr>
        <w:top w:val="none" w:sz="0" w:space="0" w:color="auto"/>
        <w:left w:val="none" w:sz="0" w:space="0" w:color="auto"/>
        <w:bottom w:val="none" w:sz="0" w:space="0" w:color="auto"/>
        <w:right w:val="none" w:sz="0" w:space="0" w:color="auto"/>
      </w:divBdr>
    </w:div>
    <w:div w:id="1892618698">
      <w:bodyDiv w:val="1"/>
      <w:marLeft w:val="0"/>
      <w:marRight w:val="0"/>
      <w:marTop w:val="0"/>
      <w:marBottom w:val="0"/>
      <w:divBdr>
        <w:top w:val="none" w:sz="0" w:space="0" w:color="auto"/>
        <w:left w:val="none" w:sz="0" w:space="0" w:color="auto"/>
        <w:bottom w:val="none" w:sz="0" w:space="0" w:color="auto"/>
        <w:right w:val="none" w:sz="0" w:space="0" w:color="auto"/>
      </w:divBdr>
    </w:div>
    <w:div w:id="1910386013">
      <w:bodyDiv w:val="1"/>
      <w:marLeft w:val="0"/>
      <w:marRight w:val="0"/>
      <w:marTop w:val="0"/>
      <w:marBottom w:val="0"/>
      <w:divBdr>
        <w:top w:val="none" w:sz="0" w:space="0" w:color="auto"/>
        <w:left w:val="none" w:sz="0" w:space="0" w:color="auto"/>
        <w:bottom w:val="none" w:sz="0" w:space="0" w:color="auto"/>
        <w:right w:val="none" w:sz="0" w:space="0" w:color="auto"/>
      </w:divBdr>
    </w:div>
    <w:div w:id="1912035478">
      <w:bodyDiv w:val="1"/>
      <w:marLeft w:val="0"/>
      <w:marRight w:val="0"/>
      <w:marTop w:val="0"/>
      <w:marBottom w:val="0"/>
      <w:divBdr>
        <w:top w:val="none" w:sz="0" w:space="0" w:color="auto"/>
        <w:left w:val="none" w:sz="0" w:space="0" w:color="auto"/>
        <w:bottom w:val="none" w:sz="0" w:space="0" w:color="auto"/>
        <w:right w:val="none" w:sz="0" w:space="0" w:color="auto"/>
      </w:divBdr>
    </w:div>
    <w:div w:id="1945845052">
      <w:bodyDiv w:val="1"/>
      <w:marLeft w:val="0"/>
      <w:marRight w:val="0"/>
      <w:marTop w:val="0"/>
      <w:marBottom w:val="0"/>
      <w:divBdr>
        <w:top w:val="none" w:sz="0" w:space="0" w:color="auto"/>
        <w:left w:val="none" w:sz="0" w:space="0" w:color="auto"/>
        <w:bottom w:val="none" w:sz="0" w:space="0" w:color="auto"/>
        <w:right w:val="none" w:sz="0" w:space="0" w:color="auto"/>
      </w:divBdr>
    </w:div>
    <w:div w:id="2002275668">
      <w:bodyDiv w:val="1"/>
      <w:marLeft w:val="0"/>
      <w:marRight w:val="0"/>
      <w:marTop w:val="0"/>
      <w:marBottom w:val="0"/>
      <w:divBdr>
        <w:top w:val="none" w:sz="0" w:space="0" w:color="auto"/>
        <w:left w:val="none" w:sz="0" w:space="0" w:color="auto"/>
        <w:bottom w:val="none" w:sz="0" w:space="0" w:color="auto"/>
        <w:right w:val="none" w:sz="0" w:space="0" w:color="auto"/>
      </w:divBdr>
    </w:div>
    <w:div w:id="2019261014">
      <w:bodyDiv w:val="1"/>
      <w:marLeft w:val="0"/>
      <w:marRight w:val="0"/>
      <w:marTop w:val="0"/>
      <w:marBottom w:val="0"/>
      <w:divBdr>
        <w:top w:val="none" w:sz="0" w:space="0" w:color="auto"/>
        <w:left w:val="none" w:sz="0" w:space="0" w:color="auto"/>
        <w:bottom w:val="none" w:sz="0" w:space="0" w:color="auto"/>
        <w:right w:val="none" w:sz="0" w:space="0" w:color="auto"/>
      </w:divBdr>
    </w:div>
    <w:div w:id="2034570862">
      <w:bodyDiv w:val="1"/>
      <w:marLeft w:val="0"/>
      <w:marRight w:val="0"/>
      <w:marTop w:val="0"/>
      <w:marBottom w:val="0"/>
      <w:divBdr>
        <w:top w:val="none" w:sz="0" w:space="0" w:color="auto"/>
        <w:left w:val="none" w:sz="0" w:space="0" w:color="auto"/>
        <w:bottom w:val="none" w:sz="0" w:space="0" w:color="auto"/>
        <w:right w:val="none" w:sz="0" w:space="0" w:color="auto"/>
      </w:divBdr>
    </w:div>
    <w:div w:id="2035960902">
      <w:bodyDiv w:val="1"/>
      <w:marLeft w:val="0"/>
      <w:marRight w:val="0"/>
      <w:marTop w:val="0"/>
      <w:marBottom w:val="0"/>
      <w:divBdr>
        <w:top w:val="none" w:sz="0" w:space="0" w:color="auto"/>
        <w:left w:val="none" w:sz="0" w:space="0" w:color="auto"/>
        <w:bottom w:val="none" w:sz="0" w:space="0" w:color="auto"/>
        <w:right w:val="none" w:sz="0" w:space="0" w:color="auto"/>
      </w:divBdr>
    </w:div>
    <w:div w:id="2077705392">
      <w:bodyDiv w:val="1"/>
      <w:marLeft w:val="0"/>
      <w:marRight w:val="0"/>
      <w:marTop w:val="0"/>
      <w:marBottom w:val="0"/>
      <w:divBdr>
        <w:top w:val="none" w:sz="0" w:space="0" w:color="auto"/>
        <w:left w:val="none" w:sz="0" w:space="0" w:color="auto"/>
        <w:bottom w:val="none" w:sz="0" w:space="0" w:color="auto"/>
        <w:right w:val="none" w:sz="0" w:space="0" w:color="auto"/>
      </w:divBdr>
    </w:div>
    <w:div w:id="2098551535">
      <w:bodyDiv w:val="1"/>
      <w:marLeft w:val="0"/>
      <w:marRight w:val="0"/>
      <w:marTop w:val="0"/>
      <w:marBottom w:val="0"/>
      <w:divBdr>
        <w:top w:val="none" w:sz="0" w:space="0" w:color="auto"/>
        <w:left w:val="none" w:sz="0" w:space="0" w:color="auto"/>
        <w:bottom w:val="none" w:sz="0" w:space="0" w:color="auto"/>
        <w:right w:val="none" w:sz="0" w:space="0" w:color="auto"/>
      </w:divBdr>
    </w:div>
    <w:div w:id="2123378207">
      <w:bodyDiv w:val="1"/>
      <w:marLeft w:val="0"/>
      <w:marRight w:val="0"/>
      <w:marTop w:val="0"/>
      <w:marBottom w:val="0"/>
      <w:divBdr>
        <w:top w:val="none" w:sz="0" w:space="0" w:color="auto"/>
        <w:left w:val="none" w:sz="0" w:space="0" w:color="auto"/>
        <w:bottom w:val="none" w:sz="0" w:space="0" w:color="auto"/>
        <w:right w:val="none" w:sz="0" w:space="0" w:color="auto"/>
      </w:divBdr>
    </w:div>
    <w:div w:id="2126996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Local\Microsoft\Office\16.0\DTS\en-US%7bCEB5371F-D47C-4CE3-B9A4-7D6B26056F88%7d\%7b3D68755A-FF5A-4303-B11C-CD73489A56C4%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E8A35F57BF147ECB36EF07DB6F5FC52"/>
        <w:category>
          <w:name w:val="General"/>
          <w:gallery w:val="placeholder"/>
        </w:category>
        <w:types>
          <w:type w:val="bbPlcHdr"/>
        </w:types>
        <w:behaviors>
          <w:behavior w:val="content"/>
        </w:behaviors>
        <w:guid w:val="{2D5679A0-3BD5-44C0-BC37-30A7CBD5992F}"/>
      </w:docPartPr>
      <w:docPartBody>
        <w:p w:rsidR="005F6F99" w:rsidRDefault="00000000">
          <w:pPr>
            <w:pStyle w:val="7E8A35F57BF147ECB36EF07DB6F5FC52"/>
          </w:pPr>
          <w:r>
            <w:t>COMPANY NAME</w:t>
          </w:r>
        </w:p>
      </w:docPartBody>
    </w:docPart>
    <w:docPart>
      <w:docPartPr>
        <w:name w:val="B9AA2232B8244D6EB2C72DF006502D1B"/>
        <w:category>
          <w:name w:val="General"/>
          <w:gallery w:val="placeholder"/>
        </w:category>
        <w:types>
          <w:type w:val="bbPlcHdr"/>
        </w:types>
        <w:behaviors>
          <w:behavior w:val="content"/>
        </w:behaviors>
        <w:guid w:val="{43A7DF80-C2F4-4A19-97FB-0A6959B2A14A}"/>
      </w:docPartPr>
      <w:docPartBody>
        <w:p w:rsidR="005F6F99" w:rsidRDefault="00000000">
          <w:pPr>
            <w:pStyle w:val="B9AA2232B8244D6EB2C72DF006502D1B"/>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Poppins">
    <w:charset w:val="00"/>
    <w:family w:val="auto"/>
    <w:pitch w:val="variable"/>
    <w:sig w:usb0="00008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F2E"/>
    <w:rsid w:val="005F6F99"/>
    <w:rsid w:val="00A6781E"/>
    <w:rsid w:val="00D23F2E"/>
    <w:rsid w:val="00EE0E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kern w:val="0"/>
      <w:sz w:val="32"/>
      <w14:ligatures w14:val="none"/>
    </w:rPr>
  </w:style>
  <w:style w:type="character" w:customStyle="1" w:styleId="SubtitleChar">
    <w:name w:val="Subtitle Char"/>
    <w:basedOn w:val="DefaultParagraphFont"/>
    <w:link w:val="Subtitle"/>
    <w:uiPriority w:val="2"/>
    <w:rPr>
      <w:caps/>
      <w:color w:val="44546A" w:themeColor="text2"/>
      <w:spacing w:val="20"/>
      <w:kern w:val="0"/>
      <w:sz w:val="32"/>
      <w14:ligatures w14:val="none"/>
    </w:rPr>
  </w:style>
  <w:style w:type="paragraph" w:customStyle="1" w:styleId="7E8A35F57BF147ECB36EF07DB6F5FC52">
    <w:name w:val="7E8A35F57BF147ECB36EF07DB6F5FC52"/>
  </w:style>
  <w:style w:type="paragraph" w:customStyle="1" w:styleId="B9AA2232B8244D6EB2C72DF006502D1B">
    <w:name w:val="B9AA2232B8244D6EB2C72DF006502D1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0780DF-D955-4CDD-9D54-63F230031A22}">
  <we:reference id="wa200005502" version="1.0.0.11" store="en-US" storeType="OMEX"/>
  <we:alternateReferences>
    <we:reference id="wa200005502" version="1.0.0.11" store="wa200005502" storeType="OMEX"/>
  </we:alternateReferences>
  <we:properties>
    <we:property name="docId" value="&quot;vbDmnxkqH1MsE3QEdrTjv&quot;"/>
    <we:property name="data" value="{&quot;version&quot;:3,&quot;introHidden&quot;:true,&quot;behavior&quot;:{&quot;key&quot;:&quot;custom-message&quot;,&quot;title&quot;:&quot;Write custom instructions&quot;,&quot;content&quot;:&quot;I want you to act as a text assistant. Provide the answer without any introductory phrase.&quot;},&quot;threads&quot;:[{&quot;id&quot;:&quot;yk2KP3zKSFkF_Zn5kQd3j&quot;,&quot;contextType&quot;:&quot;CONTEXT_NONE&quot;,&quot;queries&quot;:[{&quot;id&quot;:&quot;IxlH3spUI3wXK7PI1Dk5Y&quot;,&quot;user&quot;:&quot;find the fig and page number in this document&quot;,&quot;assistant&quot;:&quot;I'm sorry, but I didn't receive any text selection or document from you. Please provide the text selection so I can assist you in finding the figure and page number.&quot;}]},{&quot;id&quot;:&quot;hrJ7cFxU50L75_s66QqYY&quot;,&quot;contextType&quot;:&quot;CONTEXT_NONE&quot;,&quot;context&quot;:&quot;&quot;,&quot;queries&quot;:[{&quot;id&quot;:&quot;IQRSoXUUnlV1rM5BvtA8r&quot;,&quot;user&quot;:&quot;PGP DSBA PROGRAM\nby: ABHISHEK K HIREMATH\n\n \n \nS NO \tClustering and Cleaning Ads\tPage No. \n1.1 \tRead the data and perform basic analysis such as printing a few rows (head and tail), info, data summary, null values duplicate values, etc.\t3 - 4 \n1.2 \tTreat missing values in CPC, CTR and CPM using the formula given. \t5 \n1.3 \tCheck if there are any outliers. Do you think treating outliers is necessary for K-Means clustering? Based on your judgement decide whether to treat outliers and if yes, which method to employ. (As an analyst your judgement may be different from another analyst). \t5 \n1.4 \tPerform z-score scaling and discuss how it affects the speed of the algorithm. \t6 \n1.5 \tPerform Hierarchical by constructing a Dendrogram using WARD and Euclidean distance. \t7 \n1.6 \tMake Elbow plot (up to n=10) and identify optimum number of clusters for k-means algorithm. \t7 \n1.7 \tPrint silhouette scores for up to 10 clusters and identify optimum number of clusters. \t8 \n1.8 \tProfile the ads based on optimum number of clusters using silhouette score and your domain understanding [Hint: Group the data by clusters and take sum or mean to identify trends in Clicks, spend, revenue, CPM, CTR, &amp; CPC based on Device Type. Make bar plots]. \t8 – 9 \n1.9 \tConclude the project by providing summary of your learnings \t9 \nS NO \tPCA \tPage No. \n2.1 \tRead the data and perform basic checks like checking head, info, summary, nulls, and duplicates, etc. \t10 – 11 \n2.2 \tPerform detailed Exploratory analysis by creating certain questions like (i) Which state has highest gender ratio and which has the lowest? (ii) Which district has the highest &amp; lowest gender ratio? (Example Questions). Pick 5 variables out of the given 24 variables below for \nEDA: NO_HH, TOT_M, TOT_F, M_06, F_06, M_SC, F_SC, M_ST, F_ST, M_LIT, F_LIT, M_ILL, \nF_ILL, TOT_WORK_M, TOT_WORK_F, MAINWORK_M, MAINWORK_F, MAIN_CL_M, MAIN_CL_F, MAIN_AL_M, MAIN_AL_F, MAIN_HH_M, MAIN_HH_F, MAIN_OT_M, MAIN_OT_F \t12 \n2.3 \tWe choose not to treat outliers for this case. Do you think that treating outliers for this case is necessary? \t13 – 14 \n2.4 \tScale the Data using z-score method. Does scaling have any impact on outliers? Compare boxplots before and after scaling and comment. \t15 \n2.5 \tPerform all the required steps for PCA (use sklearn only) Create the covariance Matrix Get eigen values and eigen vector. \t15 \n2.6 \tIdentify the optimum number of PCs (for this project, take at least 90% explained variance). Show Scree plot. \t16 \n2.7 \tCompare PCs with Actual Columns and identify which is explaining most variance. Write inferences about all the principal components in terms of actual variables. \t16 \n2.8 \tWrite linear equation for first PC. \t17 \n\nS No\tFigures and Tables\tPage No.\n1\tFig-1:\t\n2\tFig-2:\t\n3\tFig-3:\t\n4\tFig-4:\t\n5\tFig-5:\t\n6\tFig-6:\t\n7\tFig-7:\t\n8\tFig-8:\t\n9\tFig-9:\t\n10\tFig-10:\t\n11\tFig-11:\t\n12\tFig-12:\t\n13\tFig-13:\t\n14\tFig-14:\t\n15\tFig-15:\t\n16\tFig-16:\t\n17\tFig-17:\t\n18\tFig-18:\t\n19\tFig-19:\t\n20\tFig-20:\t\n21\tFig-21:\t\n22\tFig-22:\t\n23\tFig-23:\t\n24\tFig-24:\t\n25\tFig-25:\t\n26\tFig-26:\t\n27\tFig-27:\t\n28\tFig-28:\t\n29\tFig-29:\t\n30\tFig-30:\t\n31\tFig-31:\t\n32\tFig-32:\t\n33\tFig-33:\t\n34\tFig-34:\t\n35\tFig-35:\t\n36\tFig-36:\t\n37\tFig-37:\t\n38\tFig-38:\t\n39\tFig-39:\t\n40\tFig-40:\t\n41\tFig-41:\t\n42\tFig-42:\t\n43\tFig-43: \t\n44\tFig-44: Heatmap\t35\n45\tFig-45: Comparision\t35\n1\tTable – 1\t5-7\n2\tTable - 2\t22-24\n\n\n\n\n\n\n\n\n\t\t\t\n\n\n\n\n\n\n\n\nProblem 1:\nClustering: Digital Ads Data:\nThe ads24x7 is a Digital Marketing company which has now got seed funding of $10 Million. They are expanding their wings in Marketing Analytics. They collected data from their Marketing Intelligence team and now wants you (their newly appointed data analyst) to segment type of ads based on the features provided. Use Clustering procedure to segment ads into homogeneous groups.\nThe following three features are commonly used in digital marketing:\nCPM = (Total Campaign Spend / Number of Impressions) * 1,000. Note that the Total Campaign Spend refers to the 'Spend' Column in the dataset and the Number of Impressions refers to the 'Impressions' Column in the dataset.\nCPC = Total Cost (spend) / Number of Clicks. Note that the Total Cost (spend) refers to the 'Spend' Column in the dataset and the Number of Clicks refers to the 'Clicks' Column in the dataset.\nCTR = Total Measured Clicks / Total Measured Ad Impressions x 100. Note that the Total Measured Clicks refers to the 'Clicks' Column in the dataset and the Total Measured Ad Impressions refers to the 'Impressions' Column in the dataset.\n\nSl. No\tColumn Name\tColumn Description\n1\tTimestamp\tThe Timestamp of the particular Advertisement.\n2\tInventory Type\tThe Inventory Type of the particular Advertisement. Format 1 to 7. This is a Categorical Variable.\n3\tAd - Length\tThe Length Dimension of the particular Advertisement.\n4\tAd- Width\tThe Width Dimension of the particular Advertisement.\n5\tAd Size\tThe Overall Size of the particular Advertisement. Length*Width.\n6\tAd Type\tThe type of the particular Advertisement. This is a Categorical Variable.\n7\tPlatform\tThe platform in which the particular Advertisement is displayed. Web, Video or App. This is a Categorical Variable.\n8\tDevice Type\tThe type of the device which supports the particular Advertisement. This is a Categorical Variable.\n9\tFormat\tThe Format in which the Advertisement is displayed. This is a Categorical Variable.\n10\tAvailable Impressions\tHow often the particular Advertisement is shown. An impression is counted each time an Advertisement is shown on a search result page or other site on a Network.\n11\tMatched Queries\tMatched search queries data is pulled from Advertising Platform and consists of the exact searches typed into the search Engine that generated clicks for the particular Advertisement.\n12\tImpressions\tThe impression counts of the particular Advertisement out of the total available impressions.\n13\tClicks\tIt is a marketing metric that counts the number of times users have clicked on the particular advertisement to reach an online property.\n14\tSpend\tIt is the amount of money spent on specific ad variations within a specific campaign or ad set. This metric helps regulate ad performance.\n15\tFee\tThe percentage of the Advertising Fees payable by Franchise Entities.\n16\tRevenue\tIt is the income that has been earned from the particular advertisement.\n17\tCTR\tCTR stands for \&quot;Click through rate\&quot;. CTR is the number of clicks that your ad receives divided by the number of times your ad is shown. Formula used here is CTR = Total Measured Clicks / Total Measured Ad Impressions x 100. Note that the Total Measured Clicks refers to the 'Clicks' Column and the Total Measured Ad Impressions refers to the 'Impressions' Column.\n18\tCPM\tCPM stands for \&quot;cost per 1000 impressions.\&quot; Formula used here is CPM = (Total\nCampaign Spend / Number of Impressions) * 1,000. Note that the Total\nCampaign Spend refers to the 'Spend' Column and the Number of Impressions refers to the 'Impressions' Column.\n19\tCPC\tCPC stands for \&quot;Cost-per-click\&quot;. Cost-per-click (CPC) bidding means that you pay for each click on your ads. The Formula used here is CPC = Total Cost (spend) / Number of Clicks. Note that the Total Cost (spend) refers to the 'Spend' Column and the Number of Clicks refers to the 'Clicks' Column.\nTable: -1\nQ1.1) Read the data and perform basic analysis such as printing a few rows (head and tail), info, data summary, null values duplicate values, etc. \n● Read the data and perform basic analysis such as printing a few rows (head and tail), info, data summary, null values duplicate values, etc. Fig: -1: Dataset Head Fig: -2: Dataset Tail\n \nFig: -3: Data info\nShape of the dataset:\n-\tThe dataset has 23066 rows &amp; 19 columns Checking for Null Values\n-\tAbove these are the head and tail of the dataset, and there are 6 float, 7 integer and 6 object columns\n\n\nQ1.2) Treat missing values in CPC, CTR and CPM using the formula given. \n   \nFig: -4: Null values of Datset\n-\tWe can see that there are 3 variables wherein we have Null values\n-\tCTR, CPM, CPC having 4736 Null values each\n-\tChecking for Duplicate values\n-\tThere are no duplicate values in the dataset\n\n\nWe created three functions such as ‘calculate CPC’, ‘calculate CTR’, and ‘calculate CPM’ to treat missing values in CPC, CTR, and CPM columns using the following formula. \nCPM = (Total Campaign Spend / Number of Impressions) * 1,000.  \n-\tNote that the Total Campaign Spend refers to the 'Spend' Column in the dataset and the Number of Impressions refers to the 'Impressions' Column in the dataset.  \n \nCPC = Total Cost (spend) / Number of Clicks.  \n-\tNote that the Total Cost (spend) refers to the 'Spend' Column in the dataset and the Number of Clicks refers to the 'Clicks' Column in the dataset.  \n\nCTR = Total Measured Clicks / Total Measured Ad Impressions x 100.  \n-\tNote that the Total Measured Clicks refers to the 'Clicks' Column in the dataset and the Total Measured Ad Impressions refers to the 'Impressions' Column in the dataset. \n\n\n  \nFig: -6: Dataset after treating Null values\n\nFive Point Summary of the Dataset:\n \nFig: -7: Data describe\n-\tAs we can see there are no null values now\n\n\n\nQ1.3) Check if there are any outliers. Do you think treating outliers is necessary for K-Means clustering? Based on your judgement decide whether to treat outliers and if yes, which method to employ. (As an analyst your judgement may be different from another analyst). \nI have checked with the data and it seems that there are Outliers. Below is the Boxplot figure of Features before Treating Outliers. \n \nFig: -8: Boxplot before Treating outliers\nYes. Treating Outliers is necessary for K Means Clustering. We are going to treat outliers by IQR method (Inter Quartile Range).\nI have created a ‘remove outlier’ function using IQR formulas. We can’t perform Outlier Treatment on Categorical features. Hence, I have created new dataset of Int64 and Float64 datatypes with the name of df_Num. And, applied ‘remove outlier’ function on it. And removed outliers. \nTo treat outliers, we defined a function 'treat outlier' where: \n•\tThe larger values (&gt;upper whisker) are all equated to the 95th percentile value of the distribution.\n•\tThe smaller values (&lt;lower whisker) are all equated to the 5th percentile value of the distribution. \n•\tUpper Range = Q3 + 1.5*IQR.\n•\tLower Range = Q1 -1.5*IQR\nFind below Boxplot diagram after treating Outliers. \n \nFig: -9: Boxplot After treating outliers\nQ1.4) Perform z-score scaling and discuss how it affects the speed of the algorithm?\nData before Z-score Scaling is as below  \nFig: -10 After applying Z-score\nHere, I have applied z-score method on the ‘df_Num’. And, I got the below output. \n \nFig: -11\nScaling of variables is important for clustering to stabilize the weights of the different variables. If there is wide discrepancy in the range of variables (refer to Table 3) cluster formation may be affected by weight differential.   \n \nThe features contained in a data set may have different units (e.g. feet, kilometers, and hours) that, in turn, may mean that the variables have different scales. All machine learning algorithms are dependent on the scaling of data.  If there is wide discrepancy among the input values, the unscaled model may be unstable, meaning that it may suffer from poor performance during learning and sensitivity to input values resulting in higher generalization error. [2] \nOne of the most common forms of pre-processing consists of a simple linear rescaling of the input variables. \n— Page 298, Neural Networks for Pattern Recognition, 1995. \n\nQ1.5) Perform Hierarchical by constructing a Dendrogram using WARD and Euclidean distance. \nUsing SciPy’s cluster hierarchy function, we created the below dendrogram. \nPlease find below Dendrogram performed for Hierarchical using WARD and Euclidean Distance on the Scaled Data such as “df_scaled”. \n \nFig: -12\nIn a Dendrogram, each branch is called a clade. The terminal end of each clade is called a leaf. The arrangement of the clades tells us which leaves are most similar to each other. The height of the branching points indicates how similar or different they are from each other: the greater the height, the greater the difference.\n[reference - https://wheatoncollege.edu/wp-content/uploads/2012/08/How-to-Read-a-Dendrogram-Web-Ready.pdf ] \nKeeping the above reference as base, we can see the longest branch (tallest branch) is in blue. If we see that only blue, it will result in only 2 clusters which is not acceptable in business. If the segmentation is at the tallest green branches, separated by the yellow horizontal line, 5 clusters are identified. Alternatively, there may be 3 clusters as well, designated by the orange horizontal line.  But we choose 5 Clusters using Dendrogram for this project.\n  \nFig: -13: Value counts\n \nFig: -14\nQ1.6) Make Elbow plot (up to n=10) and identify optimum number of clusters for k-means algorithm. \nFor checking the Optimal number of clusters, we use WSS (Within Sum of Square) \nElbow Plot for n=10 The optimum number of clusters for k-means algorithm are 5 as the drop become significant\n \nFig: -15: Lineplot\nAs per the check, when we move from K=1 to K=2, We see that there is a significant drop in the value. Also, when we move from k=2 to k-3, k=3 to k=4, k=4 to k=5 there is a significant drop as well. k=5 to k=6, the drop in values reduces significantly. Hence In this case, the WSS is not significantly dropping beyond 5, so 5 is optimal number of clusters\n\nQ1.7) Print silhouette scores for up to 10 clusters and identify optimum number of clusters.\nThe silhouette score here is 0.5884606993260426.\nThe silhouette score for rest clusters up to 10.\nHierarchical Clustering as well as K-Means Clustering were performed. We used Elbow plot and Silhouette Score to identify optimum number of clusters in K-Means whereas in Hierarchical Clustering dendrogram was drawn. In Hierarchical method, we got 5 clusters while in K-Means, we got 5 (using elbow plot) and 6 clusters (using silhouette score). We can always try alternative approaches to clustering using other linkage types and distance metrics for an exhaustive study of the data. Please refer to the Monograph for details. We observe that the methods used in this project yielded similar results i.e. with 10 clusters. I have calculated Silhouette Score for scaled data using the silhouette_score () function. \nThe Silhouette Score is a measure of how similar an object is to its own cluster compared to other clusters, and it ranges from -1 to 1, with higher values indicating better clustering. \n \nFig: -16: Clusters\n \nFig: -17: Cluster k means\nQ1.8) Profile the ads based on optimum number of clusters using silhouette score and your domain understanding [Hint: Group the data by clusters and take sum or mean to identify trends in Clicks, spend, revenue, CPM, CTR, &amp; CPC based on Device Type. Make bar plots]. \n \nFig: -18: Bar plot Comparisons\nObservations:  \n-\tThe clusters 3 contain ads that have higher mean length than other clusters. \n-\tThe clusters 2 and 5 have ads whose mean width is considerably more than the other clusters \n-\tCluster 3 has minimum ad size \n-\tAvailable impressions is highest for cluster 1\n-\tThere is not much difference in Fee, but cluster 1 has very high mean spend and mean revenue compared to the others \n-\tCluster-2 have the most Click through rate (CTR).\n-\tCluster-1 have the highest cost per 1000 impressions (CPM)\n-\tFor cluster 1 and 4 the CPC (Cost per Click) is highest.\nThe data is grouped/profiled using the optimum number of clusters using silhouette score, which is five, and the mean has been taken to identify the trend in clicks, spends, revenue, CPM, CTR and CPC based on device type.   \n \nMeans Clicks based on Device Type: \n\n  \nFig: -\t19: Mean Clicks based on Device Type\n \nThe above bar chart, fig 19, clearly depicts the mean of cluster 4 at the peak for both the desktop and mobile devices at above 650000 clicks. Followed by Clusters 0 and 3 are at the highest, with means of above 14,798.108 and 14,467.467 clicks, respectively. And cluster 1 and cluster 5 registered with the lowest click. \n\nMean Spend based on Device type: \n\n  \nFig: -20: Mean Spend based on Device type\nThe above figure 20 bar chart represents clustered data of mean spending based on device type. As we can spend mean, cluster 0 is at the top for both devices and followed the cluster 4 at the second spot. Whereases cluster 1 is at the lowest spend for both the Desktop and mobile at approx.206 and 207. \n\n\n\nMean revenue based on Device type: \n\n  \nFig: -21: Mean revenue based on Device type\nThe above fig 21 chart shows the clustered data of mean revenue based on device type. It is evident that the cluster 0 mean revenue is the highest with approx. 9243 and 9157 and followed by cluster 4 with approx. 5048. Cluster 2 holds the last position with the lowest mean revenue. \n \nMean CPM (Cost per 1000 impressions) based on Device type:\n\n  \nFig: - 22: Mean CPM (Cost per 1000 impressions) based on Device type\n \n The above chart, fig 22, shows clustered data of the mean of Cost per 1000 Impressions (CPM) based on the device type. As we can see, cluster 4 has the highest mean CPM with close to 16, followed by cluster 1 with approx. 15 for both devices. Clusters 0 and 2 are at the lowest, with approx. 2 mean CPM. \n \n \n \n \n \nMean CTR (Click through Rate) based on Device type:  \n\n   \nFig: -23: Mean CTR (Click through Rate) based on Device type\n\nThe above fig 23 chart shows clustered data of mean of Click Through Rate (CTR) based on the device type. The cluster 1 is at the highest mean CTR for the both mobile and desktop device at 16. Followed by the cluster 3 and cluster 4 at mean CTR of 14 and Cluster 3 at the lowest at cluster 1 and cluster 0. \n \n \nMean CPC (Cost per Click) based on Device type:  \n\n   \nFig: -24: Mean CPC (Cost per Click) based on Device type:\n\nThe above fig 24 chart shows clustered data of mean Spend per Click (CPC) based on the device type. As we can see, cluster 0 is at the peak for both devices at closer to 0.8 and followed by cluster 2 with a mean of 0.76 CPC. Clusters 1, 3 and 4 follow a similar trend with 0.1.\n \n \n \n\nQ1.9) Clustering: Conclude the project by providing summary of your learnings. \nSummary of the dataset:  \n \nThe ad 24x7 marketing company have collected the data from the marketing intelligence to analysis and segmentalize the ads to target the right set of groups. The following details were found during the assessment of the dataset.  \n \n-\tThe dataset has 23066 rows and 19 features. Out of 19 features – 6 are float type, 7 are integer and six are categorical.  \n-\tDuring the project, we also found 4736 missing values; those values were imputed and treated with the given formula using a user-defined function.  \n-\tThe dataset also had outliers; those outliers were treated using the IQR method since the K-mean clustering is sensitive to outliers and could negatively influence the dataset.  \n-\tThe dataset also has been scaled. Since the unscaled data could negatively impact the speed of the algorithm and scaling data can make the variable contribute equally to the analysis to take better business decisions.  \n-\tAs per Elbow plot/scree-plot, we concluded that the optimal number of clusters should be 5. \n-\tPlotted elbow plot and got optimum value is 5 \n-\tHierarchal clustering has been performed with the data to find the optimum number of clusters, which is 5. \n\n\nConclusions after Clustering:\n•\tWhen Click on Ads gets increases then Revenue is also increases. \n•\tWhen amount of money spent on specific ad variations within a specific campaign or ad set is increases then Revenue is also increases. \n•\tWhen impression count of the particular Advertisement increases then Revenue is also increases \n\n\n\n\n\n\n\n\n\nProblem 2:  \nPCA: PCA FH (FT): Primary census abstract for female headed households excluding institutional households (India &amp; States/UTs - District Level), Scheduled tribes - 2011 PCA for Female Headed Household Excluding Institutional Household. The Indian Census has the reputation of being one of the best in the world. The first Census in India was conducted in the year 1872. This was conducted at different points of time in different parts of the country. In 1881 a Census was taken for the entire country simultaneously. Since then, Census has been conducted every ten years, without a break. Thus, the Census of India 2011 was the fifteenth in this unbroken series since 1872, the seventh after independence and the second census of the third millennium and twenty first century. The census has been uninterruptedly continued despite of several adversities like wars, epidemics, natural calamities, political unrest, etc. The Census of India is conducted under the provisions of the Census Act 1948 and the Census Rules, 1990. The Primary Census Abstract which is important publication of 2011 Census gives basic information on Area, Total Number of Households, Total Population, Scheduled Castes, Scheduled Tribes Population, Population in the age group 0-6, Literates, Main Workers and Marginal Workers classified by the four broad industrial categories, namely, (i) Cultivators, (ii) Agricultural Laborers, (iii) Household Industry Workers, and (iv) Other Workers and also non-Workers. The characteristics of the Total Population include Scheduled Castes, Scheduled Tribes, Institutional and Houseless Population and are presented by sex and rural-urban residence. Census 2011 covered 35 States/Union Territories, 640 districts, 5,924 sub-districts, 7,935 Towns and 6,40,867 Villages. The data collected has so many variables thus making it difficult to find useful details without using Data Science Techniques. You are tasked to perform detailed EDA and identify Optimum Principal Components that explains the most variance in data. Use Sklearn only.\n\nData Dictionary:  \nName \tDescription \nState \tState Code \nDistrict \tDistrict Code \nName \tName \nTRU1 \tArea Name \nNo_HH \tNo of Household \nTOT_M \tTotal population Male \nTOT_F \tTotal population Female \nM_06 \tPopulation in the age group 0-6 Male \nF_06 \tPopulation in the age group 0-6 Female \nM_SC \tScheduled Castes population Male \nF_SC \tScheduled Castes population Female \nM_ST \tScheduled Tribes population Male \nF_ST \tScheduled Tribes population Female \nM_LIT \tLiterate population Male \nF_LIT \tLiterate population Female \nM_ILL \tIlliterate Male \nF_ILL \tIlliterate Female \nTOT_WORK_M \tTotal Worker Population Male \nTOT_WORK_F \tTotal Worker Population Female \nMAINWORK_M \tMain Working Population Male \nMAINWORK_F \tMain Working Population Female \nMAIN_CL_M \tMain Cultivator Population Male \nMAIN_CL_F \tMain Cultivator Population Female \nMAIN_AL_M \tMain Agricultural Laborers Population Male \nMAIN_AL_F \tMain Agricultural Laborers Population Female \nMAIN_HH_M \tMain Household Industries Population Male \nMAIN_HH_F \tMain Household Industries Population Female \nMAIN_OT_M \tMain Other Workers Population Male \nMAIN_OT_F \tMain Other Workers Population Female \nMARGWORK_M \tMarginal Worker Population Male \nMARGWORK_F \tMarginal Worker Population Female \nMARG_CL_M \tMarginal Cultivator Population Male \nMARG_CL_F \tMarginal Cultivator Population Female \nMARG_AL_M \tMarginal Agriculture Laborers Population Male \nMARG_AL_F \tMarginal Agriculture Laborers Population Female \nMARG_HH_M \tMarginal Household Industries Population Male \nMARG_HH_F \tMarginal Household Industries Population Female \nMARG_OT_M \tMarginal Other Workers Population Male \nMARG_OT_F \tMarginal Other Workers Population Female \nMARGWORK_3_6_M \tMarginal Worker Population 3-6 Male \nMARGWORK_3_6_F \tMarginal Worker Population 3-6 Female \nMARG_CL_3_6_M \tMarginal Cultivator Population 3-6 Male \nMARG_CL_3_6_F \tMarginal Cultivator Population 3-6 Female \nMARG_AL_3_6_M \tMarginal Agriculture laborer’s Population 3-6 Male \nMARG_AL_3_6_F \tMarginal Agriculture Laboure’s Population 3-6 Female \nMARG_HH_3_6_M \tMarginal Household Industries Population 3-6 Male \nMARG_HH_3_6_F \tMarginal Household Industries Population 3-6 Female \nMARG_OT_3_6_M \tMarginal Other Workers Population Person 3-6 Male \nMARG_OT_3_6_F \tMarginal Other Workers Population Person 3-6 Female \nMARGWORK_0_3_M \tMarginal Worker Population 0-3 Male \nMARGWORK_0_3_F \tMarginal Worker Population 0-3 Female \nMARG_CL_0_3_M \tMarginal Cultivator Population 0-3 Male \nMARG_CL_0_3_F \tMarginal Cultivator Population 0-3 Female \nMARG_AL_0_3_M \tMarginal Agriculture Laboure’s Population 0-3 Male \nMARG_AL_0_3_F \tMarginal Agriculture Laboure’s Population 0-3 Female \nMARG_HH_0_3_M \tMarginal Household Industries Population 0-3 Male \nMARG_HH_0_3_F \tMarginal Household Industries Population 0-3 Female \nMARG_OT_0_3_M \tMarginal Other Workers Population 0-3 Male \nMARG_OT_0_3_F \tMarginal Other Workers Population 0-3 Female \nNON_WORK_M \tNon-Working Population Male \nNON_WORK_F \tNon-Working Population Female \nTable: -2\n\nQ2.1 PCA: Read the data and perform basic checks like checking head, info, summary, nulls, and duplicates, etc. \nThe below figure shows the first 5 Rows of the dataset.\n \nFig: -25: Head of the Dataset\nThe below figure shows the last 5 rows of the dataset:  \n \nFig: -26: Tail of the dataset\n\n\n\n\n\n\n\n\n\nData Info:  \n  \nFig: -27: Data information\nFrom the above data, we can see 640 rows with 61 columns. Out of 61 features – 59 columns belong to the integer data type, and 2 are object (Categorical data type). \n\nThe below fig 20 shows the data that depicts the mean, median, min and max values of the dataset. The dataset looks skewed. \n \nFig: -28: Data Describe\n\nThe below fig 21 proves that there are no duplicates and null values present in the dataset.  \n \nFig: -29: Null values\nChecking for duplicate values:\n-\tThere are no duplicate values in the given dataset Summary of the data\nQ2.2 PCA: Perform detailed Exploratory analysis by creating certain questions like (i) Which state has highest gender ratio and which has the lowest? (ii) Which district has the highest &amp; lowest gender ratio? (Example Questions). Pick 5 variables out of the given 24 variables below for EDA: No_HH, TOT_M, TOT_F, M_06, F_06, M_SC, F_SC, M_ST, F_ST, M_LIT, F_LIT, M_ILL, F_ILL, TOT_WORK_M, TOT_WORK_F, MAINWORK_M, MAINWORK_F, MAIN_CL_M, MAIN_CL_F, MAIN_AL_M, MAIN_AL_F, MAIN_HH_M, MAIN_HH_F, MAIN_OT_M, MAIN_OT_F.\n\n(i)Which state has highest gender ratio and which has the lowest?\nI have picked 5 Variables such as ’No_HH’, ‘TOT_M’, ‘TOT_F’, ‘M_06’, and ‘F_06’. And comparing those 5 variables against 'State' and Area Name. \n \nFig: -30: Chosen Variables\nI have created the Gender Ratio Columns by calculating the Male/Female, So the new columns are ‘TOT_GR’ and ‘GR_06’.\n \nFig: -31: Calculated gender Ratio\nThe below bar graph fig 24 represents the gender ratio among the Indian states. We can see that Lakshadweep has the highest gender ratio with over 0.9, and Chhattisgarh and Andra Pradesh have the lowest gender ratio with 0.5. \n \n                                       Fig: -32: Gender Ratio\n(ii) Which district has the highest &amp; lowest gender ratio?\n  \nFig: -33: District wise Gender Ratio\nAs we can see the highest and lowest Gender Ratio, the above fig-33 represents the gender ratio among the Indian Districts. We can see that 587- has the highest gender ratio with over 0.9, and 547 have the lowest gender ratio with 0.5. \n\nQ2.3 We choose not to treat outliers for this case. Do you think that treating outliers for this case is necessary?\nIn the case of census data, outlier treatment may not be necessary for several reasons:\n1.\tThe data is usually collected from a large and representative sample of the population. This means that the data is likely to be normally distributed, and outliers are less likely to occur\n2.\tCensus data is often collected using standardized methods and questionnaires, which reduce the likelihood of errors and outliers\n3.\tThe purpose of census data is often to provide an accurate representation of the population as a whole. Outliers, by definition, are not representative of the population and may not provide any useful information.\n4.\tOutliers may also be due to errors or anomalies in the data collection process. In the case of census data, the data collection process is typically rigorous and standardized, making it less likely that errors will occur.\n5.\tPrincipal Component Analysis (PCA) is a highly flexible multivariate data dimension reduction method. In the presence of outliers, classical PCA is highly sensitive to them and may draw false conclusions.\n\n\nQ2.4 PCA: Scale the Data using z-score method. Does scaling have any impact on outliers? Compare boxplots before and after scaling and comment. \nBefore scaling and checking the outliers, the Categorical variable has been dropped from the dataset. The below image represents the boxplot of the dataset before scaling. \n \nFig: -34: Boxplot before scaling\n\nAs we have applied the Z-score for the Dataset, below we can see the Dataset fig-35 the values tend to be below zero.\n \nFig: -35: Dataset after applying Z-score\n\n \nFig: -36: Boxplot After Scaling\nApart from the scaling adjustment, there are absolutely no changes when we compare the box plot before and after scaling. \n\nQ2.5. PCA: Perform all the required steps for PCA (use sklearn only) Create the covariance Matrix Get eigen values and eigen vector. \nChecking the Correlation.\nStatistical test is done before performing PCA. Though we have seen few correlation in the dataset. The Bartletts test of Sphericity is performed to understand correlation significance in the population. \n \nThe Null hypothesis an alternative hypothesis will be defined. \n \nH0: All variables in the data are uncorrelated \nHa: At least one pair of variables in the dataset are correlated.  \n \nWe Decide the significance level Here we select \nα = 0.05. – we got ‘0’  \nThe p-value is 0, which is less than the significant level. Therefore, the null hypothesis will be rejected. Hence, it proves that at least one pair of variables in the dataset is correlated, and PCA will be performed. \n \nAnd the next step would KMO test: (Kaiser-Meyer-Olkin) \n \nThe KMO test will be conducted to measure the sample adequacy (MSA) of the dataset.  \n \nIf MSA is less than 0.5, PCA will not be suggested. Alternatively, if it is greater than 0.7, it gives a substantial reduction in dimension and extracts significant components.  \nKMO is 0.80, Since it is greater 0.7 – the PCA is recommend.\n \nFig: -37: Heatmap\n\nCovariance Matrix:\n \n \nFig: -38: Covariance matrix\nEigen Values:  \nThe below fig 39 represents the Eigen value of all 12 principal components. \n \nFig: -39: Eigen value\nMaximum variance is explained by PC1 = 31.81.\nPC2 explains 7.86\nPC3 explains 4.153\nPC4 explains 3.66\nPC5 explains 2.20 and PC6 explains 1.93.\nThe below figure shows the Eigen Vector of all the principal components. It derived by using Components\n \nFig: -40: Eigen vector\n\nQ2.6 PCA: Identify the optimum number of PCs (for this project, take at least 90% explained variance). Show Scree plot. \nThe Explained variance ratio explain the proposition of variance of the principal components.  \nLet’s check out the percentage of variance explained by each PC that is variance explained by an individual principal component divided by total variance explained by all the PC’s.\nIn other words – Percentage of explained variance= Eigen value of each PC/sum of Eigen values of all PCs\n \nFig: -41: Explained variance\n55% of total variance is explained by PC1. 13.7% of total variance is explained by PC2.\n7.2% of total variance is explained by PC3. 6.4% of total variance is explained by PC4.\n3.8% of total variance is explained by PC5. 3.4% of total variance is explained by PC6.\n\nCumulative explained variance ratio: \n \nThe cumulative explained variance ratio to find a cut off for selecting the number of Principal components. (PCs) \n\n \nFig: -42: Cumulative Explained variance ratio\nWe can see from the above fig.42 that Cumulative explained variance ratio of 6 pcs is more than 90%. Therefore, we can conclude by saying the optimum number of PCs is 6 and the below fig 43 Scree plot supports the same. \n \nFig: -42: Scree plot\nThe dots on the Scree plots are the 12 principal components. We can see a formation of the elbow at 6 PCs. It is evident that post 6 PCs, the drop is not that significant. therefore, the optimum number of PCs is 6. \n\nQ2.7 PCA: Compare PCs with Actual Columns and identify which is explaining most variance. Write inferences about all the Principal components in terms of actual variables.\nTo categorize the pattern, the components are loaded against each feature in a new data frame. we have 12 principal components and one co-efficient each for all 56 variables. \n \nFig: -43: Selected components\n\nTo analysis the variable that has the highest loading among the principal components. The component has to be loaded on a heatmap. For each variable with maximum loading, the heatmap shows a blue rectangle box that is marked across the components. Ref Fig. 44\n \nFig: -44: Heatmap\n \nFig: -45: Comparison\nThe above table shows the variables that contributes maximum towards the respective PCs:\n\nQ2.8 PCA: Write linear equation for first PC. \nThe below fig depicts the linear equation for the first PC (PC1):\nThe value in the Parentheses is the coefficient and those multiplied by variables.&quot;,&quot;assistant&quot;:&quot;Fig-3: Data info, Page No. 5\nFig-4: Null values of Dataset, Page No. 5\nFig-8: Boxplot before Treating outliers, Page No. 9\nFig-9: Boxplot After treating outliers, Page No. 9\nFig-10: After applying Z-score, Page No. 9\nFig-11: Data After scaling with Z-score, Page No. 9\nFig-12: Dendrogram using WARD and Euclidean distance, Page No. 11\nFig-15: Elbow plot for k-means algorithm, Page No. 13\nFig-17: Cluster k means, Page No. 14\nFig-18: Bar plot Comparisons, Page No. 15\nFig-19: Mean Clicks based on Device Type, Page No. 15\nFig-20: Mean Spend based on Device Type, Page No. 15\nFig-21: Mean revenue based on Device Type, Page No. 15\nFig-22: Mean CPM (Cost per 1000 impressions) based on Device type, Page No. 16\nFig-23: Mean CTR (Click through Rate) based on Device type, Page No. 16\nFig-24: Mean CPC (Cost per Click) based on Device type, Page No. 16\nFig-25: Head of the Dataset, Page No. 21\nFig-26: Tail of the dataset, Page No. 21\nFig-27: Data information, Page No. 22\nFig-28: Data Describe, Page No. 22\nFig-29: Null values, Page No. 22\nFig-30: Chosen Variables, Page No. 23\nFig-31: Calculated gender Ratio, Page No. 23\nFig-32: Gender Ratio, Page No. 23\nFig-33: District wise Gender Ratio, Page No. 23\nFig-34: Boxplot before scaling, Page No. 24\nFig-35: Dataset after applying Z-score, Page No. 24\nFig-36: Boxplot After Scaling, Page No. 24\nFig-37: Heatmap, Page No. 25\nFig-38: Covariance matrix, Page No. 25\nFig-39: Eigen value, Page No. 25\nFig-40: Eigen vector, Page No. 25\nFig-41: Explained variance, Page No. 26\nFig-42: Cumulative Explained variance ratio, Page No. 26\nFig-43: Selected components, Page No. 26\nFig-44: Heatmap, Page No. 26\nFig-45: Comparison, Page No. 26&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ABHISHEK K HIREMATH</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F7E710-9533-4480-A04D-44499A75E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{3D68755A-FF5A-4303-B11C-CD73489A56C4}tf16392850_win32</Template>
  <TotalTime>7308</TotalTime>
  <Pages>37</Pages>
  <Words>5964</Words>
  <Characters>33999</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keywords/>
  <cp:lastModifiedBy>Abhishek K hiremath</cp:lastModifiedBy>
  <cp:revision>972</cp:revision>
  <cp:lastPrinted>2024-04-09T14:01:00Z</cp:lastPrinted>
  <dcterms:created xsi:type="dcterms:W3CDTF">2024-03-29T08:54:00Z</dcterms:created>
  <dcterms:modified xsi:type="dcterms:W3CDTF">2024-05-15T10:26:00Z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